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460" w:rsidRDefault="00D97552" w:rsidP="004A1CB6">
      <w:pPr>
        <w:pStyle w:val="Titre1"/>
      </w:pPr>
      <w:r>
        <w:t xml:space="preserve">Le système de gestion de versions : </w:t>
      </w:r>
      <w:r w:rsidR="00674460">
        <w:t>Git</w:t>
      </w:r>
    </w:p>
    <w:p w:rsidR="00DA203E" w:rsidRPr="00DA203E" w:rsidRDefault="00DA203E" w:rsidP="00DA203E"/>
    <w:p w:rsidR="00674460" w:rsidRDefault="00674460" w:rsidP="00674460">
      <w:r>
        <w:t>Voici les commandes fréquemment utilisées lors de projets Git.</w:t>
      </w:r>
    </w:p>
    <w:p w:rsidR="00914BDC" w:rsidRPr="00674460" w:rsidRDefault="00914BDC" w:rsidP="00674460"/>
    <w:p w:rsidR="00612C52" w:rsidRPr="00612C52" w:rsidRDefault="00914BDC" w:rsidP="004A1CB6">
      <w:pPr>
        <w:pStyle w:val="Titre1"/>
      </w:pPr>
      <w:r>
        <w:t>Les commandes de démarrage</w:t>
      </w:r>
    </w:p>
    <w:p w:rsidR="00E33763" w:rsidRDefault="00E33763" w:rsidP="00E33763">
      <w:pPr>
        <w:pStyle w:val="Titre3"/>
      </w:pPr>
      <w:r>
        <w:t>Cloner un projet Git</w:t>
      </w:r>
    </w:p>
    <w:p w:rsidR="00E33763" w:rsidRDefault="003A7213" w:rsidP="00E33763">
      <w:r>
        <w:t>Pour aller chercher un projet Git déjà existant, il faut faire la commande suivante :</w:t>
      </w:r>
    </w:p>
    <w:p w:rsidR="003A7213" w:rsidRPr="008B2E23" w:rsidRDefault="003A7213" w:rsidP="00E33763">
      <w:pPr>
        <w:rPr>
          <w:rFonts w:ascii="Courier New" w:hAnsi="Courier New" w:cs="Courier New"/>
        </w:rPr>
      </w:pPr>
    </w:p>
    <w:p w:rsidR="003A7213" w:rsidRPr="008B2E23" w:rsidRDefault="0056728A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clone J:</w:t>
      </w:r>
      <w:r w:rsidR="00761244" w:rsidRPr="008B2E23">
        <w:t>\\monP</w:t>
      </w:r>
      <w:r w:rsidRPr="008B2E23">
        <w:t>rojet.git</w:t>
      </w:r>
    </w:p>
    <w:p w:rsidR="008B2E23" w:rsidRPr="008B2E23" w:rsidRDefault="008B2E23" w:rsidP="00E33763">
      <w:pPr>
        <w:rPr>
          <w:rFonts w:ascii="Courier New" w:hAnsi="Courier New" w:cs="Courier New"/>
          <w:i/>
        </w:rPr>
      </w:pPr>
    </w:p>
    <w:p w:rsidR="00E33763" w:rsidRPr="00E33763" w:rsidRDefault="00E33763" w:rsidP="00E33763">
      <w:pPr>
        <w:pStyle w:val="Titre3"/>
      </w:pPr>
      <w:r>
        <w:t>Prendre un projet et l’intégrer dans Git</w:t>
      </w:r>
    </w:p>
    <w:p w:rsidR="000A2966" w:rsidRDefault="000A2966" w:rsidP="009945B1">
      <w:r>
        <w:t>Utiliser les commandes suivantes à partir du dossier où se trouve le projet :</w:t>
      </w:r>
    </w:p>
    <w:p w:rsidR="000A2966" w:rsidRDefault="000A2966" w:rsidP="009945B1"/>
    <w:p w:rsidR="000A2966" w:rsidRDefault="000A2966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init</w:t>
      </w:r>
      <w:proofErr w:type="spellEnd"/>
    </w:p>
    <w:p w:rsidR="00695191" w:rsidRPr="008B2E23" w:rsidRDefault="00695191" w:rsidP="009945B1">
      <w:pPr>
        <w:rPr>
          <w:rFonts w:ascii="Courier New" w:hAnsi="Courier New" w:cs="Courier New"/>
          <w:i/>
          <w:color w:val="808080" w:themeColor="background1" w:themeShade="80"/>
        </w:rPr>
      </w:pPr>
    </w:p>
    <w:p w:rsidR="002450BC" w:rsidRDefault="002450BC" w:rsidP="009E67A5">
      <w:r>
        <w:t>Ceci créera le répertoire .git, qui contiendra des fichiers utiles à Git</w:t>
      </w:r>
      <w:r w:rsidR="00695191">
        <w:t xml:space="preserve">. </w:t>
      </w:r>
      <w:r>
        <w:t>Si le projet possède déjà des fichiers, il faut les intégrer à Git comme suit :</w:t>
      </w:r>
    </w:p>
    <w:p w:rsidR="002450BC" w:rsidRDefault="002450BC" w:rsidP="009E67A5"/>
    <w:p w:rsidR="002450BC" w:rsidRPr="008B2E23" w:rsidRDefault="002450BC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add</w:t>
      </w:r>
      <w:proofErr w:type="spellEnd"/>
      <w:r w:rsidRPr="008B2E23">
        <w:t xml:space="preserve"> * (ou par exemple : git </w:t>
      </w:r>
      <w:proofErr w:type="spellStart"/>
      <w:r w:rsidRPr="008B2E23">
        <w:t>add</w:t>
      </w:r>
      <w:proofErr w:type="spellEnd"/>
      <w:r w:rsidRPr="008B2E23">
        <w:t xml:space="preserve"> *.c)</w:t>
      </w:r>
    </w:p>
    <w:p w:rsidR="002450BC" w:rsidRDefault="002450BC" w:rsidP="009E67A5"/>
    <w:p w:rsidR="002450BC" w:rsidRDefault="003A7213" w:rsidP="009E67A5">
      <w:r>
        <w:t>Ces fichiers sont donc ajoutés à Git, mais ils ne sont pas encore « </w:t>
      </w:r>
      <w:proofErr w:type="spellStart"/>
      <w:r>
        <w:t>commiter</w:t>
      </w:r>
      <w:proofErr w:type="spellEnd"/>
      <w:r>
        <w:t> ».</w:t>
      </w:r>
    </w:p>
    <w:p w:rsidR="003A7213" w:rsidRDefault="003A7213" w:rsidP="009E67A5"/>
    <w:p w:rsidR="003A7213" w:rsidRPr="008B2E23" w:rsidRDefault="003A7213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commit -</w:t>
      </w:r>
      <w:proofErr w:type="spellStart"/>
      <w:r w:rsidR="00497508">
        <w:t>a</w:t>
      </w:r>
      <w:r w:rsidRPr="008B2E23">
        <w:t>m</w:t>
      </w:r>
      <w:proofErr w:type="spellEnd"/>
      <w:r w:rsidRPr="008B2E23">
        <w:t xml:space="preserve"> "Premier commit du projet"</w:t>
      </w:r>
    </w:p>
    <w:p w:rsidR="004A1CB6" w:rsidRDefault="004A1CB6" w:rsidP="009E67A5">
      <w:pPr>
        <w:rPr>
          <w:i/>
        </w:rPr>
      </w:pPr>
    </w:p>
    <w:p w:rsidR="00C33020" w:rsidRDefault="00761244" w:rsidP="00D12493">
      <w:pPr>
        <w:pStyle w:val="Titre3"/>
      </w:pPr>
      <w:r>
        <w:t xml:space="preserve">Créer </w:t>
      </w:r>
      <w:r w:rsidR="00840B76" w:rsidRPr="00840B76">
        <w:t xml:space="preserve">un projet </w:t>
      </w:r>
      <w:r w:rsidR="00840B76">
        <w:t xml:space="preserve">Git </w:t>
      </w:r>
      <w:r w:rsidR="00007564">
        <w:t>« </w:t>
      </w:r>
      <w:proofErr w:type="spellStart"/>
      <w:r w:rsidR="00007564">
        <w:t>bare</w:t>
      </w:r>
      <w:proofErr w:type="spellEnd"/>
      <w:r w:rsidR="00007564">
        <w:t> »</w:t>
      </w:r>
      <w:r w:rsidR="00D12493">
        <w:t>/squelette</w:t>
      </w:r>
    </w:p>
    <w:p w:rsidR="00DD48BB" w:rsidRDefault="00DD48BB" w:rsidP="00D12493">
      <w:r>
        <w:t>La commande suivante permet de faire un projet squelette</w:t>
      </w:r>
      <w:r w:rsidR="009F68F2">
        <w:t xml:space="preserve"> Git</w:t>
      </w:r>
      <w:r>
        <w:t xml:space="preserve">. C’est un endroit où on ne travaille pas directement. On peut cependant y faire des « pull » et des « push ». </w:t>
      </w:r>
      <w:r w:rsidR="00416D31">
        <w:t>Pour simuler une approche client/serveur avec Git, le serveur serait un projet « </w:t>
      </w:r>
      <w:proofErr w:type="spellStart"/>
      <w:r w:rsidR="00416D31">
        <w:t>bare</w:t>
      </w:r>
      <w:proofErr w:type="spellEnd"/>
      <w:r w:rsidR="00416D31">
        <w:t> »</w:t>
      </w:r>
      <w:r w:rsidR="009F68F2">
        <w:t>.</w:t>
      </w:r>
    </w:p>
    <w:p w:rsidR="00DD48BB" w:rsidRDefault="00DD48BB" w:rsidP="00D12493"/>
    <w:p w:rsidR="00D12493" w:rsidRPr="008B2E23" w:rsidRDefault="00D12493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init</w:t>
      </w:r>
      <w:proofErr w:type="spellEnd"/>
      <w:r w:rsidRPr="008B2E23">
        <w:t xml:space="preserve"> --</w:t>
      </w:r>
      <w:proofErr w:type="spellStart"/>
      <w:r w:rsidRPr="008B2E23">
        <w:t>bare</w:t>
      </w:r>
      <w:proofErr w:type="spellEnd"/>
      <w:r w:rsidRPr="008B2E23">
        <w:t xml:space="preserve"> </w:t>
      </w:r>
      <w:proofErr w:type="spellStart"/>
      <w:r w:rsidR="00761244" w:rsidRPr="008B2E23">
        <w:t>monProjet.git</w:t>
      </w:r>
      <w:proofErr w:type="spellEnd"/>
    </w:p>
    <w:p w:rsidR="00DD48BB" w:rsidRDefault="00DD48BB" w:rsidP="00D12493"/>
    <w:p w:rsidR="00CB1769" w:rsidRPr="00D12493" w:rsidRDefault="00CB1769" w:rsidP="00D12493">
      <w:r>
        <w:t>Par standard, on ajoute l’extension .git aux projets « </w:t>
      </w:r>
      <w:proofErr w:type="spellStart"/>
      <w:r>
        <w:t>bare</w:t>
      </w:r>
      <w:proofErr w:type="spellEnd"/>
      <w:r>
        <w:t> ».</w:t>
      </w:r>
    </w:p>
    <w:p w:rsidR="00840B76" w:rsidRDefault="00840B76" w:rsidP="009E67A5">
      <w:pPr>
        <w:rPr>
          <w:i/>
        </w:rPr>
      </w:pPr>
    </w:p>
    <w:p w:rsidR="00B72AFD" w:rsidRDefault="00B72AFD">
      <w:pPr>
        <w:suppressAutoHyphens w:val="0"/>
        <w:rPr>
          <w:rFonts w:ascii="Cambria" w:hAnsi="Cambria"/>
          <w:b/>
          <w:bCs/>
          <w:kern w:val="32"/>
          <w:sz w:val="28"/>
          <w:szCs w:val="28"/>
        </w:rPr>
      </w:pPr>
      <w:r>
        <w:br w:type="page"/>
      </w:r>
    </w:p>
    <w:p w:rsidR="004A1CB6" w:rsidRPr="00007D93" w:rsidRDefault="00007D93" w:rsidP="00007D93">
      <w:pPr>
        <w:pStyle w:val="Titre2"/>
      </w:pPr>
      <w:r w:rsidRPr="00007D93">
        <w:lastRenderedPageBreak/>
        <w:t xml:space="preserve">Faire des </w:t>
      </w:r>
      <w:r>
        <w:t>modifications sur les fichiers</w:t>
      </w:r>
    </w:p>
    <w:p w:rsidR="002450BC" w:rsidRDefault="002450BC" w:rsidP="009E67A5"/>
    <w:p w:rsidR="00DB06D8" w:rsidRDefault="00DB06D8" w:rsidP="009E67A5">
      <w:r>
        <w:t xml:space="preserve">Après avoir une copie locale du </w:t>
      </w:r>
      <w:r w:rsidR="00B72AFD">
        <w:t xml:space="preserve">dépôt (ou </w:t>
      </w:r>
      <w:r>
        <w:t>« </w:t>
      </w:r>
      <w:proofErr w:type="spellStart"/>
      <w:r>
        <w:t>repository</w:t>
      </w:r>
      <w:proofErr w:type="spellEnd"/>
      <w:r>
        <w:t> »</w:t>
      </w:r>
      <w:r w:rsidR="00B72AFD">
        <w:t>)</w:t>
      </w:r>
      <w:r>
        <w:t>, on peut y faire les opérations courantes :</w:t>
      </w:r>
    </w:p>
    <w:p w:rsidR="00DB06D8" w:rsidRDefault="00DB06D8" w:rsidP="009E67A5"/>
    <w:p w:rsidR="00647968" w:rsidRDefault="00647968" w:rsidP="00647968">
      <w:pPr>
        <w:pStyle w:val="Titre3"/>
      </w:pPr>
      <w:r>
        <w:t>Ajouter un fichier</w:t>
      </w:r>
    </w:p>
    <w:p w:rsidR="00821AAA" w:rsidRDefault="00821AAA" w:rsidP="009E67A5">
      <w:r>
        <w:t xml:space="preserve">Lorsque vous ajouter un fichier, il n’est pas automatiquement pris en charge par Git, pour cela, il faut faire : </w:t>
      </w:r>
    </w:p>
    <w:p w:rsidR="00821AAA" w:rsidRDefault="00821AAA" w:rsidP="009E67A5"/>
    <w:p w:rsidR="00821AAA" w:rsidRPr="008B2E23" w:rsidRDefault="00821AAA" w:rsidP="00DF50F2">
      <w:pPr>
        <w:pStyle w:val="Code"/>
      </w:pPr>
      <w:r w:rsidRPr="008B2E23">
        <w:t xml:space="preserve">git </w:t>
      </w:r>
      <w:proofErr w:type="spellStart"/>
      <w:proofErr w:type="gramStart"/>
      <w:r w:rsidRPr="008B2E23">
        <w:t>add</w:t>
      </w:r>
      <w:proofErr w:type="spellEnd"/>
      <w:r w:rsidRPr="008B2E23">
        <w:t xml:space="preserve"> .</w:t>
      </w:r>
      <w:proofErr w:type="gramEnd"/>
    </w:p>
    <w:p w:rsidR="009310FB" w:rsidRDefault="009310FB" w:rsidP="009E67A5"/>
    <w:p w:rsidR="00647968" w:rsidRDefault="00647968" w:rsidP="00E8662C">
      <w:pPr>
        <w:pStyle w:val="Titre3"/>
      </w:pPr>
      <w:r>
        <w:t>Modifier un fichier</w:t>
      </w:r>
    </w:p>
    <w:p w:rsidR="002450BC" w:rsidRDefault="00E8662C" w:rsidP="009E67A5">
      <w:r>
        <w:t>Après avoir modifié un fichier existant, vous pouvez constater que git est au courant de cette modification</w:t>
      </w:r>
    </w:p>
    <w:p w:rsidR="00E8662C" w:rsidRDefault="00E8662C" w:rsidP="009E67A5"/>
    <w:p w:rsidR="00E8662C" w:rsidRPr="008B2E23" w:rsidRDefault="00E8662C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status</w:t>
      </w:r>
      <w:proofErr w:type="spellEnd"/>
    </w:p>
    <w:p w:rsidR="00E8662C" w:rsidRDefault="00E8662C" w:rsidP="009E67A5"/>
    <w:p w:rsidR="00E8662C" w:rsidRDefault="00D628AD" w:rsidP="00D628AD">
      <w:pPr>
        <w:pStyle w:val="Titre3"/>
      </w:pPr>
      <w:r>
        <w:t>Faire un « commit »</w:t>
      </w:r>
    </w:p>
    <w:p w:rsidR="00D628AD" w:rsidRDefault="00D628AD" w:rsidP="00D628AD">
      <w:r>
        <w:t>Lorsque l’on modifie ou ajoute un fichier, voir les commandes plus hautes, il faut également faire un « commit », permettant d’envo</w:t>
      </w:r>
      <w:r w:rsidR="00B72AFD">
        <w:t>yer les modifications dans le dépôt local.</w:t>
      </w:r>
    </w:p>
    <w:p w:rsidR="007B6F5A" w:rsidRDefault="007B6F5A" w:rsidP="00D628AD"/>
    <w:p w:rsidR="007B6F5A" w:rsidRPr="00D52A77" w:rsidRDefault="00F95870" w:rsidP="00DF50F2">
      <w:pPr>
        <w:pStyle w:val="Code"/>
        <w:rPr>
          <w:lang w:val="en-CA"/>
        </w:rPr>
      </w:pPr>
      <w:proofErr w:type="gramStart"/>
      <w:r>
        <w:rPr>
          <w:lang w:val="en-CA"/>
        </w:rPr>
        <w:t>git</w:t>
      </w:r>
      <w:proofErr w:type="gramEnd"/>
      <w:r>
        <w:rPr>
          <w:lang w:val="en-CA"/>
        </w:rPr>
        <w:t xml:space="preserve"> commit –a</w:t>
      </w:r>
      <w:r w:rsidR="007B6F5A" w:rsidRPr="00D52A77">
        <w:rPr>
          <w:lang w:val="en-CA"/>
        </w:rPr>
        <w:t>m "Added index.html file"</w:t>
      </w:r>
    </w:p>
    <w:p w:rsidR="00D628AD" w:rsidRDefault="00D628AD" w:rsidP="00D628AD">
      <w:pPr>
        <w:rPr>
          <w:lang w:val="en-CA"/>
        </w:rPr>
      </w:pPr>
    </w:p>
    <w:p w:rsidR="00C3739C" w:rsidRDefault="00C3739C" w:rsidP="00D628AD">
      <w:r w:rsidRPr="009B205A">
        <w:t>Après un commit, on peut recommencer le processus de modification/ajout de fichiers.</w:t>
      </w:r>
    </w:p>
    <w:p w:rsidR="00FB41CC" w:rsidRDefault="00FB41CC" w:rsidP="00D628AD"/>
    <w:p w:rsidR="00D52A77" w:rsidRDefault="00D52A77" w:rsidP="00D52A77">
      <w:pPr>
        <w:pStyle w:val="Titre3"/>
      </w:pPr>
      <w:r>
        <w:t>Ignorer un fichier</w:t>
      </w:r>
    </w:p>
    <w:p w:rsidR="00D52A77" w:rsidRDefault="00D52A77" w:rsidP="00D52A77">
      <w:r>
        <w:t>Dans certain cas, on veut que git ignore un fichier, et qu’il ne fasse jamais parti du dépôt git.</w:t>
      </w:r>
    </w:p>
    <w:p w:rsidR="00D52A77" w:rsidRDefault="00D52A77" w:rsidP="00D52A77"/>
    <w:p w:rsidR="00D52A77" w:rsidRDefault="00842423" w:rsidP="00DF50F2">
      <w:pPr>
        <w:pStyle w:val="Code"/>
      </w:pPr>
      <w:r w:rsidRPr="00842423">
        <w:t>Étape 1</w:t>
      </w:r>
      <w:r>
        <w:t xml:space="preserve"> </w:t>
      </w:r>
      <w:r w:rsidRPr="00842423">
        <w:t xml:space="preserve">: créer un fichier qui s’appelle </w:t>
      </w:r>
      <w:r>
        <w:t>« </w:t>
      </w:r>
      <w:r w:rsidRPr="00842423">
        <w:t>.</w:t>
      </w:r>
      <w:proofErr w:type="spellStart"/>
      <w:r w:rsidR="00D00836">
        <w:t>giti</w:t>
      </w:r>
      <w:r w:rsidRPr="00842423">
        <w:t>gnore</w:t>
      </w:r>
      <w:proofErr w:type="spellEnd"/>
      <w:r>
        <w:t> »</w:t>
      </w:r>
    </w:p>
    <w:p w:rsidR="00842423" w:rsidRDefault="00842423" w:rsidP="00DF50F2">
      <w:pPr>
        <w:pStyle w:val="Code"/>
      </w:pPr>
      <w:r>
        <w:t>Étape 2 : dans ce fichier ajouter le ou les fichiers à exclure.</w:t>
      </w:r>
    </w:p>
    <w:p w:rsidR="00842423" w:rsidRDefault="00842423" w:rsidP="00DF50F2">
      <w:pPr>
        <w:pStyle w:val="Code"/>
      </w:pPr>
      <w:r>
        <w:t xml:space="preserve">Exemple : </w:t>
      </w:r>
    </w:p>
    <w:p w:rsidR="00842423" w:rsidRDefault="00842423" w:rsidP="00DF50F2">
      <w:pPr>
        <w:pStyle w:val="Code"/>
      </w:pPr>
      <w:r>
        <w:t>.class</w:t>
      </w:r>
    </w:p>
    <w:p w:rsidR="00842423" w:rsidRDefault="00842423" w:rsidP="00DF50F2">
      <w:pPr>
        <w:pStyle w:val="Code"/>
      </w:pPr>
      <w:r>
        <w:t>.out</w:t>
      </w:r>
    </w:p>
    <w:p w:rsidR="00842423" w:rsidRDefault="00842423" w:rsidP="00DF50F2">
      <w:pPr>
        <w:pStyle w:val="Code"/>
      </w:pPr>
      <w:r>
        <w:t>.</w:t>
      </w:r>
      <w:proofErr w:type="spellStart"/>
      <w:r>
        <w:t>exe</w:t>
      </w:r>
      <w:proofErr w:type="spellEnd"/>
    </w:p>
    <w:p w:rsidR="00CE59A0" w:rsidRPr="00842423" w:rsidRDefault="00CE59A0" w:rsidP="00DF50F2">
      <w:pPr>
        <w:pStyle w:val="Code"/>
      </w:pPr>
      <w:r>
        <w:t>Étape 3 : f</w:t>
      </w:r>
      <w:r w:rsidR="00D00836">
        <w:t xml:space="preserve">aire un git </w:t>
      </w:r>
      <w:proofErr w:type="spellStart"/>
      <w:r w:rsidR="00D00836">
        <w:t>add</w:t>
      </w:r>
      <w:proofErr w:type="spellEnd"/>
      <w:r w:rsidR="00D00836">
        <w:t xml:space="preserve"> du fichier .</w:t>
      </w:r>
      <w:proofErr w:type="spellStart"/>
      <w:r w:rsidR="00D00836">
        <w:t>giti</w:t>
      </w:r>
      <w:r>
        <w:t>gnore</w:t>
      </w:r>
      <w:proofErr w:type="spellEnd"/>
      <w:r>
        <w:t xml:space="preserve"> et faire un commit</w:t>
      </w:r>
    </w:p>
    <w:p w:rsidR="00D52A77" w:rsidRPr="00842423" w:rsidRDefault="00D52A77" w:rsidP="00D52A77"/>
    <w:p w:rsidR="00D52A77" w:rsidRPr="009B205A" w:rsidRDefault="00CE59A0" w:rsidP="00D628AD">
      <w:r>
        <w:t>Voilà, maintenant, m</w:t>
      </w:r>
      <w:r w:rsidR="00D52A77">
        <w:t xml:space="preserve">ême avec un git </w:t>
      </w:r>
      <w:proofErr w:type="spellStart"/>
      <w:r w:rsidR="00D52A77">
        <w:t>add</w:t>
      </w:r>
      <w:proofErr w:type="spellEnd"/>
      <w:r w:rsidR="00D52A77">
        <w:t xml:space="preserve"> *, ce</w:t>
      </w:r>
      <w:r>
        <w:t>s</w:t>
      </w:r>
      <w:r w:rsidR="00D52A77">
        <w:t xml:space="preserve"> fichier</w:t>
      </w:r>
      <w:r>
        <w:t>s seront</w:t>
      </w:r>
      <w:r w:rsidR="00D52A77">
        <w:t xml:space="preserve"> maintenant ignoré</w:t>
      </w:r>
      <w:r>
        <w:t>s</w:t>
      </w:r>
      <w:r w:rsidR="00D52A77">
        <w:t>.</w:t>
      </w:r>
    </w:p>
    <w:p w:rsidR="0022139D" w:rsidRDefault="0022139D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</w:rPr>
      </w:pPr>
      <w:r>
        <w:br w:type="page"/>
      </w:r>
    </w:p>
    <w:p w:rsidR="007B6F5A" w:rsidRPr="008075BA" w:rsidRDefault="007B6F5A" w:rsidP="007B6F5A">
      <w:pPr>
        <w:pStyle w:val="Titre3"/>
      </w:pPr>
      <w:r w:rsidRPr="008075BA">
        <w:lastRenderedPageBreak/>
        <w:t>Supprimer un fichier</w:t>
      </w:r>
    </w:p>
    <w:p w:rsidR="007B6F5A" w:rsidRDefault="009B205A" w:rsidP="007B6F5A">
      <w:r w:rsidRPr="009B205A">
        <w:t xml:space="preserve">Pour supprimer un fichier physiquement et pour mentionner </w:t>
      </w:r>
      <w:r>
        <w:t>a Git de ne plus suivre ce fichier, il faut utiliser la commande :</w:t>
      </w:r>
    </w:p>
    <w:p w:rsidR="009B205A" w:rsidRDefault="009B205A" w:rsidP="007B6F5A"/>
    <w:p w:rsidR="009B205A" w:rsidRPr="008B2E23" w:rsidRDefault="009B205A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rm</w:t>
      </w:r>
      <w:proofErr w:type="spellEnd"/>
      <w:r w:rsidRPr="008B2E23">
        <w:t xml:space="preserve"> index.html</w:t>
      </w:r>
    </w:p>
    <w:p w:rsidR="007B6F5A" w:rsidRDefault="007B6F5A" w:rsidP="007B6F5A"/>
    <w:p w:rsidR="009B205A" w:rsidRDefault="009B205A" w:rsidP="007B6F5A">
      <w:r>
        <w:t>Évidemment, il faut faire un « commit » pour valider la suppression.</w:t>
      </w:r>
    </w:p>
    <w:p w:rsidR="009B205A" w:rsidRPr="009B205A" w:rsidRDefault="009B205A" w:rsidP="007B6F5A"/>
    <w:p w:rsidR="00647968" w:rsidRDefault="00647968" w:rsidP="00647968">
      <w:pPr>
        <w:pStyle w:val="Titre3"/>
      </w:pPr>
      <w:r>
        <w:t xml:space="preserve">Pousser les modifications </w:t>
      </w:r>
      <w:r w:rsidR="00232965">
        <w:t>vers une destination</w:t>
      </w:r>
    </w:p>
    <w:p w:rsidR="00FB41CC" w:rsidRDefault="001B225F" w:rsidP="00856713">
      <w:r>
        <w:t xml:space="preserve">En ayant les droits d’accès, vous pouvez faire </w:t>
      </w:r>
      <w:r w:rsidR="00232965">
        <w:t>pousser vos modifications sur un ordinateur distant</w:t>
      </w:r>
      <w:r>
        <w:t xml:space="preserve">. </w:t>
      </w:r>
    </w:p>
    <w:p w:rsidR="000C758E" w:rsidRDefault="000C758E" w:rsidP="00856713"/>
    <w:p w:rsidR="00B97E59" w:rsidRPr="008B2E23" w:rsidRDefault="00B97E59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push </w:t>
      </w:r>
      <w:proofErr w:type="spellStart"/>
      <w:r w:rsidRPr="008B2E23">
        <w:t>origin</w:t>
      </w:r>
      <w:proofErr w:type="spellEnd"/>
      <w:r w:rsidRPr="008B2E23">
        <w:t xml:space="preserve"> master</w:t>
      </w:r>
    </w:p>
    <w:p w:rsidR="00B97E59" w:rsidRDefault="00B97E59" w:rsidP="00856713"/>
    <w:p w:rsidR="0087184C" w:rsidRDefault="00CE7429" w:rsidP="0087184C">
      <w:pPr>
        <w:pStyle w:val="Titre3"/>
      </w:pPr>
      <w:r>
        <w:t xml:space="preserve">Intégrer les modifications d’une source </w:t>
      </w:r>
      <w:r w:rsidR="0087184C">
        <w:t>dans le projet local</w:t>
      </w:r>
    </w:p>
    <w:p w:rsidR="00695191" w:rsidRPr="00695191" w:rsidRDefault="00695191" w:rsidP="00695191"/>
    <w:p w:rsidR="0087184C" w:rsidRPr="008B2E23" w:rsidRDefault="007D3322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pull </w:t>
      </w:r>
      <w:proofErr w:type="spellStart"/>
      <w:r w:rsidRPr="008B2E23">
        <w:t>origin</w:t>
      </w:r>
      <w:proofErr w:type="spellEnd"/>
      <w:r w:rsidRPr="008B2E23">
        <w:t xml:space="preserve"> master</w:t>
      </w:r>
    </w:p>
    <w:p w:rsidR="007D3322" w:rsidRDefault="007D3322" w:rsidP="00856713"/>
    <w:p w:rsidR="00ED237A" w:rsidRDefault="007D3322" w:rsidP="00856713">
      <w:r>
        <w:t>Si tout se passe bien, vous aurez la dernière version des fichiers. Autrement, il pourrait y avoir des conflits.</w:t>
      </w:r>
    </w:p>
    <w:p w:rsidR="00ED237A" w:rsidRDefault="00ED237A" w:rsidP="00856713"/>
    <w:p w:rsidR="00ED237A" w:rsidRDefault="00ED237A" w:rsidP="00ED237A">
      <w:pPr>
        <w:pStyle w:val="Titre3"/>
      </w:pPr>
      <w:r>
        <w:t>Les différentes versions d’un fichier</w:t>
      </w:r>
    </w:p>
    <w:p w:rsidR="00ED237A" w:rsidRDefault="00ED237A" w:rsidP="00ED237A">
      <w:pPr>
        <w:rPr>
          <w:i/>
        </w:rPr>
      </w:pPr>
      <w:r>
        <w:t>Il arrive que l’on développe une fonctionnalité et que l’on veuille voir la version antérieure d’un fichier. « </w:t>
      </w:r>
      <w:r w:rsidRPr="00ED237A">
        <w:rPr>
          <w:i/>
        </w:rPr>
        <w:t>Comment était le fichier avant que j’y touche ?</w:t>
      </w:r>
      <w:r>
        <w:rPr>
          <w:i/>
        </w:rPr>
        <w:t> »</w:t>
      </w:r>
    </w:p>
    <w:p w:rsidR="00ED237A" w:rsidRDefault="00ED237A" w:rsidP="00ED237A">
      <w:pPr>
        <w:rPr>
          <w:i/>
        </w:rPr>
      </w:pPr>
    </w:p>
    <w:p w:rsidR="00ED237A" w:rsidRPr="008B2E23" w:rsidRDefault="00ED237A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diff</w:t>
      </w:r>
      <w:proofErr w:type="spellEnd"/>
      <w:r w:rsidRPr="008B2E23">
        <w:t xml:space="preserve"> nomfichier.java</w:t>
      </w:r>
    </w:p>
    <w:p w:rsidR="00AF291F" w:rsidRDefault="00AF291F" w:rsidP="00ED237A">
      <w:pPr>
        <w:rPr>
          <w:i/>
        </w:rPr>
      </w:pPr>
    </w:p>
    <w:p w:rsidR="002A62F0" w:rsidRDefault="002A62F0" w:rsidP="002A62F0">
      <w:pPr>
        <w:pStyle w:val="Titre3"/>
      </w:pPr>
      <w:r>
        <w:t>Annuler des modifications non « </w:t>
      </w:r>
      <w:proofErr w:type="spellStart"/>
      <w:r>
        <w:t>commité</w:t>
      </w:r>
      <w:proofErr w:type="spellEnd"/>
      <w:r>
        <w:t> » d’un fichier</w:t>
      </w:r>
    </w:p>
    <w:p w:rsidR="002A62F0" w:rsidRDefault="00447860" w:rsidP="002A62F0">
      <w:r>
        <w:t>La ligne suivante permet de revenir à la dernière version « </w:t>
      </w:r>
      <w:proofErr w:type="spellStart"/>
      <w:r>
        <w:t>commité</w:t>
      </w:r>
      <w:proofErr w:type="spellEnd"/>
      <w:r>
        <w:t xml:space="preserve"> » du fichier </w:t>
      </w:r>
      <w:proofErr w:type="spellStart"/>
      <w:r>
        <w:t>nomFichier.php</w:t>
      </w:r>
      <w:proofErr w:type="spellEnd"/>
    </w:p>
    <w:p w:rsidR="00447860" w:rsidRDefault="00447860" w:rsidP="002A62F0"/>
    <w:p w:rsidR="00447860" w:rsidRPr="008B2E23" w:rsidRDefault="00447860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checkout</w:t>
      </w:r>
      <w:proofErr w:type="spellEnd"/>
      <w:r w:rsidRPr="008B2E23">
        <w:t xml:space="preserve"> HEAD </w:t>
      </w:r>
      <w:proofErr w:type="spellStart"/>
      <w:r w:rsidRPr="008B2E23">
        <w:t>monFichier.php</w:t>
      </w:r>
      <w:proofErr w:type="spellEnd"/>
    </w:p>
    <w:p w:rsidR="002A62F0" w:rsidRPr="002A62F0" w:rsidRDefault="002A62F0" w:rsidP="002A62F0"/>
    <w:p w:rsidR="00AF291F" w:rsidRDefault="00AF291F" w:rsidP="00AF291F">
      <w:pPr>
        <w:pStyle w:val="Titre3"/>
      </w:pPr>
      <w:r>
        <w:t>Revenir à une version antérieur</w:t>
      </w:r>
      <w:r w:rsidR="00A079A7">
        <w:t>e</w:t>
      </w:r>
      <w:r>
        <w:t xml:space="preserve"> pour un fichier </w:t>
      </w:r>
    </w:p>
    <w:p w:rsidR="00AF291F" w:rsidRPr="00AF291F" w:rsidRDefault="00AF291F" w:rsidP="00AF291F">
      <w:r w:rsidRPr="00AF291F">
        <w:t>(</w:t>
      </w:r>
      <w:proofErr w:type="spellStart"/>
      <w:proofErr w:type="gramStart"/>
      <w:r w:rsidRPr="00AF291F">
        <w:rPr>
          <w:i/>
        </w:rPr>
        <w:t>revert</w:t>
      </w:r>
      <w:proofErr w:type="spellEnd"/>
      <w:proofErr w:type="gramEnd"/>
      <w:r w:rsidRPr="00AF291F">
        <w:rPr>
          <w:i/>
        </w:rPr>
        <w:t xml:space="preserve"> to </w:t>
      </w:r>
      <w:proofErr w:type="spellStart"/>
      <w:r w:rsidRPr="00AF291F">
        <w:rPr>
          <w:i/>
        </w:rPr>
        <w:t>previous</w:t>
      </w:r>
      <w:proofErr w:type="spellEnd"/>
      <w:r w:rsidRPr="00AF291F">
        <w:rPr>
          <w:i/>
        </w:rPr>
        <w:t xml:space="preserve"> </w:t>
      </w:r>
      <w:proofErr w:type="spellStart"/>
      <w:r w:rsidRPr="00AF291F">
        <w:rPr>
          <w:i/>
        </w:rPr>
        <w:t>revision</w:t>
      </w:r>
      <w:proofErr w:type="spellEnd"/>
      <w:r w:rsidRPr="00AF291F">
        <w:rPr>
          <w:i/>
        </w:rPr>
        <w:t xml:space="preserve"> - terme sous </w:t>
      </w:r>
      <w:proofErr w:type="spellStart"/>
      <w:r w:rsidRPr="00AF291F">
        <w:rPr>
          <w:i/>
        </w:rPr>
        <w:t>perforce</w:t>
      </w:r>
      <w:proofErr w:type="spellEnd"/>
      <w:r w:rsidRPr="00AF291F">
        <w:t>)</w:t>
      </w:r>
    </w:p>
    <w:p w:rsidR="001A762C" w:rsidRDefault="001A762C" w:rsidP="00AF291F">
      <w:r>
        <w:t xml:space="preserve">Voici comment revenir à une version </w:t>
      </w:r>
      <w:r w:rsidR="00E34E37">
        <w:t>antérieure</w:t>
      </w:r>
      <w:r>
        <w:t xml:space="preserve"> d’un fichier (un commit -1)</w:t>
      </w:r>
    </w:p>
    <w:p w:rsidR="008B2E23" w:rsidRDefault="008B2E23" w:rsidP="00AF291F"/>
    <w:p w:rsidR="001A762C" w:rsidRDefault="001A762C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checkout</w:t>
      </w:r>
      <w:proofErr w:type="spellEnd"/>
      <w:r w:rsidRPr="008B2E23">
        <w:t xml:space="preserve"> HEAD^ </w:t>
      </w:r>
      <w:proofErr w:type="spellStart"/>
      <w:r w:rsidRPr="008B2E23">
        <w:t>nomFichier.c</w:t>
      </w:r>
      <w:proofErr w:type="spellEnd"/>
      <w:r w:rsidR="00233586">
        <w:tab/>
        <w:t># Revient au commit précédent</w:t>
      </w:r>
    </w:p>
    <w:p w:rsidR="00233586" w:rsidRDefault="00233586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checkout</w:t>
      </w:r>
      <w:proofErr w:type="spellEnd"/>
      <w:r w:rsidRPr="008B2E23">
        <w:t xml:space="preserve"> HEAD^^ </w:t>
      </w:r>
      <w:proofErr w:type="spellStart"/>
      <w:r w:rsidRPr="008B2E23">
        <w:t>nomFichier.c</w:t>
      </w:r>
      <w:proofErr w:type="spellEnd"/>
      <w:r>
        <w:tab/>
        <w:t xml:space="preserve"># Revient à deux </w:t>
      </w:r>
      <w:proofErr w:type="spellStart"/>
      <w:r>
        <w:t>commits</w:t>
      </w:r>
      <w:proofErr w:type="spellEnd"/>
      <w:r>
        <w:t xml:space="preserve"> précédents</w:t>
      </w:r>
    </w:p>
    <w:p w:rsidR="00173689" w:rsidRPr="008B2E23" w:rsidRDefault="00173689" w:rsidP="00DF50F2">
      <w:pPr>
        <w:pStyle w:val="Code"/>
      </w:pPr>
      <w:r>
        <w:t>…</w:t>
      </w:r>
    </w:p>
    <w:p w:rsidR="00ED237A" w:rsidRPr="00ED237A" w:rsidRDefault="00ED237A" w:rsidP="00ED237A">
      <w:pPr>
        <w:rPr>
          <w:sz w:val="24"/>
          <w:szCs w:val="22"/>
        </w:rPr>
      </w:pPr>
    </w:p>
    <w:p w:rsidR="00B97882" w:rsidRDefault="00B97882" w:rsidP="00B97882">
      <w:pPr>
        <w:pStyle w:val="Titre1"/>
      </w:pPr>
      <w:r>
        <w:lastRenderedPageBreak/>
        <w:t>Les conflits</w:t>
      </w:r>
    </w:p>
    <w:p w:rsidR="00B72AFD" w:rsidRPr="00B72AFD" w:rsidRDefault="00B72AFD" w:rsidP="00B72AFD"/>
    <w:p w:rsidR="00B97882" w:rsidRDefault="007D3322" w:rsidP="00B97882">
      <w:r>
        <w:t>Les conflits arrivent lorsqu’un fichier modifié loca</w:t>
      </w:r>
      <w:r w:rsidR="00304930">
        <w:t xml:space="preserve">lement l’a également été sur la source (master) </w:t>
      </w:r>
      <w:r>
        <w:t xml:space="preserve">depuis le dernier pull et que Git n’est pas en mesure de </w:t>
      </w:r>
      <w:r w:rsidR="00ED557E">
        <w:t>converger les modifications du fichier</w:t>
      </w:r>
      <w:r w:rsidR="001256B0">
        <w:t xml:space="preserve"> lors du prochain pull.</w:t>
      </w:r>
    </w:p>
    <w:p w:rsidR="007D3322" w:rsidRDefault="007D3322" w:rsidP="00B97882"/>
    <w:p w:rsidR="007D3322" w:rsidRDefault="007D3322" w:rsidP="00B97882">
      <w:r>
        <w:t>Pour les résoudre, il faut :</w:t>
      </w:r>
    </w:p>
    <w:p w:rsidR="007D3322" w:rsidRDefault="0040612D" w:rsidP="0040612D">
      <w:pPr>
        <w:pStyle w:val="Paragraphedeliste"/>
        <w:numPr>
          <w:ilvl w:val="0"/>
          <w:numId w:val="2"/>
        </w:numPr>
      </w:pPr>
      <w:r>
        <w:t>Ouvrir le fichier avec un éditeur de texte, modifier et résoudre les conflits. Ceux-ci sont délimités par des &lt;&lt;&lt;&lt;&lt;&lt;&lt;&lt;&lt;&lt;</w:t>
      </w:r>
    </w:p>
    <w:p w:rsidR="00264515" w:rsidRDefault="00264515" w:rsidP="00264515">
      <w:pPr>
        <w:pStyle w:val="Paragraphedeliste"/>
        <w:numPr>
          <w:ilvl w:val="1"/>
          <w:numId w:val="2"/>
        </w:numPr>
      </w:pPr>
      <w:r>
        <w:t>Il faut donc nettoyer le fichier pour avoir la version voulue</w:t>
      </w:r>
    </w:p>
    <w:p w:rsidR="00264515" w:rsidRDefault="0040612D" w:rsidP="00B97882">
      <w:pPr>
        <w:pStyle w:val="Paragraphedeliste"/>
        <w:numPr>
          <w:ilvl w:val="0"/>
          <w:numId w:val="2"/>
        </w:numPr>
      </w:pPr>
      <w:r>
        <w:t xml:space="preserve">Après avoir enregistré le fichier, </w:t>
      </w:r>
      <w:r w:rsidR="00264515">
        <w:t>il faut obligatoirement faire l</w:t>
      </w:r>
      <w:r w:rsidR="00E04383">
        <w:t>es</w:t>
      </w:r>
      <w:r w:rsidR="00264515">
        <w:t xml:space="preserve"> commande</w:t>
      </w:r>
      <w:r w:rsidR="00E04383">
        <w:t>s</w:t>
      </w:r>
      <w:r w:rsidR="00264515">
        <w:t> :</w:t>
      </w:r>
    </w:p>
    <w:p w:rsidR="00264515" w:rsidRDefault="00264515" w:rsidP="00264515">
      <w:pPr>
        <w:ind w:left="360"/>
      </w:pPr>
    </w:p>
    <w:p w:rsidR="00264515" w:rsidRDefault="00264515" w:rsidP="00264515">
      <w:pPr>
        <w:pStyle w:val="Code"/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</w:p>
    <w:p w:rsidR="00E04383" w:rsidRDefault="00E04383" w:rsidP="00264515">
      <w:pPr>
        <w:pStyle w:val="Code"/>
      </w:pPr>
      <w:proofErr w:type="gramStart"/>
      <w:r>
        <w:t>git</w:t>
      </w:r>
      <w:proofErr w:type="gramEnd"/>
      <w:r>
        <w:t xml:space="preserve"> commit –</w:t>
      </w:r>
      <w:proofErr w:type="spellStart"/>
      <w:r>
        <w:t>am</w:t>
      </w:r>
      <w:proofErr w:type="spellEnd"/>
      <w:r>
        <w:t xml:space="preserve"> "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>"</w:t>
      </w:r>
      <w:r>
        <w:tab/>
      </w:r>
      <w:r>
        <w:tab/>
        <w:t># Vous pouvez utiliser un autre message</w:t>
      </w:r>
    </w:p>
    <w:p w:rsidR="00264515" w:rsidRDefault="00264515" w:rsidP="00264515"/>
    <w:p w:rsidR="00264515" w:rsidRDefault="00264515" w:rsidP="00264515">
      <w:r>
        <w:t xml:space="preserve">Vous avez maintenant résolu </w:t>
      </w:r>
      <w:bookmarkStart w:id="0" w:name="_GoBack"/>
      <w:bookmarkEnd w:id="0"/>
      <w:r>
        <w:t>le conflit et vous pouvez passer à autre chose.</w:t>
      </w:r>
    </w:p>
    <w:p w:rsidR="00EA7A7C" w:rsidRDefault="00EA7A7C">
      <w:pPr>
        <w:suppressAutoHyphens w:val="0"/>
      </w:pPr>
    </w:p>
    <w:p w:rsidR="00921A2F" w:rsidRDefault="00921A2F">
      <w:pPr>
        <w:suppressAutoHyphens w:val="0"/>
        <w:rPr>
          <w:rFonts w:ascii="Cambria" w:hAnsi="Cambria"/>
          <w:b/>
          <w:bCs/>
          <w:kern w:val="32"/>
          <w:sz w:val="36"/>
          <w:szCs w:val="32"/>
        </w:rPr>
      </w:pPr>
      <w:r>
        <w:br w:type="page"/>
      </w:r>
    </w:p>
    <w:p w:rsidR="00EA7A7C" w:rsidRDefault="00EA7A7C" w:rsidP="00B25ED0">
      <w:pPr>
        <w:pStyle w:val="Titre1"/>
      </w:pPr>
      <w:r>
        <w:lastRenderedPageBreak/>
        <w:t xml:space="preserve">Les </w:t>
      </w:r>
      <w:r w:rsidRPr="00B25ED0">
        <w:t>branches</w:t>
      </w:r>
    </w:p>
    <w:p w:rsidR="00EA7A7C" w:rsidRDefault="00EA7A7C" w:rsidP="00EA7A7C"/>
    <w:p w:rsidR="0004591C" w:rsidRDefault="00EA7A7C" w:rsidP="00EA7A7C">
      <w:r>
        <w:t xml:space="preserve">Le mécanisme de branche avec Git est l’une des fonctionnalités les plus puissantes. </w:t>
      </w:r>
    </w:p>
    <w:p w:rsidR="0004591C" w:rsidRDefault="0004591C" w:rsidP="0004591C">
      <w:pPr>
        <w:pStyle w:val="Titre3"/>
      </w:pPr>
      <w:r>
        <w:t>Scénario</w:t>
      </w:r>
    </w:p>
    <w:p w:rsidR="00EA7A7C" w:rsidRDefault="00EA7A7C" w:rsidP="00EA7A7C">
      <w:r>
        <w:t>Imaginons la situation suivante :</w:t>
      </w:r>
    </w:p>
    <w:p w:rsidR="00EA7A7C" w:rsidRDefault="00EA7A7C" w:rsidP="00EA7A7C">
      <w:r>
        <w:br/>
        <w:t>On vient de terminer l</w:t>
      </w:r>
      <w:r w:rsidR="00DF27B6">
        <w:t>e release 1.0 de notre système et celui-ci est distribué aux clients. O</w:t>
      </w:r>
      <w:r>
        <w:t xml:space="preserve">n continue </w:t>
      </w:r>
      <w:r w:rsidR="00DF27B6">
        <w:t xml:space="preserve">ensuite à </w:t>
      </w:r>
      <w:r>
        <w:t>travailler sur la version 1.1, qui est assez différente, lorsque</w:t>
      </w:r>
      <w:r w:rsidR="00DF27B6">
        <w:t xml:space="preserve"> l’on reçoit</w:t>
      </w:r>
      <w:r>
        <w:t xml:space="preserve"> un appel comme quoi la version 1.0 </w:t>
      </w:r>
      <w:r w:rsidR="0004591C">
        <w:t>possède</w:t>
      </w:r>
      <w:r>
        <w:t xml:space="preserve"> un b</w:t>
      </w:r>
      <w:r w:rsidR="00DF27B6">
        <w:t>ogue</w:t>
      </w:r>
      <w:r w:rsidR="0004591C">
        <w:t xml:space="preserve"> important. En travaillant avec des branches, il est facilement possible d’appliquer un correctif à la version 1.0 ainsi que dans la version actuelle.</w:t>
      </w:r>
    </w:p>
    <w:p w:rsidR="00EA7A7C" w:rsidRDefault="0004591C" w:rsidP="0004591C">
      <w:pPr>
        <w:pStyle w:val="Titre3"/>
      </w:pPr>
      <w:r>
        <w:t>Concept général</w:t>
      </w:r>
    </w:p>
    <w:p w:rsidR="0004591C" w:rsidRDefault="0004591C" w:rsidP="0004591C">
      <w:r>
        <w:t>L’idée est de créer une branche master, qui ne sera utilisée qu’uniquement lors des « release » (mise en ligne). Autrement, on travaille sur une branche « </w:t>
      </w:r>
      <w:proofErr w:type="spellStart"/>
      <w:r>
        <w:t>dev</w:t>
      </w:r>
      <w:proofErr w:type="spellEnd"/>
      <w:r>
        <w:t> ».</w:t>
      </w:r>
      <w:r w:rsidR="00B57F77">
        <w:t xml:space="preserve"> Lorsqu’il faut appliquer un correctif, </w:t>
      </w:r>
      <w:proofErr w:type="spellStart"/>
      <w:r w:rsidR="00B57F77">
        <w:t>on</w:t>
      </w:r>
      <w:proofErr w:type="spellEnd"/>
      <w:r w:rsidR="00B57F77">
        <w:t xml:space="preserve"> créé une branche « bugfix123 », corrige le problème, et l’applique aux branches « master » et « </w:t>
      </w:r>
      <w:proofErr w:type="spellStart"/>
      <w:r w:rsidR="00B57F77">
        <w:t>dev</w:t>
      </w:r>
      <w:proofErr w:type="spellEnd"/>
      <w:r w:rsidR="00B57F77">
        <w:t> ».</w:t>
      </w:r>
    </w:p>
    <w:p w:rsidR="0004591C" w:rsidRPr="0004591C" w:rsidRDefault="0004591C" w:rsidP="0004591C"/>
    <w:p w:rsidR="00FD6913" w:rsidRDefault="00FD6913" w:rsidP="00EA7A7C">
      <w:r>
        <w:t>On peut créer une branche par la commande suivante :</w:t>
      </w:r>
    </w:p>
    <w:p w:rsidR="003E6FCA" w:rsidRDefault="003E6FCA" w:rsidP="00EA7A7C"/>
    <w:p w:rsidR="00FD6913" w:rsidRPr="008B2E23" w:rsidRDefault="00FD6913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checkout</w:t>
      </w:r>
      <w:proofErr w:type="spellEnd"/>
      <w:r w:rsidRPr="008B2E23">
        <w:t xml:space="preserve"> -b </w:t>
      </w:r>
      <w:proofErr w:type="spellStart"/>
      <w:r w:rsidR="0020091D">
        <w:t>dev</w:t>
      </w:r>
      <w:proofErr w:type="spellEnd"/>
    </w:p>
    <w:p w:rsidR="00FD6913" w:rsidRDefault="00FD6913" w:rsidP="00EA7A7C">
      <w:pPr>
        <w:rPr>
          <w:i/>
        </w:rPr>
      </w:pPr>
    </w:p>
    <w:p w:rsidR="00805893" w:rsidRDefault="00FD6913" w:rsidP="00EA7A7C">
      <w:r>
        <w:t>Ceci va créer une branche nommée « </w:t>
      </w:r>
      <w:proofErr w:type="spellStart"/>
      <w:r w:rsidR="0020091D">
        <w:t>dev</w:t>
      </w:r>
      <w:proofErr w:type="spellEnd"/>
      <w:r>
        <w:t xml:space="preserve"> ». </w:t>
      </w:r>
      <w:r w:rsidR="00505CA2">
        <w:t>À partir de ce moment, l</w:t>
      </w:r>
      <w:r>
        <w:t xml:space="preserve">orsque l’on fait des </w:t>
      </w:r>
      <w:proofErr w:type="spellStart"/>
      <w:r w:rsidRPr="00E34E37">
        <w:rPr>
          <w:i/>
        </w:rPr>
        <w:t>commits</w:t>
      </w:r>
      <w:proofErr w:type="spellEnd"/>
      <w:r>
        <w:t>, on modifie cette branche</w:t>
      </w:r>
      <w:r w:rsidR="00805893">
        <w:t>.</w:t>
      </w:r>
    </w:p>
    <w:p w:rsidR="00805893" w:rsidRDefault="00805893" w:rsidP="00EA7A7C"/>
    <w:p w:rsidR="00FD6913" w:rsidRDefault="00805893" w:rsidP="00EA7A7C">
      <w:r>
        <w:t>Pour revenir à la branche master :</w:t>
      </w:r>
    </w:p>
    <w:p w:rsidR="003E6FCA" w:rsidRDefault="003E6FCA" w:rsidP="00EA7A7C"/>
    <w:p w:rsidR="00FD6913" w:rsidRPr="008B2E23" w:rsidRDefault="00FD6913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checkout</w:t>
      </w:r>
      <w:proofErr w:type="spellEnd"/>
      <w:r w:rsidRPr="008B2E23">
        <w:t xml:space="preserve"> master</w:t>
      </w:r>
    </w:p>
    <w:p w:rsidR="00FD6913" w:rsidRDefault="00FD6913" w:rsidP="00EA7A7C"/>
    <w:p w:rsidR="00FD6913" w:rsidRDefault="00FD6913" w:rsidP="00EA7A7C">
      <w:r>
        <w:t>Tous les fichiers reviennent à l’</w:t>
      </w:r>
      <w:r w:rsidR="005F6ADA">
        <w:t>état où on les avait laissé</w:t>
      </w:r>
      <w:r w:rsidR="00505CA2">
        <w:t xml:space="preserve">s </w:t>
      </w:r>
      <w:r w:rsidR="001F1FD8">
        <w:t>lors du dernier commit sur</w:t>
      </w:r>
      <w:r w:rsidR="00505CA2">
        <w:t xml:space="preserve"> </w:t>
      </w:r>
      <w:r w:rsidR="002E1D53">
        <w:t>« </w:t>
      </w:r>
      <w:r w:rsidR="001F1FD8">
        <w:t>master</w:t>
      </w:r>
      <w:r w:rsidR="002E1D53">
        <w:t> »</w:t>
      </w:r>
      <w:r w:rsidR="00505CA2">
        <w:t xml:space="preserve">. On peut ensuite se promener, de branche en branche avec git </w:t>
      </w:r>
      <w:proofErr w:type="spellStart"/>
      <w:r w:rsidR="00505CA2">
        <w:t>checkout</w:t>
      </w:r>
      <w:proofErr w:type="spellEnd"/>
      <w:r w:rsidR="00505CA2">
        <w:t xml:space="preserve"> </w:t>
      </w:r>
      <w:proofErr w:type="spellStart"/>
      <w:r w:rsidR="00505CA2" w:rsidRPr="00505CA2">
        <w:rPr>
          <w:i/>
        </w:rPr>
        <w:t>nomBranche</w:t>
      </w:r>
      <w:proofErr w:type="spellEnd"/>
      <w:r w:rsidR="00505CA2">
        <w:t>.</w:t>
      </w:r>
    </w:p>
    <w:p w:rsidR="00D36094" w:rsidRDefault="00D36094" w:rsidP="00EA7A7C"/>
    <w:p w:rsidR="00D36094" w:rsidRDefault="00D36094" w:rsidP="00D36094">
      <w:pPr>
        <w:pStyle w:val="Titre3"/>
      </w:pPr>
      <w:r>
        <w:t>Voir les branches existantes</w:t>
      </w:r>
    </w:p>
    <w:p w:rsidR="00D36094" w:rsidRDefault="00D36094" w:rsidP="00D36094">
      <w:r>
        <w:t>Pour voir les branches existantes, on peut faire </w:t>
      </w:r>
    </w:p>
    <w:p w:rsidR="00D36094" w:rsidRDefault="00D36094" w:rsidP="00D36094"/>
    <w:p w:rsidR="00D36094" w:rsidRPr="008B2E23" w:rsidRDefault="00D36094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branch</w:t>
      </w:r>
      <w:proofErr w:type="spellEnd"/>
    </w:p>
    <w:p w:rsidR="00D36094" w:rsidRDefault="00D36094" w:rsidP="00D36094"/>
    <w:p w:rsidR="000D1FA9" w:rsidRDefault="000D1FA9" w:rsidP="000D1FA9">
      <w:pPr>
        <w:pStyle w:val="Titre3"/>
      </w:pPr>
      <w:r>
        <w:t>Supprimer une branche</w:t>
      </w:r>
    </w:p>
    <w:p w:rsidR="000D1FA9" w:rsidRDefault="000D1FA9" w:rsidP="00D36094">
      <w:r>
        <w:t xml:space="preserve">Pour supprimer une branche, on fait l’opération suivante : </w:t>
      </w:r>
    </w:p>
    <w:p w:rsidR="000D1FA9" w:rsidRDefault="000D1FA9" w:rsidP="00D36094"/>
    <w:p w:rsidR="000D1FA9" w:rsidRPr="008B2E23" w:rsidRDefault="000D1FA9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branch</w:t>
      </w:r>
      <w:proofErr w:type="spellEnd"/>
      <w:r w:rsidRPr="008B2E23">
        <w:t xml:space="preserve"> -d </w:t>
      </w:r>
      <w:proofErr w:type="spellStart"/>
      <w:r w:rsidRPr="008B2E23">
        <w:t>nomBranche</w:t>
      </w:r>
      <w:proofErr w:type="spellEnd"/>
    </w:p>
    <w:p w:rsidR="0062068D" w:rsidRDefault="0062068D" w:rsidP="00D36094"/>
    <w:p w:rsidR="0062068D" w:rsidRDefault="0062068D" w:rsidP="0062068D">
      <w:pPr>
        <w:pStyle w:val="Titre3"/>
      </w:pPr>
      <w:r>
        <w:lastRenderedPageBreak/>
        <w:t xml:space="preserve">Faire un </w:t>
      </w:r>
      <w:proofErr w:type="spellStart"/>
      <w:r>
        <w:t>merge</w:t>
      </w:r>
      <w:proofErr w:type="spellEnd"/>
      <w:r>
        <w:t xml:space="preserve"> </w:t>
      </w:r>
      <w:r w:rsidR="003F0FC3">
        <w:t xml:space="preserve">ou intégrer </w:t>
      </w:r>
      <w:r>
        <w:t>une branche</w:t>
      </w:r>
      <w:r w:rsidR="003F0FC3">
        <w:t xml:space="preserve"> à une autre</w:t>
      </w:r>
    </w:p>
    <w:p w:rsidR="0062068D" w:rsidRDefault="003F0FC3" w:rsidP="0062068D">
      <w:r>
        <w:t xml:space="preserve">Si on veut prendre une branche et l’intégrer dans </w:t>
      </w:r>
      <w:r w:rsidR="00E225B3">
        <w:t>une autre, voici comment faire :</w:t>
      </w:r>
    </w:p>
    <w:p w:rsidR="00E225B3" w:rsidRDefault="00E225B3" w:rsidP="0062068D"/>
    <w:p w:rsidR="00E225B3" w:rsidRDefault="00E575BA" w:rsidP="0062068D">
      <w:r>
        <w:t>Si on est dans la branche « master », on peut faire :</w:t>
      </w:r>
    </w:p>
    <w:p w:rsidR="00E575BA" w:rsidRDefault="00E575BA" w:rsidP="0062068D"/>
    <w:p w:rsidR="00E575BA" w:rsidRPr="008B2E23" w:rsidRDefault="00E575BA" w:rsidP="00DF50F2">
      <w:pPr>
        <w:pStyle w:val="Code"/>
      </w:pPr>
      <w:proofErr w:type="gramStart"/>
      <w:r w:rsidRPr="008B2E23">
        <w:t>git</w:t>
      </w:r>
      <w:proofErr w:type="gramEnd"/>
      <w:r w:rsidRPr="008B2E23">
        <w:t xml:space="preserve"> </w:t>
      </w:r>
      <w:proofErr w:type="spellStart"/>
      <w:r w:rsidRPr="008B2E23">
        <w:t>merge</w:t>
      </w:r>
      <w:proofErr w:type="spellEnd"/>
      <w:r w:rsidRPr="008B2E23">
        <w:t xml:space="preserve"> </w:t>
      </w:r>
      <w:proofErr w:type="spellStart"/>
      <w:r w:rsidR="0009716E">
        <w:t>nomBranche</w:t>
      </w:r>
      <w:proofErr w:type="spellEnd"/>
    </w:p>
    <w:p w:rsidR="0062068D" w:rsidRDefault="0062068D" w:rsidP="00D36094"/>
    <w:p w:rsidR="00E575BA" w:rsidRDefault="00E575BA" w:rsidP="00D36094">
      <w:r>
        <w:t>Ceci prendra les modifications de la branche et l’appliquera dans la branche master (où nous sommes actuellement)</w:t>
      </w:r>
    </w:p>
    <w:p w:rsidR="000935FC" w:rsidRDefault="000935FC" w:rsidP="00D36094"/>
    <w:p w:rsidR="000935FC" w:rsidRDefault="000935FC">
      <w:pPr>
        <w:suppressAutoHyphens w:val="0"/>
      </w:pPr>
      <w:r>
        <w:br w:type="page"/>
      </w:r>
    </w:p>
    <w:p w:rsidR="000935FC" w:rsidRDefault="000935FC" w:rsidP="00921A2F">
      <w:pPr>
        <w:pStyle w:val="Titre2"/>
      </w:pPr>
      <w:r>
        <w:lastRenderedPageBreak/>
        <w:t>Les tags</w:t>
      </w:r>
    </w:p>
    <w:p w:rsidR="00921A2F" w:rsidRDefault="00921A2F" w:rsidP="00921A2F"/>
    <w:p w:rsidR="00921A2F" w:rsidRDefault="00921A2F" w:rsidP="00921A2F">
      <w:r>
        <w:t>Les tags permettent de mettre un descriptif à un commit. Les cas les plus fréquents est pour identifier une version, par exemple : v1.0.0</w:t>
      </w:r>
    </w:p>
    <w:p w:rsidR="00921A2F" w:rsidRDefault="00921A2F" w:rsidP="00921A2F"/>
    <w:p w:rsidR="00921A2F" w:rsidRDefault="007342DA" w:rsidP="007342DA">
      <w:pPr>
        <w:pStyle w:val="Titre3"/>
      </w:pPr>
      <w:r>
        <w:t>Création d’un tag</w:t>
      </w:r>
    </w:p>
    <w:p w:rsidR="007342DA" w:rsidRDefault="007342DA" w:rsidP="00921A2F">
      <w:r>
        <w:t>Après avoir fait un commit, on peut ajouter un tag de la façon suivante :</w:t>
      </w:r>
    </w:p>
    <w:p w:rsidR="007342DA" w:rsidRDefault="007342DA" w:rsidP="007342DA"/>
    <w:p w:rsidR="007342DA" w:rsidRPr="008B2E23" w:rsidRDefault="007342DA" w:rsidP="00DF50F2">
      <w:pPr>
        <w:pStyle w:val="Code"/>
      </w:pPr>
      <w:proofErr w:type="gramStart"/>
      <w:r>
        <w:t>git</w:t>
      </w:r>
      <w:proofErr w:type="gramEnd"/>
      <w:r>
        <w:t xml:space="preserve"> </w:t>
      </w:r>
      <w:r w:rsidR="007A682E">
        <w:t>tag –a v1.0.0 –m "Première version distribuée du logiciel"</w:t>
      </w:r>
    </w:p>
    <w:p w:rsidR="007A682E" w:rsidRDefault="007A682E" w:rsidP="00921A2F"/>
    <w:p w:rsidR="007A682E" w:rsidRDefault="00211413" w:rsidP="00921A2F">
      <w:r>
        <w:t>Note : Lors d’un git push, les tags ne sont pas envoyés au serveur automatiquement. Pour y parvenir, il faut exécuter la commande suivante :</w:t>
      </w:r>
    </w:p>
    <w:p w:rsidR="00211413" w:rsidRDefault="00211413" w:rsidP="00921A2F"/>
    <w:p w:rsidR="00211413" w:rsidRDefault="00211413" w:rsidP="00DF50F2">
      <w:pPr>
        <w:pStyle w:val="Code"/>
      </w:pPr>
      <w:proofErr w:type="gramStart"/>
      <w:r w:rsidRPr="00211413">
        <w:t>git</w:t>
      </w:r>
      <w:proofErr w:type="gramEnd"/>
      <w:r w:rsidRPr="00211413">
        <w:t xml:space="preserve"> push </w:t>
      </w:r>
      <w:proofErr w:type="spellStart"/>
      <w:r w:rsidRPr="00211413">
        <w:t>origin</w:t>
      </w:r>
      <w:proofErr w:type="spellEnd"/>
      <w:r w:rsidRPr="00211413">
        <w:t xml:space="preserve"> --tags</w:t>
      </w:r>
    </w:p>
    <w:p w:rsidR="00211413" w:rsidRDefault="00211413" w:rsidP="00921A2F">
      <w:pPr>
        <w:rPr>
          <w:rFonts w:ascii="Courier New" w:hAnsi="Courier New" w:cs="Courier New"/>
          <w:i/>
          <w:color w:val="808080" w:themeColor="background1" w:themeShade="80"/>
        </w:rPr>
      </w:pPr>
    </w:p>
    <w:p w:rsidR="00211413" w:rsidRDefault="00211660" w:rsidP="00211660">
      <w:pPr>
        <w:pStyle w:val="Titre3"/>
      </w:pPr>
      <w:r>
        <w:t>Liste des tags disponibles</w:t>
      </w:r>
    </w:p>
    <w:p w:rsidR="00211660" w:rsidRDefault="00211660" w:rsidP="00211660">
      <w:r>
        <w:t>Voici la commande qui permet de voir les tags créés :</w:t>
      </w:r>
    </w:p>
    <w:p w:rsidR="00211660" w:rsidRDefault="00211660" w:rsidP="00211660"/>
    <w:p w:rsidR="00DF50F2" w:rsidRDefault="00C14905" w:rsidP="00DF50F2">
      <w:pPr>
        <w:pStyle w:val="Code"/>
      </w:pPr>
      <w:proofErr w:type="gramStart"/>
      <w:r>
        <w:t>g</w:t>
      </w:r>
      <w:r w:rsidR="00211660">
        <w:t>it</w:t>
      </w:r>
      <w:proofErr w:type="gramEnd"/>
      <w:r>
        <w:t xml:space="preserve"> tag</w:t>
      </w:r>
    </w:p>
    <w:p w:rsidR="00211660" w:rsidRPr="00211660" w:rsidRDefault="00211660" w:rsidP="00211660"/>
    <w:sectPr w:rsidR="00211660" w:rsidRPr="00211660" w:rsidSect="00DD14DA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7E2" w:rsidRDefault="004B67E2" w:rsidP="00291F55">
      <w:r>
        <w:separator/>
      </w:r>
    </w:p>
  </w:endnote>
  <w:endnote w:type="continuationSeparator" w:id="0">
    <w:p w:rsidR="004B67E2" w:rsidRDefault="004B67E2" w:rsidP="002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7E2" w:rsidRDefault="004B67E2" w:rsidP="00291F55">
      <w:r>
        <w:separator/>
      </w:r>
    </w:p>
  </w:footnote>
  <w:footnote w:type="continuationSeparator" w:id="0">
    <w:p w:rsidR="004B67E2" w:rsidRDefault="004B67E2" w:rsidP="002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5F7" w:rsidRDefault="00BF6978">
    <w:pPr>
      <w:pStyle w:val="En-tte"/>
    </w:pPr>
    <w:r>
      <w:t>Cégep du Vieux Montréal</w:t>
    </w:r>
    <w:r w:rsidR="00CF35F7">
      <w:tab/>
    </w:r>
    <w:r w:rsidR="00CF35F7">
      <w:tab/>
      <w:t>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A2D34"/>
    <w:multiLevelType w:val="hybridMultilevel"/>
    <w:tmpl w:val="B5B8FF46"/>
    <w:lvl w:ilvl="0" w:tplc="3FB0BF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F55"/>
    <w:rsid w:val="00007564"/>
    <w:rsid w:val="00007D93"/>
    <w:rsid w:val="000310C5"/>
    <w:rsid w:val="0004591C"/>
    <w:rsid w:val="000619D5"/>
    <w:rsid w:val="000935FC"/>
    <w:rsid w:val="0009716E"/>
    <w:rsid w:val="000A2966"/>
    <w:rsid w:val="000C758E"/>
    <w:rsid w:val="000D1FA9"/>
    <w:rsid w:val="0011141A"/>
    <w:rsid w:val="001256B0"/>
    <w:rsid w:val="00173689"/>
    <w:rsid w:val="0019724C"/>
    <w:rsid w:val="001A762C"/>
    <w:rsid w:val="001B225F"/>
    <w:rsid w:val="001F1FD8"/>
    <w:rsid w:val="0020091D"/>
    <w:rsid w:val="00211413"/>
    <w:rsid w:val="00211660"/>
    <w:rsid w:val="0022139D"/>
    <w:rsid w:val="00232965"/>
    <w:rsid w:val="00233586"/>
    <w:rsid w:val="002450BC"/>
    <w:rsid w:val="00264515"/>
    <w:rsid w:val="00291F55"/>
    <w:rsid w:val="00292A37"/>
    <w:rsid w:val="002A62F0"/>
    <w:rsid w:val="002E1D53"/>
    <w:rsid w:val="00304930"/>
    <w:rsid w:val="00313C4C"/>
    <w:rsid w:val="00327AE5"/>
    <w:rsid w:val="0036597B"/>
    <w:rsid w:val="00370897"/>
    <w:rsid w:val="003A7213"/>
    <w:rsid w:val="003E6FCA"/>
    <w:rsid w:val="003F0FC3"/>
    <w:rsid w:val="0040612D"/>
    <w:rsid w:val="004068B1"/>
    <w:rsid w:val="00416D31"/>
    <w:rsid w:val="00447860"/>
    <w:rsid w:val="00497508"/>
    <w:rsid w:val="004A1CB6"/>
    <w:rsid w:val="004B67E2"/>
    <w:rsid w:val="00505CA2"/>
    <w:rsid w:val="0056728A"/>
    <w:rsid w:val="005A2764"/>
    <w:rsid w:val="005F6ADA"/>
    <w:rsid w:val="00612C52"/>
    <w:rsid w:val="0062068D"/>
    <w:rsid w:val="00647968"/>
    <w:rsid w:val="00674460"/>
    <w:rsid w:val="00695191"/>
    <w:rsid w:val="007342DA"/>
    <w:rsid w:val="00744005"/>
    <w:rsid w:val="00761244"/>
    <w:rsid w:val="007A682E"/>
    <w:rsid w:val="007B6F5A"/>
    <w:rsid w:val="007D3322"/>
    <w:rsid w:val="007F3F5C"/>
    <w:rsid w:val="00805893"/>
    <w:rsid w:val="008075BA"/>
    <w:rsid w:val="00807955"/>
    <w:rsid w:val="00821AAA"/>
    <w:rsid w:val="00840B76"/>
    <w:rsid w:val="00842423"/>
    <w:rsid w:val="00856713"/>
    <w:rsid w:val="0087184C"/>
    <w:rsid w:val="008A444E"/>
    <w:rsid w:val="008B2E23"/>
    <w:rsid w:val="008D10B7"/>
    <w:rsid w:val="00910786"/>
    <w:rsid w:val="009108EE"/>
    <w:rsid w:val="00914BDC"/>
    <w:rsid w:val="00921A2F"/>
    <w:rsid w:val="00927FF4"/>
    <w:rsid w:val="009310FB"/>
    <w:rsid w:val="00964676"/>
    <w:rsid w:val="009945B1"/>
    <w:rsid w:val="009B205A"/>
    <w:rsid w:val="009E67A5"/>
    <w:rsid w:val="009F68F2"/>
    <w:rsid w:val="00A079A7"/>
    <w:rsid w:val="00A20E9F"/>
    <w:rsid w:val="00A74CE9"/>
    <w:rsid w:val="00AD79A0"/>
    <w:rsid w:val="00AF291F"/>
    <w:rsid w:val="00B05FAB"/>
    <w:rsid w:val="00B10F82"/>
    <w:rsid w:val="00B25ED0"/>
    <w:rsid w:val="00B57F77"/>
    <w:rsid w:val="00B72AFD"/>
    <w:rsid w:val="00B861BC"/>
    <w:rsid w:val="00B97882"/>
    <w:rsid w:val="00B97E59"/>
    <w:rsid w:val="00BA6BB1"/>
    <w:rsid w:val="00BF6978"/>
    <w:rsid w:val="00C14905"/>
    <w:rsid w:val="00C33020"/>
    <w:rsid w:val="00C350F8"/>
    <w:rsid w:val="00C3739C"/>
    <w:rsid w:val="00C54871"/>
    <w:rsid w:val="00C83089"/>
    <w:rsid w:val="00CB1769"/>
    <w:rsid w:val="00CE59A0"/>
    <w:rsid w:val="00CE7429"/>
    <w:rsid w:val="00CF35F7"/>
    <w:rsid w:val="00D00836"/>
    <w:rsid w:val="00D01DA1"/>
    <w:rsid w:val="00D12493"/>
    <w:rsid w:val="00D36094"/>
    <w:rsid w:val="00D436D2"/>
    <w:rsid w:val="00D52A77"/>
    <w:rsid w:val="00D628AD"/>
    <w:rsid w:val="00D97552"/>
    <w:rsid w:val="00DA203E"/>
    <w:rsid w:val="00DB06D8"/>
    <w:rsid w:val="00DB57DC"/>
    <w:rsid w:val="00DD14DA"/>
    <w:rsid w:val="00DD48BB"/>
    <w:rsid w:val="00DD5C8A"/>
    <w:rsid w:val="00DF27B6"/>
    <w:rsid w:val="00DF50F2"/>
    <w:rsid w:val="00E04383"/>
    <w:rsid w:val="00E13ACB"/>
    <w:rsid w:val="00E225B3"/>
    <w:rsid w:val="00E33763"/>
    <w:rsid w:val="00E34E37"/>
    <w:rsid w:val="00E575BA"/>
    <w:rsid w:val="00E8662C"/>
    <w:rsid w:val="00EA7A7C"/>
    <w:rsid w:val="00ED237A"/>
    <w:rsid w:val="00ED557E"/>
    <w:rsid w:val="00EF40C6"/>
    <w:rsid w:val="00F009DA"/>
    <w:rsid w:val="00F13022"/>
    <w:rsid w:val="00F47546"/>
    <w:rsid w:val="00F95870"/>
    <w:rsid w:val="00FA0512"/>
    <w:rsid w:val="00FB350E"/>
    <w:rsid w:val="00FB41CC"/>
    <w:rsid w:val="00FC14FF"/>
    <w:rsid w:val="00F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C22608-E29B-4CD1-8D8B-42FF117A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F55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291F55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link w:val="Titre2Car"/>
    <w:qFormat/>
    <w:rsid w:val="00291F55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291F55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91F5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291F55"/>
  </w:style>
  <w:style w:type="paragraph" w:styleId="Pieddepage">
    <w:name w:val="footer"/>
    <w:basedOn w:val="Normal"/>
    <w:link w:val="PieddepageCar"/>
    <w:uiPriority w:val="99"/>
    <w:unhideWhenUsed/>
    <w:rsid w:val="00291F5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1F55"/>
  </w:style>
  <w:style w:type="character" w:customStyle="1" w:styleId="Titre1Car">
    <w:name w:val="Titre 1 Car"/>
    <w:basedOn w:val="Policepardfaut"/>
    <w:link w:val="Titre1"/>
    <w:rsid w:val="00291F55"/>
    <w:rPr>
      <w:rFonts w:ascii="Cambria" w:hAnsi="Cambria"/>
      <w:b/>
      <w:bCs/>
      <w:kern w:val="32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291F55"/>
    <w:rPr>
      <w:rFonts w:ascii="Cambria" w:hAnsi="Cambria"/>
      <w:b/>
      <w:bCs/>
      <w:kern w:val="32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291F55"/>
    <w:rPr>
      <w:rFonts w:ascii="Calibri" w:hAnsi="Calibri" w:cs="Arial"/>
      <w:b/>
      <w:bCs/>
      <w:color w:val="262626"/>
      <w:sz w:val="24"/>
      <w:szCs w:val="22"/>
      <w:u w:val="single"/>
      <w:lang w:eastAsia="fr-FR"/>
    </w:rPr>
  </w:style>
  <w:style w:type="paragraph" w:styleId="Titre">
    <w:name w:val="Title"/>
    <w:basedOn w:val="Normal"/>
    <w:next w:val="Normal"/>
    <w:link w:val="TitreCar"/>
    <w:qFormat/>
    <w:rsid w:val="00291F55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character" w:customStyle="1" w:styleId="TitreCar">
    <w:name w:val="Titre Car"/>
    <w:basedOn w:val="Policepardfaut"/>
    <w:link w:val="Titre"/>
    <w:rsid w:val="00291F55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character" w:styleId="lev">
    <w:name w:val="Strong"/>
    <w:basedOn w:val="Policepardfaut"/>
    <w:qFormat/>
    <w:rsid w:val="00291F55"/>
    <w:rPr>
      <w:b/>
      <w:bCs/>
    </w:rPr>
  </w:style>
  <w:style w:type="paragraph" w:customStyle="1" w:styleId="Paragraphedeliste1">
    <w:name w:val="Paragraphe de liste1"/>
    <w:basedOn w:val="Normal"/>
    <w:qFormat/>
    <w:rsid w:val="00291F55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291F55"/>
    <w:pPr>
      <w:numPr>
        <w:numId w:val="1"/>
      </w:numPr>
    </w:pPr>
  </w:style>
  <w:style w:type="paragraph" w:customStyle="1" w:styleId="Sansinterligne1">
    <w:name w:val="Sans interligne1"/>
    <w:qFormat/>
    <w:rsid w:val="00291F55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291F55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291F55"/>
    <w:rPr>
      <w:vanish/>
      <w:color w:val="FF0000"/>
    </w:rPr>
  </w:style>
  <w:style w:type="character" w:customStyle="1" w:styleId="HiddenChar">
    <w:name w:val="Hidden Char"/>
    <w:basedOn w:val="Policepardfaut"/>
    <w:link w:val="Hidden"/>
    <w:rsid w:val="00291F55"/>
    <w:rPr>
      <w:rFonts w:ascii="Calibri" w:hAnsi="Calibri"/>
      <w:vanish/>
      <w:color w:val="FF0000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061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7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7860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447860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A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A7C"/>
    <w:rPr>
      <w:rFonts w:ascii="Tahoma" w:hAnsi="Tahoma" w:cs="Tahoma"/>
      <w:sz w:val="16"/>
      <w:szCs w:val="16"/>
      <w:lang w:eastAsia="fr-FR"/>
    </w:rPr>
  </w:style>
  <w:style w:type="paragraph" w:customStyle="1" w:styleId="Code">
    <w:name w:val="Code"/>
    <w:basedOn w:val="Normal"/>
    <w:link w:val="CodeChar"/>
    <w:qFormat/>
    <w:rsid w:val="00DF50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CodeChar">
    <w:name w:val="Code Char"/>
    <w:link w:val="Code"/>
    <w:rsid w:val="00DF50F2"/>
    <w:rPr>
      <w:rFonts w:ascii="Courier New" w:hAnsi="Courier New" w:cs="Courier New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FA4AD310.dotm</Template>
  <TotalTime>265</TotalTime>
  <Pages>7</Pages>
  <Words>1031</Words>
  <Characters>5671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Frederic Thériault</cp:lastModifiedBy>
  <cp:revision>116</cp:revision>
  <dcterms:created xsi:type="dcterms:W3CDTF">2011-02-15T16:32:00Z</dcterms:created>
  <dcterms:modified xsi:type="dcterms:W3CDTF">2014-11-07T12:41:00Z</dcterms:modified>
</cp:coreProperties>
</file>