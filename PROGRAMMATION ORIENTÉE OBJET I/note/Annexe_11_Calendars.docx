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E04C" w14:textId="77777777" w:rsidR="008B3332" w:rsidRPr="008B3332" w:rsidRDefault="008B3332" w:rsidP="008B3332">
      <w:pPr>
        <w:pStyle w:val="Titre"/>
      </w:pPr>
      <w:r w:rsidRPr="008B3332">
        <w:t xml:space="preserve">Annexe 11 - Notes sur les classes  </w:t>
      </w:r>
      <w:proofErr w:type="spellStart"/>
      <w:r w:rsidRPr="008B3332">
        <w:t>Calendar</w:t>
      </w:r>
      <w:proofErr w:type="spellEnd"/>
      <w:r w:rsidRPr="008B3332">
        <w:t xml:space="preserve">, </w:t>
      </w:r>
      <w:proofErr w:type="spellStart"/>
      <w:r w:rsidRPr="008B3332">
        <w:t>GregorianCalendar</w:t>
      </w:r>
      <w:proofErr w:type="spellEnd"/>
      <w:r w:rsidRPr="008B3332">
        <w:t xml:space="preserve"> et  </w:t>
      </w:r>
      <w:proofErr w:type="spellStart"/>
      <w:r w:rsidRPr="008B3332">
        <w:t>SimpleDateFormat</w:t>
      </w:r>
      <w:proofErr w:type="spellEnd"/>
      <w:r w:rsidRPr="008B3332">
        <w:t xml:space="preserve"> </w:t>
      </w:r>
    </w:p>
    <w:p w14:paraId="2B416AE0" w14:textId="77777777" w:rsidR="008B3332" w:rsidRPr="008B3332" w:rsidRDefault="008B3332" w:rsidP="008B3332">
      <w:pPr>
        <w:spacing w:after="0"/>
      </w:pPr>
    </w:p>
    <w:p w14:paraId="07ADCDBF" w14:textId="77777777" w:rsidR="008B3332" w:rsidRPr="008B3332" w:rsidRDefault="008B3332" w:rsidP="008B3332">
      <w:pPr>
        <w:spacing w:after="0"/>
      </w:pPr>
    </w:p>
    <w:p w14:paraId="31BADEF8" w14:textId="77777777" w:rsidR="008B3332" w:rsidRPr="008B3332" w:rsidRDefault="008B3332" w:rsidP="008B3332">
      <w:pPr>
        <w:pStyle w:val="Titre2"/>
      </w:pPr>
      <w:r w:rsidRPr="008B3332">
        <w:t xml:space="preserve">Classes </w:t>
      </w:r>
      <w:proofErr w:type="spellStart"/>
      <w:r w:rsidRPr="008B3332">
        <w:t>Calendar</w:t>
      </w:r>
      <w:proofErr w:type="spellEnd"/>
      <w:r w:rsidRPr="008B3332">
        <w:t xml:space="preserve">, </w:t>
      </w:r>
      <w:proofErr w:type="spellStart"/>
      <w:r w:rsidRPr="008B3332">
        <w:t>GregorianCalendar</w:t>
      </w:r>
      <w:proofErr w:type="spellEnd"/>
    </w:p>
    <w:p w14:paraId="6908ADFA" w14:textId="77777777" w:rsidR="008B3332" w:rsidRPr="008B3332" w:rsidRDefault="008B3332" w:rsidP="008B3332">
      <w:pPr>
        <w:spacing w:after="0"/>
      </w:pPr>
    </w:p>
    <w:p w14:paraId="0D074084" w14:textId="77777777" w:rsidR="008B3332" w:rsidRPr="008B3332" w:rsidRDefault="008B3332" w:rsidP="008B3332">
      <w:pPr>
        <w:numPr>
          <w:ilvl w:val="0"/>
          <w:numId w:val="1"/>
        </w:numPr>
        <w:spacing w:after="0"/>
      </w:pPr>
      <w:proofErr w:type="gramStart"/>
      <w:r w:rsidRPr="008B3332">
        <w:t>encapsule</w:t>
      </w:r>
      <w:proofErr w:type="gramEnd"/>
      <w:r w:rsidRPr="008B3332">
        <w:t xml:space="preserve"> en un objet les différents champs ( jour, mois, année, heure…  ) relatifs à une date</w:t>
      </w:r>
    </w:p>
    <w:p w14:paraId="6A42C29F" w14:textId="77777777" w:rsidR="008B3332" w:rsidRPr="008B3332" w:rsidRDefault="008B3332" w:rsidP="008B3332">
      <w:pPr>
        <w:numPr>
          <w:ilvl w:val="0"/>
          <w:numId w:val="1"/>
        </w:numPr>
        <w:spacing w:after="0"/>
      </w:pPr>
      <w:r w:rsidRPr="008B3332">
        <w:t xml:space="preserve">font partie du package </w:t>
      </w:r>
      <w:proofErr w:type="spellStart"/>
      <w:r w:rsidRPr="008B3332">
        <w:rPr>
          <w:rStyle w:val="Accentuation"/>
        </w:rPr>
        <w:t>java.util</w:t>
      </w:r>
      <w:proofErr w:type="spellEnd"/>
    </w:p>
    <w:p w14:paraId="1E313038" w14:textId="77777777" w:rsidR="008B3332" w:rsidRPr="008B3332" w:rsidRDefault="008B3332" w:rsidP="008B3332">
      <w:pPr>
        <w:spacing w:after="0"/>
      </w:pPr>
    </w:p>
    <w:p w14:paraId="6013A1BE" w14:textId="77777777" w:rsidR="008B3332" w:rsidRPr="008B3332" w:rsidRDefault="008B3332" w:rsidP="008B3332">
      <w:pPr>
        <w:spacing w:after="0"/>
      </w:pPr>
    </w:p>
    <w:p w14:paraId="6C30E836" w14:textId="77777777" w:rsidR="008B3332" w:rsidRPr="008B3332" w:rsidRDefault="008B3332" w:rsidP="008B3332">
      <w:pPr>
        <w:pStyle w:val="Titre2"/>
      </w:pPr>
      <w:r w:rsidRPr="008B3332">
        <w:t xml:space="preserve">Classe </w:t>
      </w:r>
      <w:proofErr w:type="spellStart"/>
      <w:r w:rsidRPr="008B3332">
        <w:t>Calendar</w:t>
      </w:r>
      <w:proofErr w:type="spellEnd"/>
    </w:p>
    <w:p w14:paraId="2B4958ED" w14:textId="77777777" w:rsidR="008B3332" w:rsidRPr="008B3332" w:rsidRDefault="008B3332" w:rsidP="008B3332">
      <w:pPr>
        <w:spacing w:after="0"/>
      </w:pPr>
    </w:p>
    <w:p w14:paraId="37E558EF" w14:textId="77777777" w:rsidR="008B3332" w:rsidRPr="008B3332" w:rsidRDefault="008B3332" w:rsidP="008B3332">
      <w:pPr>
        <w:numPr>
          <w:ilvl w:val="0"/>
          <w:numId w:val="2"/>
        </w:numPr>
        <w:spacing w:after="0"/>
      </w:pPr>
      <w:r w:rsidRPr="008B3332">
        <w:t>il s’agit d’une classe abstraite, mettant en œuvre deux interfaces</w:t>
      </w:r>
    </w:p>
    <w:p w14:paraId="7491A4AF" w14:textId="77777777" w:rsidR="008B3332" w:rsidRPr="008B3332" w:rsidRDefault="008B3332" w:rsidP="008B3332">
      <w:pPr>
        <w:pStyle w:val="Sansinterligne"/>
        <w:numPr>
          <w:ilvl w:val="0"/>
          <w:numId w:val="2"/>
        </w:numPr>
      </w:pPr>
      <w:r w:rsidRPr="008B3332">
        <w:t xml:space="preserve">il n’est donc pas possible de créer d’objet </w:t>
      </w:r>
      <w:proofErr w:type="spellStart"/>
      <w:r w:rsidRPr="008B3332">
        <w:rPr>
          <w:rStyle w:val="Accentuation"/>
        </w:rPr>
        <w:t>Calendar</w:t>
      </w:r>
      <w:proofErr w:type="spellEnd"/>
      <w:r w:rsidRPr="008B3332">
        <w:t xml:space="preserve"> à l’aide de new</w:t>
      </w:r>
    </w:p>
    <w:p w14:paraId="1267C1F1" w14:textId="77777777" w:rsidR="002F38FC" w:rsidRDefault="008B3332" w:rsidP="008B3332">
      <w:pPr>
        <w:numPr>
          <w:ilvl w:val="0"/>
          <w:numId w:val="2"/>
        </w:numPr>
        <w:spacing w:after="0"/>
      </w:pPr>
      <w:proofErr w:type="gramStart"/>
      <w:r w:rsidRPr="008B3332">
        <w:t>une</w:t>
      </w:r>
      <w:proofErr w:type="gramEnd"/>
      <w:r w:rsidRPr="008B3332">
        <w:t xml:space="preserve"> sous-classe </w:t>
      </w:r>
      <w:proofErr w:type="spellStart"/>
      <w:r w:rsidRPr="008B3332">
        <w:rPr>
          <w:rStyle w:val="Accentuation"/>
        </w:rPr>
        <w:t>GregorianCalendar</w:t>
      </w:r>
      <w:proofErr w:type="spellEnd"/>
      <w:r w:rsidRPr="008B3332">
        <w:t xml:space="preserve"> existe : on peut donc créer des objets de cette sous-classe</w:t>
      </w:r>
      <w:r w:rsidR="002F38FC">
        <w:t xml:space="preserve"> : </w:t>
      </w:r>
    </w:p>
    <w:p w14:paraId="3187F179" w14:textId="77777777" w:rsidR="002D2254" w:rsidRDefault="002D2254" w:rsidP="002D2254">
      <w:pPr>
        <w:spacing w:after="0"/>
        <w:ind w:left="720"/>
      </w:pPr>
    </w:p>
    <w:p w14:paraId="47478E44" w14:textId="77777777" w:rsidR="008B3332" w:rsidRDefault="002F38FC" w:rsidP="002F38FC">
      <w:pPr>
        <w:spacing w:after="0"/>
        <w:ind w:left="720"/>
        <w:rPr>
          <w:rFonts w:ascii="Courier New" w:hAnsi="Courier New" w:cs="Courier New"/>
          <w:b/>
        </w:rPr>
      </w:pPr>
      <w:proofErr w:type="spellStart"/>
      <w:r w:rsidRPr="002F38FC">
        <w:rPr>
          <w:rFonts w:ascii="Courier New" w:hAnsi="Courier New" w:cs="Courier New"/>
          <w:b/>
        </w:rPr>
        <w:t>GregorianCalendar</w:t>
      </w:r>
      <w:proofErr w:type="spellEnd"/>
      <w:r w:rsidRPr="002F38FC">
        <w:rPr>
          <w:rFonts w:ascii="Courier New" w:hAnsi="Courier New" w:cs="Courier New"/>
          <w:b/>
        </w:rPr>
        <w:t xml:space="preserve"> </w:t>
      </w:r>
      <w:proofErr w:type="spellStart"/>
      <w:r w:rsidRPr="002F38FC">
        <w:rPr>
          <w:rFonts w:ascii="Courier New" w:hAnsi="Courier New" w:cs="Courier New"/>
          <w:b/>
        </w:rPr>
        <w:t>gc</w:t>
      </w:r>
      <w:proofErr w:type="spellEnd"/>
      <w:r w:rsidRPr="002F38FC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2F38FC">
        <w:rPr>
          <w:rFonts w:ascii="Courier New" w:hAnsi="Courier New" w:cs="Courier New"/>
          <w:b/>
        </w:rPr>
        <w:t>GregorianCalendar</w:t>
      </w:r>
      <w:proofErr w:type="spellEnd"/>
      <w:r w:rsidRPr="002F38FC">
        <w:rPr>
          <w:rFonts w:ascii="Courier New" w:hAnsi="Courier New" w:cs="Courier New"/>
          <w:b/>
        </w:rPr>
        <w:t>(</w:t>
      </w:r>
      <w:proofErr w:type="gramEnd"/>
      <w:r w:rsidRPr="002F38FC">
        <w:rPr>
          <w:rFonts w:ascii="Courier New" w:hAnsi="Courier New" w:cs="Courier New"/>
          <w:b/>
        </w:rPr>
        <w:t>);</w:t>
      </w:r>
    </w:p>
    <w:p w14:paraId="1F29A258" w14:textId="77777777" w:rsidR="002D2254" w:rsidRPr="008B3332" w:rsidRDefault="002D2254" w:rsidP="002F38FC">
      <w:pPr>
        <w:spacing w:after="0"/>
        <w:ind w:left="720"/>
      </w:pPr>
    </w:p>
    <w:p w14:paraId="1B45C311" w14:textId="77777777" w:rsidR="008B3332" w:rsidRPr="008B3332" w:rsidRDefault="002D2254" w:rsidP="008B3332">
      <w:pPr>
        <w:numPr>
          <w:ilvl w:val="0"/>
          <w:numId w:val="2"/>
        </w:numPr>
        <w:spacing w:after="0"/>
      </w:pPr>
      <w:r>
        <w:t>D'une autre façon</w:t>
      </w:r>
      <w:r w:rsidR="008B3332" w:rsidRPr="008B3332">
        <w:t xml:space="preserve">, une méthode statique </w:t>
      </w:r>
      <w:proofErr w:type="spellStart"/>
      <w:r w:rsidR="008B3332" w:rsidRPr="008B3332">
        <w:rPr>
          <w:rStyle w:val="Accentuation"/>
        </w:rPr>
        <w:t>getInstance</w:t>
      </w:r>
      <w:proofErr w:type="spellEnd"/>
      <w:r w:rsidR="008B3332" w:rsidRPr="008B3332">
        <w:t xml:space="preserve"> permet de créer un objet </w:t>
      </w:r>
      <w:proofErr w:type="spellStart"/>
      <w:r w:rsidR="008B3332" w:rsidRPr="008B3332">
        <w:rPr>
          <w:rStyle w:val="Accentuation"/>
        </w:rPr>
        <w:t>GregorianCalendar</w:t>
      </w:r>
      <w:proofErr w:type="spellEnd"/>
      <w:r w:rsidR="008B3332" w:rsidRPr="008B3332">
        <w:t xml:space="preserve"> à partir de la classe abstraite </w:t>
      </w:r>
      <w:proofErr w:type="spellStart"/>
      <w:r w:rsidR="008B3332" w:rsidRPr="008B3332">
        <w:rPr>
          <w:rStyle w:val="Accentuation"/>
        </w:rPr>
        <w:t>Calendar</w:t>
      </w:r>
      <w:proofErr w:type="spellEnd"/>
      <w:r w:rsidR="008B3332" w:rsidRPr="008B3332">
        <w:t>, comme ceci :</w:t>
      </w:r>
    </w:p>
    <w:p w14:paraId="5E592663" w14:textId="77777777" w:rsidR="008B3332" w:rsidRPr="008B3332" w:rsidRDefault="008B3332" w:rsidP="008B3332">
      <w:pPr>
        <w:spacing w:after="0"/>
      </w:pPr>
    </w:p>
    <w:p w14:paraId="1D227B2F" w14:textId="77777777" w:rsidR="008B3332" w:rsidRPr="002F38FC" w:rsidRDefault="008B3332" w:rsidP="008B3332">
      <w:pPr>
        <w:spacing w:after="0"/>
        <w:ind w:left="12" w:firstLine="708"/>
        <w:jc w:val="center"/>
        <w:rPr>
          <w:rStyle w:val="Accentuation"/>
          <w:b/>
          <w:sz w:val="24"/>
        </w:rPr>
      </w:pPr>
      <w:proofErr w:type="spellStart"/>
      <w:r w:rsidRPr="002F38FC">
        <w:rPr>
          <w:rStyle w:val="Accentuation"/>
          <w:b/>
          <w:sz w:val="24"/>
        </w:rPr>
        <w:t>Calendar</w:t>
      </w:r>
      <w:proofErr w:type="spellEnd"/>
      <w:r w:rsidRPr="002F38FC">
        <w:rPr>
          <w:rStyle w:val="Accentuation"/>
          <w:b/>
          <w:sz w:val="24"/>
        </w:rPr>
        <w:t xml:space="preserve"> c = </w:t>
      </w:r>
      <w:proofErr w:type="spellStart"/>
      <w:r w:rsidRPr="002F38FC">
        <w:rPr>
          <w:rStyle w:val="Accentuation"/>
          <w:b/>
          <w:sz w:val="24"/>
        </w:rPr>
        <w:t>Calendar.getInstance</w:t>
      </w:r>
      <w:proofErr w:type="spellEnd"/>
      <w:r w:rsidRPr="002F38FC">
        <w:rPr>
          <w:rStyle w:val="Accentuation"/>
          <w:b/>
          <w:sz w:val="24"/>
        </w:rPr>
        <w:t>();</w:t>
      </w:r>
    </w:p>
    <w:p w14:paraId="4EDC7E09" w14:textId="77777777" w:rsidR="008B3332" w:rsidRPr="008B3332" w:rsidRDefault="002F38FC" w:rsidP="008B3332">
      <w:pPr>
        <w:spacing w:after="0"/>
      </w:pPr>
      <w:r w:rsidRPr="002F38FC">
        <w:rPr>
          <w:b/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0FBEA" wp14:editId="2A4D4B00">
                <wp:simplePos x="0" y="0"/>
                <wp:positionH relativeFrom="column">
                  <wp:posOffset>2238375</wp:posOffset>
                </wp:positionH>
                <wp:positionV relativeFrom="paragraph">
                  <wp:posOffset>19685</wp:posOffset>
                </wp:positionV>
                <wp:extent cx="476250" cy="723900"/>
                <wp:effectExtent l="38100" t="38100" r="19050" b="1905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AA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76.25pt;margin-top:1.55pt;width:37.5pt;height:5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">
                <v:stroke endarrow="block"/>
              </v:shape>
            </w:pict>
          </mc:Fallback>
        </mc:AlternateContent>
      </w: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16BD" wp14:editId="12CC4567">
                <wp:simplePos x="0" y="0"/>
                <wp:positionH relativeFrom="column">
                  <wp:posOffset>133349</wp:posOffset>
                </wp:positionH>
                <wp:positionV relativeFrom="paragraph">
                  <wp:posOffset>48260</wp:posOffset>
                </wp:positionV>
                <wp:extent cx="1285875" cy="628650"/>
                <wp:effectExtent l="0" t="38100" r="47625" b="1905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587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B1062" id="Connecteur droit avec flèche 10" o:spid="_x0000_s1026" type="#_x0000_t32" style="position:absolute;margin-left:10.5pt;margin-top:3.8pt;width:101.25pt;height:4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">
                <v:stroke endarrow="block"/>
              </v:shape>
            </w:pict>
          </mc:Fallback>
        </mc:AlternateContent>
      </w:r>
      <w:r w:rsidR="008B3332"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F33E5" wp14:editId="2DC6A9DD">
                <wp:simplePos x="0" y="0"/>
                <wp:positionH relativeFrom="column">
                  <wp:posOffset>3867150</wp:posOffset>
                </wp:positionH>
                <wp:positionV relativeFrom="paragraph">
                  <wp:posOffset>137795</wp:posOffset>
                </wp:positionV>
                <wp:extent cx="2178050" cy="613410"/>
                <wp:effectExtent l="9525" t="5715" r="12700" b="952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A5C2" w14:textId="77777777" w:rsidR="008B3332" w:rsidRDefault="008B3332" w:rsidP="008B3332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méthode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statique créant un objet </w:t>
                            </w:r>
                            <w:proofErr w:type="spellStart"/>
                            <w:r w:rsidRPr="00B442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fr-FR"/>
                              </w:rPr>
                              <w:t>GregorianCalendar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contenant la date actuelle du système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BBA46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04.5pt;margin-top:10.85pt;width:171.5pt;height:48.3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">
                <v:textbox style="mso-fit-shape-to-text:t">
                  <w:txbxContent>
                    <w:p w:rsidR="008B3332" w:rsidRDefault="008B3332" w:rsidP="008B3332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méthode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statique créant un objet </w:t>
                      </w:r>
                      <w:proofErr w:type="spellStart"/>
                      <w:r w:rsidRPr="00B44225">
                        <w:rPr>
                          <w:rFonts w:ascii="Courier New" w:hAnsi="Courier New" w:cs="Courier New"/>
                          <w:sz w:val="20"/>
                          <w:szCs w:val="20"/>
                          <w:lang w:val="fr-FR"/>
                        </w:rPr>
                        <w:t>GregorianCalendar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contenant la date actuelle du système </w:t>
                      </w:r>
                    </w:p>
                  </w:txbxContent>
                </v:textbox>
              </v:shape>
            </w:pict>
          </mc:Fallback>
        </mc:AlternateContent>
      </w:r>
      <w:r w:rsidR="008B3332"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F5CAD" wp14:editId="00432714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323850" cy="180975"/>
                <wp:effectExtent l="38100" t="53340" r="9525" b="13335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C3212" id="Connecteur droit avec flèche 12" o:spid="_x0000_s1026" type="#_x0000_t32" style="position:absolute;margin-left:279pt;margin-top:4.45pt;width:25.5pt;height:1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">
                <v:stroke endarrow="block"/>
              </v:shape>
            </w:pict>
          </mc:Fallback>
        </mc:AlternateContent>
      </w:r>
    </w:p>
    <w:p w14:paraId="7BDBEF71" w14:textId="77777777" w:rsidR="008B3332" w:rsidRPr="008B3332" w:rsidRDefault="008B3332" w:rsidP="008B3332">
      <w:pPr>
        <w:spacing w:after="0"/>
      </w:pPr>
    </w:p>
    <w:p w14:paraId="3F7DA987" w14:textId="77777777" w:rsidR="008B3332" w:rsidRPr="008B3332" w:rsidRDefault="008B3332" w:rsidP="008B3332">
      <w:pPr>
        <w:spacing w:after="0"/>
      </w:pPr>
    </w:p>
    <w:p w14:paraId="52DD7409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ECFA8" wp14:editId="23B12C03">
                <wp:simplePos x="0" y="0"/>
                <wp:positionH relativeFrom="column">
                  <wp:posOffset>-419100</wp:posOffset>
                </wp:positionH>
                <wp:positionV relativeFrom="paragraph">
                  <wp:posOffset>139699</wp:posOffset>
                </wp:positionV>
                <wp:extent cx="2473325" cy="828675"/>
                <wp:effectExtent l="0" t="0" r="22225" b="285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755E5" w14:textId="77777777" w:rsidR="008B3332" w:rsidRDefault="008B3332" w:rsidP="008B333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Polymorphisme : </w:t>
                            </w:r>
                          </w:p>
                          <w:p w14:paraId="12270298" w14:textId="77777777" w:rsidR="008B3332" w:rsidRDefault="008B3332" w:rsidP="008B333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Un </w:t>
                            </w:r>
                            <w:proofErr w:type="spellStart"/>
                            <w:r w:rsidRPr="00B442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fr-FR"/>
                              </w:rPr>
                              <w:t>GregorianCalendar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est un </w:t>
                            </w:r>
                            <w:proofErr w:type="spellStart"/>
                            <w:r w:rsidRPr="00B442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fr-FR"/>
                              </w:rPr>
                              <w:t>Calendar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-33pt;margin-top:11pt;width:194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">
                <v:textbox>
                  <w:txbxContent>
                    <w:p w:rsidR="008B3332" w:rsidRDefault="008B3332" w:rsidP="008B333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Polymorphisme : </w:t>
                      </w:r>
                    </w:p>
                    <w:p w:rsidR="008B3332" w:rsidRDefault="008B3332" w:rsidP="008B333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Un </w:t>
                      </w:r>
                      <w:proofErr w:type="spellStart"/>
                      <w:r w:rsidRPr="00B44225">
                        <w:rPr>
                          <w:rFonts w:ascii="Courier New" w:hAnsi="Courier New" w:cs="Courier New"/>
                          <w:sz w:val="20"/>
                          <w:szCs w:val="20"/>
                          <w:lang w:val="fr-FR"/>
                        </w:rPr>
                        <w:t>GregorianCalendar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est un </w:t>
                      </w:r>
                      <w:proofErr w:type="spellStart"/>
                      <w:r w:rsidRPr="00B44225">
                        <w:rPr>
                          <w:rFonts w:ascii="Courier New" w:hAnsi="Courier New" w:cs="Courier New"/>
                          <w:sz w:val="20"/>
                          <w:szCs w:val="20"/>
                          <w:lang w:val="fr-FR"/>
                        </w:rPr>
                        <w:t>Calendar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237FE" wp14:editId="0D5B015D">
                <wp:simplePos x="0" y="0"/>
                <wp:positionH relativeFrom="column">
                  <wp:posOffset>2158365</wp:posOffset>
                </wp:positionH>
                <wp:positionV relativeFrom="paragraph">
                  <wp:posOffset>135890</wp:posOffset>
                </wp:positionV>
                <wp:extent cx="1880235" cy="676275"/>
                <wp:effectExtent l="5715" t="5080" r="9525" b="1397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C8EE" w14:textId="77777777" w:rsidR="008B3332" w:rsidRDefault="008B3332" w:rsidP="008B333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 de référence de l’objet comprenant les différentes variables relative à la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169.95pt;margin-top:10.7pt;width:148.0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dPMAIAAFwEAAAOAAAAZHJzL2Uyb0RvYy54bWysVEtv2zAMvg/YfxB0X+x4edWIU3TpMgzo&#10;HkC3y26yJMfCZFGTlNjdrx8lp2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">
                <v:textbox>
                  <w:txbxContent>
                    <w:p w:rsidR="008B3332" w:rsidRDefault="008B3332" w:rsidP="008B333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 de référence de l’objet comprenant les différentes variables relative à la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14B96EDD" w14:textId="77777777" w:rsidR="008B3332" w:rsidRPr="008B3332" w:rsidRDefault="008B3332" w:rsidP="008B3332">
      <w:pPr>
        <w:spacing w:after="0"/>
      </w:pPr>
    </w:p>
    <w:p w14:paraId="28DED5D9" w14:textId="77777777" w:rsidR="008B3332" w:rsidRPr="008B3332" w:rsidRDefault="008B3332" w:rsidP="008B3332">
      <w:pPr>
        <w:spacing w:after="0"/>
      </w:pPr>
    </w:p>
    <w:p w14:paraId="07BEBD34" w14:textId="77777777" w:rsidR="008B3332" w:rsidRPr="008B3332" w:rsidRDefault="008B3332" w:rsidP="008B3332">
      <w:pPr>
        <w:spacing w:after="0"/>
      </w:pPr>
    </w:p>
    <w:p w14:paraId="3B6D1F6D" w14:textId="77777777" w:rsidR="008B3332" w:rsidRPr="008B3332" w:rsidRDefault="008B3332" w:rsidP="008B3332">
      <w:pPr>
        <w:spacing w:after="0"/>
      </w:pPr>
    </w:p>
    <w:p w14:paraId="645B6087" w14:textId="77777777" w:rsidR="008B3332" w:rsidRPr="008B3332" w:rsidRDefault="008B3332" w:rsidP="008B3332">
      <w:pPr>
        <w:spacing w:after="0"/>
      </w:pPr>
    </w:p>
    <w:p w14:paraId="20930345" w14:textId="77777777" w:rsidR="008B3332" w:rsidRPr="008B3332" w:rsidRDefault="008B3332" w:rsidP="008B3332">
      <w:pPr>
        <w:spacing w:after="0"/>
      </w:pPr>
    </w:p>
    <w:p w14:paraId="42F13AF1" w14:textId="77777777" w:rsidR="008B3332" w:rsidRPr="008B3332" w:rsidRDefault="008B3332" w:rsidP="008B3332">
      <w:pPr>
        <w:pStyle w:val="Titre2"/>
      </w:pPr>
      <w:r w:rsidRPr="008B3332">
        <w:t xml:space="preserve">Classe </w:t>
      </w:r>
      <w:proofErr w:type="spellStart"/>
      <w:r w:rsidRPr="008B3332">
        <w:t>GregorianCalendar</w:t>
      </w:r>
      <w:proofErr w:type="spellEnd"/>
    </w:p>
    <w:p w14:paraId="3B6F1754" w14:textId="77777777" w:rsidR="008B3332" w:rsidRPr="008B3332" w:rsidRDefault="008B3332" w:rsidP="008B3332">
      <w:pPr>
        <w:spacing w:after="0"/>
      </w:pPr>
    </w:p>
    <w:p w14:paraId="2FDEBAF2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00A73" wp14:editId="54ADCA6C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133350</wp:posOffset>
                </wp:positionV>
                <wp:extent cx="6172200" cy="971550"/>
                <wp:effectExtent l="9525" t="8890" r="9525" b="10160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71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BB779" id="Rectangle à coins arrondis 7" o:spid="_x0000_s1026" style="position:absolute;margin-left:-18.75pt;margin-top:10.5pt;width:486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" filled="f"/>
            </w:pict>
          </mc:Fallback>
        </mc:AlternateContent>
      </w:r>
    </w:p>
    <w:p w14:paraId="0EB6B00E" w14:textId="77777777" w:rsidR="008B3332" w:rsidRPr="008B3332" w:rsidRDefault="008B3332" w:rsidP="008B3332">
      <w:pPr>
        <w:numPr>
          <w:ilvl w:val="0"/>
          <w:numId w:val="3"/>
        </w:numPr>
        <w:spacing w:after="0"/>
      </w:pPr>
      <w:r w:rsidRPr="008B3332">
        <w:t xml:space="preserve">Créer un objet contenant la date actuelle du système </w:t>
      </w:r>
      <w:proofErr w:type="gramStart"/>
      <w:r w:rsidRPr="008B3332">
        <w:t>( similaire</w:t>
      </w:r>
      <w:proofErr w:type="gramEnd"/>
      <w:r w:rsidRPr="008B3332">
        <w:t xml:space="preserve"> à </w:t>
      </w:r>
      <w:proofErr w:type="spellStart"/>
      <w:r w:rsidRPr="008B3332">
        <w:rPr>
          <w:rStyle w:val="Accentuation"/>
          <w:sz w:val="18"/>
        </w:rPr>
        <w:t>getInstance</w:t>
      </w:r>
      <w:proofErr w:type="spellEnd"/>
      <w:r w:rsidRPr="008B3332">
        <w:rPr>
          <w:sz w:val="20"/>
        </w:rPr>
        <w:t xml:space="preserve"> </w:t>
      </w:r>
      <w:r w:rsidRPr="008B3332">
        <w:t>) :</w:t>
      </w:r>
    </w:p>
    <w:p w14:paraId="118CD045" w14:textId="77777777" w:rsidR="008B3332" w:rsidRPr="008B3332" w:rsidRDefault="008B3332" w:rsidP="008B3332">
      <w:pPr>
        <w:spacing w:after="0"/>
      </w:pPr>
    </w:p>
    <w:p w14:paraId="621EAFF8" w14:textId="77777777" w:rsidR="008B3332" w:rsidRPr="008B3332" w:rsidRDefault="008B3332" w:rsidP="008B3332">
      <w:pPr>
        <w:spacing w:after="0"/>
        <w:jc w:val="center"/>
        <w:rPr>
          <w:rStyle w:val="Accentuation"/>
        </w:rPr>
      </w:pPr>
      <w:proofErr w:type="spellStart"/>
      <w:r w:rsidRPr="008B3332">
        <w:rPr>
          <w:rStyle w:val="Accentuation"/>
        </w:rPr>
        <w:t>GregorianCalendar</w:t>
      </w:r>
      <w:proofErr w:type="spellEnd"/>
      <w:r w:rsidRPr="008B3332">
        <w:rPr>
          <w:rStyle w:val="Accentuation"/>
        </w:rPr>
        <w:t xml:space="preserve"> </w:t>
      </w:r>
      <w:proofErr w:type="spellStart"/>
      <w:r w:rsidRPr="008B3332">
        <w:rPr>
          <w:rStyle w:val="Accentuation"/>
        </w:rPr>
        <w:t>present</w:t>
      </w:r>
      <w:proofErr w:type="spellEnd"/>
      <w:r w:rsidRPr="008B3332">
        <w:rPr>
          <w:rStyle w:val="Accentuation"/>
        </w:rPr>
        <w:t xml:space="preserve"> = new </w:t>
      </w:r>
      <w:proofErr w:type="spellStart"/>
      <w:proofErr w:type="gramStart"/>
      <w:r w:rsidRPr="008B3332">
        <w:rPr>
          <w:rStyle w:val="Accentuation"/>
        </w:rPr>
        <w:t>GregorianCalendar</w:t>
      </w:r>
      <w:proofErr w:type="spellEnd"/>
      <w:r w:rsidRPr="008B3332">
        <w:rPr>
          <w:rStyle w:val="Accentuation"/>
        </w:rPr>
        <w:t>(</w:t>
      </w:r>
      <w:proofErr w:type="gramEnd"/>
      <w:r w:rsidRPr="008B3332">
        <w:rPr>
          <w:rStyle w:val="Accentuation"/>
        </w:rPr>
        <w:t>);</w:t>
      </w:r>
    </w:p>
    <w:p w14:paraId="4E51B32E" w14:textId="77777777" w:rsidR="008B3332" w:rsidRPr="008B3332" w:rsidRDefault="008B3332" w:rsidP="008B3332">
      <w:pPr>
        <w:spacing w:after="0"/>
      </w:pPr>
    </w:p>
    <w:p w14:paraId="2F53CFBE" w14:textId="77777777" w:rsidR="008B3332" w:rsidRPr="008B3332" w:rsidRDefault="008B3332" w:rsidP="008B3332">
      <w:pPr>
        <w:spacing w:after="0"/>
      </w:pPr>
    </w:p>
    <w:p w14:paraId="3D55724F" w14:textId="77777777" w:rsidR="008B3332" w:rsidRDefault="008B3332" w:rsidP="008B3332">
      <w:pPr>
        <w:spacing w:after="0"/>
      </w:pPr>
    </w:p>
    <w:p w14:paraId="120F02B7" w14:textId="77777777" w:rsidR="008B3332" w:rsidRDefault="008B3332" w:rsidP="008B3332">
      <w:pPr>
        <w:spacing w:after="0"/>
      </w:pPr>
    </w:p>
    <w:p w14:paraId="64E7DAEE" w14:textId="77777777" w:rsidR="008B3332" w:rsidRDefault="008B3332" w:rsidP="008B3332">
      <w:pPr>
        <w:spacing w:after="0"/>
      </w:pPr>
    </w:p>
    <w:p w14:paraId="2DC6BBFF" w14:textId="77777777" w:rsidR="008B3332" w:rsidRPr="008B3332" w:rsidRDefault="008B3332" w:rsidP="008B3332">
      <w:pPr>
        <w:spacing w:after="0"/>
      </w:pPr>
    </w:p>
    <w:p w14:paraId="3C26EFD1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B79C3" wp14:editId="46BAF03A">
                <wp:simplePos x="0" y="0"/>
                <wp:positionH relativeFrom="column">
                  <wp:posOffset>-161925</wp:posOffset>
                </wp:positionH>
                <wp:positionV relativeFrom="paragraph">
                  <wp:posOffset>69215</wp:posOffset>
                </wp:positionV>
                <wp:extent cx="6096000" cy="1304925"/>
                <wp:effectExtent l="9525" t="9525" r="9525" b="9525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165D3B" id="Rectangle à coins arrondis 6" o:spid="_x0000_s1026" style="position:absolute;margin-left:-12.75pt;margin-top:5.45pt;width:480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" filled="f"/>
            </w:pict>
          </mc:Fallback>
        </mc:AlternateContent>
      </w:r>
    </w:p>
    <w:p w14:paraId="3CCAF806" w14:textId="77777777" w:rsidR="008B3332" w:rsidRPr="008B3332" w:rsidRDefault="008B3332" w:rsidP="008B3332">
      <w:pPr>
        <w:numPr>
          <w:ilvl w:val="0"/>
          <w:numId w:val="3"/>
        </w:numPr>
        <w:spacing w:after="0"/>
      </w:pPr>
      <w:r w:rsidRPr="008B3332">
        <w:t>Créer un objet contenant une date quelconque :</w:t>
      </w:r>
    </w:p>
    <w:p w14:paraId="5199C283" w14:textId="77777777" w:rsidR="008B3332" w:rsidRPr="008B3332" w:rsidRDefault="008B3332" w:rsidP="008B3332">
      <w:pPr>
        <w:spacing w:after="0"/>
      </w:pPr>
    </w:p>
    <w:p w14:paraId="12C80E9C" w14:textId="77777777" w:rsidR="008B3332" w:rsidRPr="008B3332" w:rsidRDefault="008B3332" w:rsidP="008B3332">
      <w:pPr>
        <w:spacing w:after="0"/>
        <w:jc w:val="center"/>
        <w:rPr>
          <w:rStyle w:val="Accentuation"/>
        </w:rPr>
      </w:pPr>
      <w:proofErr w:type="spellStart"/>
      <w:r w:rsidRPr="008B3332">
        <w:rPr>
          <w:rStyle w:val="Accentuation"/>
        </w:rPr>
        <w:t>GregorianCalendar</w:t>
      </w:r>
      <w:proofErr w:type="spellEnd"/>
      <w:r w:rsidRPr="008B3332">
        <w:rPr>
          <w:rStyle w:val="Accentuation"/>
        </w:rPr>
        <w:t xml:space="preserve"> </w:t>
      </w:r>
      <w:proofErr w:type="spellStart"/>
      <w:r w:rsidRPr="008B3332">
        <w:rPr>
          <w:rStyle w:val="Accentuation"/>
        </w:rPr>
        <w:t>pass</w:t>
      </w:r>
      <w:proofErr w:type="spellEnd"/>
      <w:r w:rsidRPr="008B3332">
        <w:rPr>
          <w:rStyle w:val="Accentuation"/>
        </w:rPr>
        <w:t xml:space="preserve"> = new </w:t>
      </w:r>
      <w:proofErr w:type="spellStart"/>
      <w:r w:rsidRPr="008B3332">
        <w:rPr>
          <w:rStyle w:val="Accentuation"/>
        </w:rPr>
        <w:t>GregorianCalendar</w:t>
      </w:r>
      <w:proofErr w:type="spellEnd"/>
      <w:r w:rsidRPr="008B3332">
        <w:rPr>
          <w:rStyle w:val="Accentuation"/>
        </w:rPr>
        <w:t xml:space="preserve"> (1990,1,6);</w:t>
      </w:r>
    </w:p>
    <w:p w14:paraId="1FE5232E" w14:textId="77777777" w:rsidR="008B3332" w:rsidRPr="008B3332" w:rsidRDefault="008B3332" w:rsidP="008B3332">
      <w:pPr>
        <w:spacing w:after="0"/>
      </w:pPr>
    </w:p>
    <w:p w14:paraId="34837181" w14:textId="77777777" w:rsidR="008B3332" w:rsidRPr="008B3332" w:rsidRDefault="008B3332" w:rsidP="008B3332">
      <w:pPr>
        <w:numPr>
          <w:ilvl w:val="0"/>
          <w:numId w:val="5"/>
        </w:numPr>
        <w:spacing w:after="0"/>
      </w:pPr>
      <w:r w:rsidRPr="008B3332">
        <w:t xml:space="preserve">représente le 6 février 1990 </w:t>
      </w:r>
      <w:r w:rsidRPr="008B3332">
        <w:rPr>
          <w:b/>
        </w:rPr>
        <w:t>*** valeur du mois commence à 0 !!!</w:t>
      </w:r>
    </w:p>
    <w:p w14:paraId="31A63AE1" w14:textId="77777777" w:rsidR="008B3332" w:rsidRPr="008B3332" w:rsidRDefault="008B3332" w:rsidP="008B3332">
      <w:pPr>
        <w:spacing w:after="0"/>
      </w:pPr>
    </w:p>
    <w:p w14:paraId="512D9B7C" w14:textId="77777777" w:rsidR="008B3332" w:rsidRPr="008B3332" w:rsidRDefault="008B3332" w:rsidP="008B3332">
      <w:pPr>
        <w:spacing w:after="0"/>
      </w:pPr>
    </w:p>
    <w:p w14:paraId="5DB2C467" w14:textId="77777777" w:rsidR="008B3332" w:rsidRPr="008B3332" w:rsidRDefault="008B3332" w:rsidP="008B3332">
      <w:pPr>
        <w:spacing w:after="0"/>
      </w:pPr>
    </w:p>
    <w:p w14:paraId="2E2593E3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EB85E" wp14:editId="401392B7">
                <wp:simplePos x="0" y="0"/>
                <wp:positionH relativeFrom="column">
                  <wp:posOffset>-161925</wp:posOffset>
                </wp:positionH>
                <wp:positionV relativeFrom="paragraph">
                  <wp:posOffset>104140</wp:posOffset>
                </wp:positionV>
                <wp:extent cx="6096000" cy="1438275"/>
                <wp:effectExtent l="9525" t="9525" r="9525" b="9525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9C59B7" id="Rectangle à coins arrondis 5" o:spid="_x0000_s1026" style="position:absolute;margin-left:-12.75pt;margin-top:8.2pt;width:480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" filled="f"/>
            </w:pict>
          </mc:Fallback>
        </mc:AlternateContent>
      </w:r>
    </w:p>
    <w:p w14:paraId="72A73797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aller chercher un attribut / variable de l’objet : méthode </w:t>
      </w:r>
      <w:proofErr w:type="spellStart"/>
      <w:r w:rsidRPr="008B3332">
        <w:t>get</w:t>
      </w:r>
      <w:proofErr w:type="spellEnd"/>
      <w:r w:rsidRPr="008B3332">
        <w:t xml:space="preserve"> avec paramètre représentant la variable </w:t>
      </w:r>
    </w:p>
    <w:p w14:paraId="140C8AAD" w14:textId="77777777" w:rsidR="008B3332" w:rsidRPr="008B3332" w:rsidRDefault="008B3332" w:rsidP="008B3332">
      <w:pPr>
        <w:spacing w:after="0"/>
      </w:pPr>
    </w:p>
    <w:p w14:paraId="4030DB33" w14:textId="77777777" w:rsidR="008B3332" w:rsidRPr="008B3332" w:rsidRDefault="008B3332" w:rsidP="008B3332">
      <w:pPr>
        <w:spacing w:after="0"/>
        <w:rPr>
          <w:rStyle w:val="Accentuation"/>
          <w:lang w:val="en-CA"/>
        </w:rPr>
      </w:pPr>
      <w:proofErr w:type="spellStart"/>
      <w:proofErr w:type="gramStart"/>
      <w:r w:rsidRPr="008B3332">
        <w:rPr>
          <w:rStyle w:val="Accentuation"/>
          <w:lang w:val="en-CA"/>
        </w:rPr>
        <w:t>pass.get</w:t>
      </w:r>
      <w:proofErr w:type="spellEnd"/>
      <w:r w:rsidRPr="008B3332">
        <w:rPr>
          <w:rStyle w:val="Accentuation"/>
          <w:lang w:val="en-CA"/>
        </w:rPr>
        <w:t>(</w:t>
      </w:r>
      <w:proofErr w:type="spellStart"/>
      <w:proofErr w:type="gramEnd"/>
      <w:r w:rsidRPr="008B3332">
        <w:rPr>
          <w:rStyle w:val="Accentuation"/>
          <w:lang w:val="en-CA"/>
        </w:rPr>
        <w:t>Calendar.DAY_OF_MONTH</w:t>
      </w:r>
      <w:proofErr w:type="spellEnd"/>
      <w:r w:rsidRPr="008B3332">
        <w:rPr>
          <w:rStyle w:val="Accentuation"/>
          <w:lang w:val="en-CA"/>
        </w:rPr>
        <w:t>)  == 6</w:t>
      </w:r>
    </w:p>
    <w:p w14:paraId="2D5610E4" w14:textId="77777777" w:rsidR="008B3332" w:rsidRPr="008B3332" w:rsidRDefault="008B3332" w:rsidP="008B3332">
      <w:pPr>
        <w:spacing w:after="0"/>
        <w:rPr>
          <w:rStyle w:val="Accentuation"/>
          <w:lang w:val="en-CA"/>
        </w:rPr>
      </w:pPr>
      <w:proofErr w:type="spellStart"/>
      <w:proofErr w:type="gramStart"/>
      <w:r w:rsidRPr="008B3332">
        <w:rPr>
          <w:rStyle w:val="Accentuation"/>
          <w:lang w:val="en-CA"/>
        </w:rPr>
        <w:t>pass.get</w:t>
      </w:r>
      <w:proofErr w:type="spellEnd"/>
      <w:r w:rsidRPr="008B3332">
        <w:rPr>
          <w:rStyle w:val="Accentuation"/>
          <w:lang w:val="en-CA"/>
        </w:rPr>
        <w:t xml:space="preserve">( </w:t>
      </w:r>
      <w:proofErr w:type="spellStart"/>
      <w:r w:rsidRPr="008B3332">
        <w:rPr>
          <w:rStyle w:val="Accentuation"/>
          <w:lang w:val="en-CA"/>
        </w:rPr>
        <w:t>Calendar.YEAR</w:t>
      </w:r>
      <w:proofErr w:type="spellEnd"/>
      <w:proofErr w:type="gramEnd"/>
      <w:r w:rsidRPr="008B3332">
        <w:rPr>
          <w:rStyle w:val="Accentuation"/>
          <w:lang w:val="en-CA"/>
        </w:rPr>
        <w:t xml:space="preserve"> ) == 1990</w:t>
      </w:r>
    </w:p>
    <w:p w14:paraId="59D2BABE" w14:textId="77777777" w:rsidR="008B3332" w:rsidRPr="008B3332" w:rsidRDefault="008B3332" w:rsidP="008B3332">
      <w:pPr>
        <w:spacing w:after="0"/>
        <w:rPr>
          <w:rStyle w:val="Accentuation"/>
          <w:lang w:val="en-CA"/>
        </w:rPr>
      </w:pPr>
      <w:proofErr w:type="spellStart"/>
      <w:r w:rsidRPr="008B3332">
        <w:rPr>
          <w:rStyle w:val="Accentuation"/>
          <w:lang w:val="en-CA"/>
        </w:rPr>
        <w:t>pass.get</w:t>
      </w:r>
      <w:proofErr w:type="spellEnd"/>
      <w:r w:rsidRPr="008B3332">
        <w:rPr>
          <w:rStyle w:val="Accentuation"/>
          <w:lang w:val="en-CA"/>
        </w:rPr>
        <w:t xml:space="preserve"> </w:t>
      </w:r>
      <w:proofErr w:type="gramStart"/>
      <w:r w:rsidRPr="008B3332">
        <w:rPr>
          <w:rStyle w:val="Accentuation"/>
          <w:lang w:val="en-CA"/>
        </w:rPr>
        <w:t xml:space="preserve">( </w:t>
      </w:r>
      <w:proofErr w:type="spellStart"/>
      <w:r w:rsidRPr="008B3332">
        <w:rPr>
          <w:rStyle w:val="Accentuation"/>
          <w:lang w:val="en-CA"/>
        </w:rPr>
        <w:t>Calendar.DAY</w:t>
      </w:r>
      <w:proofErr w:type="gramEnd"/>
      <w:r w:rsidRPr="008B3332">
        <w:rPr>
          <w:rStyle w:val="Accentuation"/>
          <w:lang w:val="en-CA"/>
        </w:rPr>
        <w:t>_OF_YEAR</w:t>
      </w:r>
      <w:proofErr w:type="spellEnd"/>
      <w:r w:rsidRPr="008B3332">
        <w:rPr>
          <w:rStyle w:val="Accentuation"/>
          <w:lang w:val="en-CA"/>
        </w:rPr>
        <w:t xml:space="preserve"> ) == 37 ( </w:t>
      </w:r>
      <w:r w:rsidRPr="008B3332">
        <w:rPr>
          <w:lang w:val="en-CA"/>
        </w:rPr>
        <w:t xml:space="preserve">37 </w:t>
      </w:r>
      <w:proofErr w:type="spellStart"/>
      <w:r w:rsidRPr="008B3332">
        <w:rPr>
          <w:lang w:val="en-CA"/>
        </w:rPr>
        <w:t>ème</w:t>
      </w:r>
      <w:proofErr w:type="spellEnd"/>
      <w:r w:rsidRPr="008B3332">
        <w:rPr>
          <w:lang w:val="en-CA"/>
        </w:rPr>
        <w:t xml:space="preserve"> jour de </w:t>
      </w:r>
      <w:proofErr w:type="spellStart"/>
      <w:r w:rsidRPr="008B3332">
        <w:rPr>
          <w:lang w:val="en-CA"/>
        </w:rPr>
        <w:t>l’année</w:t>
      </w:r>
      <w:proofErr w:type="spellEnd"/>
      <w:r w:rsidRPr="008B3332">
        <w:rPr>
          <w:rStyle w:val="Accentuation"/>
          <w:lang w:val="en-CA"/>
        </w:rPr>
        <w:t xml:space="preserve"> )</w:t>
      </w:r>
    </w:p>
    <w:p w14:paraId="0452E28B" w14:textId="77777777" w:rsidR="008B3332" w:rsidRPr="008B3332" w:rsidRDefault="008B3332" w:rsidP="008B3332">
      <w:pPr>
        <w:spacing w:after="0"/>
        <w:rPr>
          <w:lang w:val="en-CA"/>
        </w:rPr>
      </w:pPr>
    </w:p>
    <w:p w14:paraId="7AC9A7F6" w14:textId="77777777" w:rsidR="008B3332" w:rsidRPr="008B3332" w:rsidRDefault="008B3332" w:rsidP="008B3332">
      <w:pPr>
        <w:spacing w:after="0"/>
        <w:rPr>
          <w:lang w:val="en-CA"/>
        </w:rPr>
      </w:pPr>
    </w:p>
    <w:p w14:paraId="253D94C9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04288" wp14:editId="21354342">
                <wp:simplePos x="0" y="0"/>
                <wp:positionH relativeFrom="column">
                  <wp:posOffset>-161925</wp:posOffset>
                </wp:positionH>
                <wp:positionV relativeFrom="paragraph">
                  <wp:posOffset>151765</wp:posOffset>
                </wp:positionV>
                <wp:extent cx="6096000" cy="962025"/>
                <wp:effectExtent l="9525" t="9525" r="9525" b="952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4AEC3F" id="Rectangle à coins arrondis 4" o:spid="_x0000_s1026" style="position:absolute;margin-left:-12.75pt;margin-top:11.95pt;width:480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" filled="f"/>
            </w:pict>
          </mc:Fallback>
        </mc:AlternateContent>
      </w:r>
    </w:p>
    <w:p w14:paraId="4681A5C8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modifier un attribut de l’objet : </w:t>
      </w:r>
      <w:proofErr w:type="spellStart"/>
      <w:r w:rsidRPr="008B3332">
        <w:t>methode</w:t>
      </w:r>
      <w:proofErr w:type="spellEnd"/>
      <w:r w:rsidRPr="008B3332">
        <w:t xml:space="preserve"> set </w:t>
      </w:r>
    </w:p>
    <w:p w14:paraId="76C1BD6C" w14:textId="77777777" w:rsidR="008B3332" w:rsidRPr="008B3332" w:rsidRDefault="008B3332" w:rsidP="008B3332">
      <w:pPr>
        <w:spacing w:after="0"/>
      </w:pPr>
    </w:p>
    <w:p w14:paraId="018CDB4A" w14:textId="77777777" w:rsidR="008B3332" w:rsidRPr="008B3332" w:rsidRDefault="008B3332" w:rsidP="008B3332">
      <w:pPr>
        <w:spacing w:after="0"/>
      </w:pPr>
      <w:proofErr w:type="spellStart"/>
      <w:r w:rsidRPr="008B3332">
        <w:rPr>
          <w:rStyle w:val="Accentuation"/>
        </w:rPr>
        <w:t>pass.set</w:t>
      </w:r>
      <w:proofErr w:type="spellEnd"/>
      <w:r w:rsidRPr="008B3332">
        <w:rPr>
          <w:rStyle w:val="Accentuation"/>
        </w:rPr>
        <w:t xml:space="preserve">( </w:t>
      </w:r>
      <w:proofErr w:type="spellStart"/>
      <w:r w:rsidRPr="008B3332">
        <w:rPr>
          <w:rStyle w:val="Accentuation"/>
        </w:rPr>
        <w:t>Calendar.MONTH</w:t>
      </w:r>
      <w:proofErr w:type="spellEnd"/>
      <w:r w:rsidRPr="008B3332">
        <w:rPr>
          <w:rStyle w:val="Accentuation"/>
        </w:rPr>
        <w:t>, 3 )</w:t>
      </w:r>
      <w:r w:rsidRPr="008B3332">
        <w:t xml:space="preserve"> </w:t>
      </w:r>
      <w:r w:rsidRPr="008B3332">
        <w:sym w:font="Wingdings" w:char="F0E0"/>
      </w:r>
      <w:r w:rsidRPr="008B3332">
        <w:t xml:space="preserve"> change le mois de février à avril</w:t>
      </w:r>
    </w:p>
    <w:p w14:paraId="13C54D86" w14:textId="77777777" w:rsidR="008B3332" w:rsidRPr="008B3332" w:rsidRDefault="008B3332" w:rsidP="008B3332">
      <w:pPr>
        <w:spacing w:after="0"/>
      </w:pPr>
      <w:proofErr w:type="spellStart"/>
      <w:r w:rsidRPr="008B3332">
        <w:rPr>
          <w:rStyle w:val="Accentuation"/>
        </w:rPr>
        <w:t>pass.set</w:t>
      </w:r>
      <w:proofErr w:type="spellEnd"/>
      <w:r w:rsidRPr="008B3332">
        <w:rPr>
          <w:rStyle w:val="Accentuation"/>
        </w:rPr>
        <w:t>( 2000, 2, 13 )</w:t>
      </w:r>
      <w:r w:rsidRPr="008B3332">
        <w:t xml:space="preserve"> </w:t>
      </w:r>
      <w:r w:rsidRPr="008B3332">
        <w:sym w:font="Wingdings" w:char="F0E0"/>
      </w:r>
      <w:r w:rsidRPr="008B3332">
        <w:t xml:space="preserve"> modifie année, mois, jour</w:t>
      </w:r>
    </w:p>
    <w:p w14:paraId="133BC488" w14:textId="77777777" w:rsidR="008B3332" w:rsidRPr="008B3332" w:rsidRDefault="008B3332" w:rsidP="008B3332">
      <w:pPr>
        <w:spacing w:after="0"/>
      </w:pPr>
    </w:p>
    <w:p w14:paraId="76EF52E2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20B61" wp14:editId="335B37E5">
                <wp:simplePos x="0" y="0"/>
                <wp:positionH relativeFrom="column">
                  <wp:posOffset>-161925</wp:posOffset>
                </wp:positionH>
                <wp:positionV relativeFrom="paragraph">
                  <wp:posOffset>67310</wp:posOffset>
                </wp:positionV>
                <wp:extent cx="6096000" cy="800100"/>
                <wp:effectExtent l="9525" t="10795" r="9525" b="825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970848" id="Rectangle à coins arrondis 3" o:spid="_x0000_s1026" style="position:absolute;margin-left:-12.75pt;margin-top:5.3pt;width:480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" filled="f"/>
            </w:pict>
          </mc:Fallback>
        </mc:AlternateContent>
      </w:r>
    </w:p>
    <w:p w14:paraId="564B9682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augmenter ou diminuer la valeur d’un attribut, méthode </w:t>
      </w:r>
      <w:proofErr w:type="spellStart"/>
      <w:r w:rsidRPr="008B3332">
        <w:t>add</w:t>
      </w:r>
      <w:proofErr w:type="spellEnd"/>
    </w:p>
    <w:p w14:paraId="2CD9D8C3" w14:textId="77777777" w:rsidR="008B3332" w:rsidRPr="008B3332" w:rsidRDefault="008B3332" w:rsidP="008B3332">
      <w:pPr>
        <w:spacing w:after="0"/>
      </w:pPr>
    </w:p>
    <w:p w14:paraId="3C5D7B05" w14:textId="77777777" w:rsidR="008B3332" w:rsidRPr="008B3332" w:rsidRDefault="008B3332" w:rsidP="008B3332">
      <w:pPr>
        <w:spacing w:after="0"/>
      </w:pPr>
      <w:proofErr w:type="spellStart"/>
      <w:r w:rsidRPr="008B3332">
        <w:rPr>
          <w:rStyle w:val="Accentuation"/>
        </w:rPr>
        <w:t>present.add</w:t>
      </w:r>
      <w:proofErr w:type="spellEnd"/>
      <w:r w:rsidRPr="008B3332">
        <w:rPr>
          <w:rStyle w:val="Accentuation"/>
        </w:rPr>
        <w:t xml:space="preserve">( </w:t>
      </w:r>
      <w:proofErr w:type="spellStart"/>
      <w:r w:rsidRPr="008B3332">
        <w:rPr>
          <w:rStyle w:val="Accentuation"/>
        </w:rPr>
        <w:t>Calendar.DAY_OF_MONTH</w:t>
      </w:r>
      <w:proofErr w:type="spellEnd"/>
      <w:r w:rsidRPr="008B3332">
        <w:rPr>
          <w:rStyle w:val="Accentuation"/>
        </w:rPr>
        <w:t>, 2 )</w:t>
      </w:r>
      <w:r w:rsidRPr="008B3332">
        <w:t> </w:t>
      </w:r>
      <w:r w:rsidRPr="008B3332">
        <w:sym w:font="Wingdings" w:char="F0E0"/>
      </w:r>
      <w:r w:rsidRPr="008B3332">
        <w:t xml:space="preserve"> on est rendus 2 jours plus tard </w:t>
      </w:r>
    </w:p>
    <w:p w14:paraId="694541E9" w14:textId="77777777" w:rsidR="008B3332" w:rsidRPr="008B3332" w:rsidRDefault="008B3332" w:rsidP="008B3332">
      <w:pPr>
        <w:spacing w:after="0"/>
      </w:pPr>
    </w:p>
    <w:p w14:paraId="20FE7258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C13BF" wp14:editId="2C0E7223">
                <wp:simplePos x="0" y="0"/>
                <wp:positionH relativeFrom="column">
                  <wp:posOffset>-161925</wp:posOffset>
                </wp:positionH>
                <wp:positionV relativeFrom="paragraph">
                  <wp:posOffset>27305</wp:posOffset>
                </wp:positionV>
                <wp:extent cx="6096000" cy="1008380"/>
                <wp:effectExtent l="9525" t="11430" r="9525" b="8890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008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B1FB15" id="Rectangle à coins arrondis 2" o:spid="_x0000_s1026" style="position:absolute;margin-left:-12.75pt;margin-top:2.15pt;width:480pt;height:7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" filled="f"/>
            </w:pict>
          </mc:Fallback>
        </mc:AlternateContent>
      </w:r>
    </w:p>
    <w:p w14:paraId="5C75669E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savoir si un objet </w:t>
      </w:r>
      <w:proofErr w:type="spellStart"/>
      <w:r w:rsidRPr="003344A3">
        <w:rPr>
          <w:rStyle w:val="Accentuation"/>
        </w:rPr>
        <w:t>Calendar</w:t>
      </w:r>
      <w:proofErr w:type="spellEnd"/>
      <w:r w:rsidRPr="008B3332">
        <w:t xml:space="preserve"> est chronologiquement avant un autre : méthode </w:t>
      </w:r>
      <w:proofErr w:type="spellStart"/>
      <w:r w:rsidRPr="003344A3">
        <w:rPr>
          <w:rStyle w:val="Accentuation"/>
        </w:rPr>
        <w:t>before</w:t>
      </w:r>
      <w:proofErr w:type="spellEnd"/>
    </w:p>
    <w:p w14:paraId="1EEEB4A2" w14:textId="77777777" w:rsidR="008B3332" w:rsidRPr="008B3332" w:rsidRDefault="008B3332" w:rsidP="008B3332">
      <w:pPr>
        <w:spacing w:after="0"/>
      </w:pPr>
    </w:p>
    <w:p w14:paraId="469480A5" w14:textId="77777777" w:rsidR="008B3332" w:rsidRPr="008B3332" w:rsidRDefault="008B3332" w:rsidP="003344A3">
      <w:pPr>
        <w:spacing w:after="0"/>
        <w:jc w:val="center"/>
      </w:pPr>
      <w:proofErr w:type="spellStart"/>
      <w:r w:rsidRPr="003344A3">
        <w:rPr>
          <w:rStyle w:val="Accentuation"/>
        </w:rPr>
        <w:t>present.before</w:t>
      </w:r>
      <w:proofErr w:type="spellEnd"/>
      <w:r w:rsidRPr="003344A3">
        <w:rPr>
          <w:rStyle w:val="Accentuation"/>
        </w:rPr>
        <w:t>(</w:t>
      </w:r>
      <w:proofErr w:type="spellStart"/>
      <w:r w:rsidRPr="003344A3">
        <w:rPr>
          <w:rStyle w:val="Accentuation"/>
        </w:rPr>
        <w:t>pass</w:t>
      </w:r>
      <w:proofErr w:type="spellEnd"/>
      <w:r w:rsidRPr="003344A3">
        <w:rPr>
          <w:rStyle w:val="Accentuation"/>
        </w:rPr>
        <w:t>)</w:t>
      </w:r>
      <w:r w:rsidRPr="008B3332">
        <w:t xml:space="preserve"> </w:t>
      </w:r>
      <w:r w:rsidRPr="008B3332">
        <w:sym w:font="Wingdings" w:char="F0E0"/>
      </w:r>
      <w:r w:rsidRPr="008B3332">
        <w:t xml:space="preserve"> retourne false</w:t>
      </w:r>
    </w:p>
    <w:p w14:paraId="4A1812F5" w14:textId="77777777" w:rsidR="003344A3" w:rsidRDefault="003344A3" w:rsidP="008B3332">
      <w:pPr>
        <w:spacing w:after="0"/>
        <w:rPr>
          <w:b/>
        </w:rPr>
      </w:pPr>
    </w:p>
    <w:p w14:paraId="189C12C1" w14:textId="77777777" w:rsidR="003344A3" w:rsidRDefault="003344A3" w:rsidP="008B3332">
      <w:pPr>
        <w:spacing w:after="0"/>
        <w:rPr>
          <w:b/>
        </w:rPr>
      </w:pPr>
    </w:p>
    <w:p w14:paraId="3688301C" w14:textId="77777777" w:rsidR="003344A3" w:rsidRDefault="003344A3" w:rsidP="008B3332">
      <w:pPr>
        <w:spacing w:after="0"/>
        <w:rPr>
          <w:b/>
        </w:rPr>
      </w:pPr>
    </w:p>
    <w:p w14:paraId="21AA6C47" w14:textId="77777777" w:rsidR="003344A3" w:rsidRDefault="003344A3" w:rsidP="008B3332">
      <w:pPr>
        <w:spacing w:after="0"/>
        <w:rPr>
          <w:b/>
        </w:rPr>
      </w:pPr>
    </w:p>
    <w:p w14:paraId="2208ABEC" w14:textId="77777777" w:rsidR="003344A3" w:rsidRDefault="003344A3" w:rsidP="008B3332">
      <w:pPr>
        <w:spacing w:after="0"/>
        <w:rPr>
          <w:b/>
        </w:rPr>
      </w:pPr>
    </w:p>
    <w:p w14:paraId="41B84531" w14:textId="77777777" w:rsidR="003344A3" w:rsidRDefault="003344A3" w:rsidP="008B3332">
      <w:pPr>
        <w:spacing w:after="0"/>
        <w:rPr>
          <w:b/>
        </w:rPr>
      </w:pPr>
    </w:p>
    <w:p w14:paraId="55433514" w14:textId="77777777" w:rsidR="003344A3" w:rsidRDefault="003344A3" w:rsidP="008B3332">
      <w:pPr>
        <w:spacing w:after="0"/>
        <w:rPr>
          <w:b/>
        </w:rPr>
      </w:pPr>
    </w:p>
    <w:p w14:paraId="0E5816A9" w14:textId="77777777" w:rsidR="003344A3" w:rsidRDefault="003344A3" w:rsidP="008B3332">
      <w:pPr>
        <w:spacing w:after="0"/>
        <w:rPr>
          <w:b/>
        </w:rPr>
      </w:pPr>
    </w:p>
    <w:p w14:paraId="646A156D" w14:textId="77777777" w:rsidR="003344A3" w:rsidRDefault="003344A3" w:rsidP="008B3332">
      <w:pPr>
        <w:spacing w:after="0"/>
        <w:rPr>
          <w:b/>
        </w:rPr>
      </w:pPr>
    </w:p>
    <w:p w14:paraId="54C4F41A" w14:textId="77777777" w:rsidR="008B3332" w:rsidRPr="008B3332" w:rsidRDefault="008B3332" w:rsidP="003344A3">
      <w:pPr>
        <w:pStyle w:val="Titre2"/>
      </w:pPr>
      <w:r w:rsidRPr="008B3332">
        <w:t xml:space="preserve">Classe </w:t>
      </w:r>
      <w:proofErr w:type="spellStart"/>
      <w:r w:rsidRPr="008B3332">
        <w:t>SimpleDateFormat</w:t>
      </w:r>
      <w:proofErr w:type="spellEnd"/>
    </w:p>
    <w:p w14:paraId="22D56CCD" w14:textId="77777777" w:rsidR="008B3332" w:rsidRPr="008B3332" w:rsidRDefault="008B3332" w:rsidP="008B3332">
      <w:pPr>
        <w:spacing w:after="0"/>
      </w:pPr>
    </w:p>
    <w:p w14:paraId="70BBC8C4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utile lorsqu’on veut afficher des dates contenues dans un objet </w:t>
      </w:r>
      <w:proofErr w:type="spellStart"/>
      <w:r w:rsidRPr="008B3332">
        <w:t>GregorianCalendar</w:t>
      </w:r>
      <w:proofErr w:type="spellEnd"/>
    </w:p>
    <w:p w14:paraId="6F11EE4D" w14:textId="77777777" w:rsidR="008B3332" w:rsidRPr="008B3332" w:rsidRDefault="008B3332" w:rsidP="008B3332">
      <w:pPr>
        <w:numPr>
          <w:ilvl w:val="0"/>
          <w:numId w:val="4"/>
        </w:numPr>
        <w:spacing w:after="0"/>
      </w:pPr>
      <w:proofErr w:type="gramStart"/>
      <w:r w:rsidRPr="008B3332">
        <w:t>fonctionne</w:t>
      </w:r>
      <w:proofErr w:type="gramEnd"/>
      <w:r w:rsidRPr="008B3332">
        <w:t xml:space="preserve"> en créant un modèle qui sera passé dans l’appel du constructeur du </w:t>
      </w:r>
      <w:proofErr w:type="spellStart"/>
      <w:r w:rsidRPr="008B3332">
        <w:t>SimpleDateFormat</w:t>
      </w:r>
      <w:proofErr w:type="spellEnd"/>
      <w:r w:rsidRPr="008B3332">
        <w:t xml:space="preserve"> ( comme avec le </w:t>
      </w:r>
      <w:proofErr w:type="spellStart"/>
      <w:r w:rsidRPr="008B3332">
        <w:t>DecimalFormat</w:t>
      </w:r>
      <w:proofErr w:type="spellEnd"/>
      <w:r w:rsidRPr="008B3332">
        <w:t xml:space="preserve"> )</w:t>
      </w:r>
    </w:p>
    <w:p w14:paraId="1DEFFDC8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>Les caractères principaux utilisés dans le modèle sont :</w:t>
      </w:r>
    </w:p>
    <w:p w14:paraId="1AE7943C" w14:textId="77777777" w:rsidR="008B3332" w:rsidRPr="008B3332" w:rsidRDefault="008B3332" w:rsidP="008B3332">
      <w:pPr>
        <w:spacing w:after="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662"/>
        <w:gridCol w:w="2535"/>
      </w:tblGrid>
      <w:tr w:rsidR="008B3332" w:rsidRPr="008B3332" w14:paraId="5A1BA507" w14:textId="77777777" w:rsidTr="000C652E">
        <w:tc>
          <w:tcPr>
            <w:tcW w:w="2926" w:type="dxa"/>
          </w:tcPr>
          <w:p w14:paraId="412E8C93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 xml:space="preserve">Caractères </w:t>
            </w:r>
          </w:p>
        </w:tc>
        <w:tc>
          <w:tcPr>
            <w:tcW w:w="2927" w:type="dxa"/>
          </w:tcPr>
          <w:p w14:paraId="31D3C7E2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Correspondant à…</w:t>
            </w:r>
          </w:p>
        </w:tc>
        <w:tc>
          <w:tcPr>
            <w:tcW w:w="2927" w:type="dxa"/>
          </w:tcPr>
          <w:p w14:paraId="24A7F2D5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Exemple</w:t>
            </w:r>
          </w:p>
        </w:tc>
      </w:tr>
      <w:tr w:rsidR="008B3332" w:rsidRPr="008B3332" w14:paraId="11FE591B" w14:textId="77777777" w:rsidTr="000C652E">
        <w:tc>
          <w:tcPr>
            <w:tcW w:w="2926" w:type="dxa"/>
          </w:tcPr>
          <w:p w14:paraId="7196DA9A" w14:textId="77777777" w:rsidR="008B3332" w:rsidRPr="008B3332" w:rsidRDefault="008B3332" w:rsidP="008B3332">
            <w:pPr>
              <w:spacing w:line="259" w:lineRule="auto"/>
              <w:jc w:val="left"/>
            </w:pPr>
            <w:proofErr w:type="spellStart"/>
            <w:r w:rsidRPr="008B3332">
              <w:t>yyyy</w:t>
            </w:r>
            <w:proofErr w:type="spellEnd"/>
          </w:p>
        </w:tc>
        <w:tc>
          <w:tcPr>
            <w:tcW w:w="2927" w:type="dxa"/>
          </w:tcPr>
          <w:p w14:paraId="434D36B6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Année</w:t>
            </w:r>
          </w:p>
        </w:tc>
        <w:tc>
          <w:tcPr>
            <w:tcW w:w="2927" w:type="dxa"/>
          </w:tcPr>
          <w:p w14:paraId="0438CC32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1989</w:t>
            </w:r>
          </w:p>
        </w:tc>
      </w:tr>
      <w:tr w:rsidR="008B3332" w:rsidRPr="008B3332" w14:paraId="7ECF650B" w14:textId="77777777" w:rsidTr="000C652E">
        <w:tc>
          <w:tcPr>
            <w:tcW w:w="2926" w:type="dxa"/>
          </w:tcPr>
          <w:p w14:paraId="65AD2A76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MMM ( 3 ou plus )</w:t>
            </w:r>
          </w:p>
        </w:tc>
        <w:tc>
          <w:tcPr>
            <w:tcW w:w="2927" w:type="dxa"/>
          </w:tcPr>
          <w:p w14:paraId="3F42DFE9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Mois dans l’année ( en lettres )</w:t>
            </w:r>
          </w:p>
        </w:tc>
        <w:tc>
          <w:tcPr>
            <w:tcW w:w="2927" w:type="dxa"/>
          </w:tcPr>
          <w:p w14:paraId="0394CED5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Juillet</w:t>
            </w:r>
          </w:p>
        </w:tc>
      </w:tr>
      <w:tr w:rsidR="008B3332" w:rsidRPr="008B3332" w14:paraId="284E9965" w14:textId="77777777" w:rsidTr="000C652E">
        <w:tc>
          <w:tcPr>
            <w:tcW w:w="2926" w:type="dxa"/>
          </w:tcPr>
          <w:p w14:paraId="75644284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 ( 2 caractères )</w:t>
            </w:r>
          </w:p>
        </w:tc>
        <w:tc>
          <w:tcPr>
            <w:tcW w:w="2927" w:type="dxa"/>
          </w:tcPr>
          <w:p w14:paraId="2258B4F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Mois dans l’année ( en  chiffres )</w:t>
            </w:r>
          </w:p>
        </w:tc>
        <w:tc>
          <w:tcPr>
            <w:tcW w:w="2927" w:type="dxa"/>
          </w:tcPr>
          <w:p w14:paraId="4023610A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07</w:t>
            </w:r>
          </w:p>
        </w:tc>
      </w:tr>
      <w:tr w:rsidR="008B3332" w:rsidRPr="008B3332" w14:paraId="0D28A5F4" w14:textId="77777777" w:rsidTr="000C652E">
        <w:tc>
          <w:tcPr>
            <w:tcW w:w="2926" w:type="dxa"/>
          </w:tcPr>
          <w:p w14:paraId="6A5F8C95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dd</w:t>
            </w:r>
          </w:p>
        </w:tc>
        <w:tc>
          <w:tcPr>
            <w:tcW w:w="2927" w:type="dxa"/>
          </w:tcPr>
          <w:p w14:paraId="6EA1289C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Jour dans le mois</w:t>
            </w:r>
          </w:p>
        </w:tc>
        <w:tc>
          <w:tcPr>
            <w:tcW w:w="2927" w:type="dxa"/>
          </w:tcPr>
          <w:p w14:paraId="379FEBDF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22</w:t>
            </w:r>
          </w:p>
        </w:tc>
      </w:tr>
      <w:tr w:rsidR="008B3332" w:rsidRPr="008B3332" w14:paraId="4A4937E0" w14:textId="77777777" w:rsidTr="000C652E">
        <w:tc>
          <w:tcPr>
            <w:tcW w:w="2926" w:type="dxa"/>
          </w:tcPr>
          <w:p w14:paraId="6B73303E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HH</w:t>
            </w:r>
          </w:p>
        </w:tc>
        <w:tc>
          <w:tcPr>
            <w:tcW w:w="2927" w:type="dxa"/>
          </w:tcPr>
          <w:p w14:paraId="3D0EB9FA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Heure dans le jour ( 00 – 23 )</w:t>
            </w:r>
          </w:p>
        </w:tc>
        <w:tc>
          <w:tcPr>
            <w:tcW w:w="2927" w:type="dxa"/>
          </w:tcPr>
          <w:p w14:paraId="7901849B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15</w:t>
            </w:r>
          </w:p>
        </w:tc>
      </w:tr>
      <w:tr w:rsidR="008B3332" w:rsidRPr="008B3332" w14:paraId="4E38E583" w14:textId="77777777" w:rsidTr="000C652E">
        <w:tc>
          <w:tcPr>
            <w:tcW w:w="2926" w:type="dxa"/>
          </w:tcPr>
          <w:p w14:paraId="75F1791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</w:t>
            </w:r>
          </w:p>
        </w:tc>
        <w:tc>
          <w:tcPr>
            <w:tcW w:w="2927" w:type="dxa"/>
          </w:tcPr>
          <w:p w14:paraId="4BBF7D10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Minutes</w:t>
            </w:r>
          </w:p>
        </w:tc>
        <w:tc>
          <w:tcPr>
            <w:tcW w:w="2927" w:type="dxa"/>
          </w:tcPr>
          <w:p w14:paraId="0C2DA5A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56</w:t>
            </w:r>
          </w:p>
        </w:tc>
      </w:tr>
      <w:tr w:rsidR="008B3332" w:rsidRPr="008B3332" w14:paraId="6403475A" w14:textId="77777777" w:rsidTr="000C652E">
        <w:tc>
          <w:tcPr>
            <w:tcW w:w="2926" w:type="dxa"/>
          </w:tcPr>
          <w:p w14:paraId="77C9B75E" w14:textId="77777777" w:rsidR="008B3332" w:rsidRPr="008B3332" w:rsidRDefault="008B3332" w:rsidP="008B3332">
            <w:pPr>
              <w:spacing w:line="259" w:lineRule="auto"/>
              <w:jc w:val="left"/>
            </w:pPr>
            <w:proofErr w:type="spellStart"/>
            <w:r w:rsidRPr="008B3332">
              <w:t>ss</w:t>
            </w:r>
            <w:proofErr w:type="spellEnd"/>
          </w:p>
        </w:tc>
        <w:tc>
          <w:tcPr>
            <w:tcW w:w="2927" w:type="dxa"/>
          </w:tcPr>
          <w:p w14:paraId="108C76C1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Secondes</w:t>
            </w:r>
          </w:p>
        </w:tc>
        <w:tc>
          <w:tcPr>
            <w:tcW w:w="2927" w:type="dxa"/>
          </w:tcPr>
          <w:p w14:paraId="77B48946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43</w:t>
            </w:r>
          </w:p>
        </w:tc>
      </w:tr>
    </w:tbl>
    <w:p w14:paraId="6CD52A86" w14:textId="77777777" w:rsidR="008B3332" w:rsidRPr="008B3332" w:rsidRDefault="008B3332" w:rsidP="008B3332">
      <w:pPr>
        <w:spacing w:after="0"/>
      </w:pPr>
    </w:p>
    <w:p w14:paraId="48CD46EC" w14:textId="77777777" w:rsidR="008B3332" w:rsidRPr="008B3332" w:rsidRDefault="008B3332" w:rsidP="008B3332">
      <w:pPr>
        <w:numPr>
          <w:ilvl w:val="0"/>
          <w:numId w:val="5"/>
        </w:numPr>
        <w:spacing w:after="0"/>
      </w:pPr>
      <w:r w:rsidRPr="008B3332">
        <w:t>il existe d’autres variantes : voir l’API</w:t>
      </w:r>
    </w:p>
    <w:p w14:paraId="0626A979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D63D5" wp14:editId="6B2BC847">
                <wp:simplePos x="0" y="0"/>
                <wp:positionH relativeFrom="column">
                  <wp:posOffset>-201930</wp:posOffset>
                </wp:positionH>
                <wp:positionV relativeFrom="paragraph">
                  <wp:posOffset>128270</wp:posOffset>
                </wp:positionV>
                <wp:extent cx="6143625" cy="1466850"/>
                <wp:effectExtent l="7620" t="9525" r="11430" b="952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C08908" id="Rectangle à coins arrondis 1" o:spid="_x0000_s1026" style="position:absolute;margin-left:-15.9pt;margin-top:10.1pt;width:483.7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" filled="f"/>
            </w:pict>
          </mc:Fallback>
        </mc:AlternateContent>
      </w:r>
    </w:p>
    <w:p w14:paraId="1440435A" w14:textId="77777777" w:rsidR="008B3332" w:rsidRPr="008B3332" w:rsidRDefault="008B3332" w:rsidP="008B3332">
      <w:pPr>
        <w:spacing w:after="0"/>
        <w:rPr>
          <w:lang w:val="en-CA"/>
        </w:rPr>
      </w:pPr>
      <w:proofErr w:type="spellStart"/>
      <w:proofErr w:type="gramStart"/>
      <w:r w:rsidRPr="008B3332">
        <w:rPr>
          <w:lang w:val="en-CA"/>
        </w:rPr>
        <w:t>Exemple</w:t>
      </w:r>
      <w:proofErr w:type="spellEnd"/>
      <w:r w:rsidRPr="008B3332">
        <w:rPr>
          <w:lang w:val="en-CA"/>
        </w:rPr>
        <w:t> :</w:t>
      </w:r>
      <w:proofErr w:type="gramEnd"/>
    </w:p>
    <w:p w14:paraId="0064969C" w14:textId="77777777" w:rsidR="008B3332" w:rsidRPr="008B3332" w:rsidRDefault="008B3332" w:rsidP="008B3332">
      <w:pPr>
        <w:spacing w:after="0"/>
        <w:rPr>
          <w:lang w:val="en-CA"/>
        </w:rPr>
      </w:pPr>
    </w:p>
    <w:p w14:paraId="2DF29A04" w14:textId="77777777" w:rsidR="008B3332" w:rsidRPr="003344A3" w:rsidRDefault="008B3332" w:rsidP="008B3332">
      <w:pPr>
        <w:spacing w:after="0"/>
        <w:rPr>
          <w:rStyle w:val="Accentuation"/>
          <w:lang w:val="en-CA"/>
        </w:rPr>
      </w:pPr>
      <w:proofErr w:type="spellStart"/>
      <w:r w:rsidRPr="003344A3">
        <w:rPr>
          <w:rStyle w:val="Accentuation"/>
          <w:lang w:val="en-CA"/>
        </w:rPr>
        <w:t>GregorianCalendar</w:t>
      </w:r>
      <w:proofErr w:type="spellEnd"/>
      <w:r w:rsidRPr="003344A3">
        <w:rPr>
          <w:rStyle w:val="Accentuation"/>
          <w:lang w:val="en-CA"/>
        </w:rPr>
        <w:t xml:space="preserve"> </w:t>
      </w:r>
      <w:proofErr w:type="spellStart"/>
      <w:r w:rsidRPr="003344A3">
        <w:rPr>
          <w:rStyle w:val="Accentuation"/>
          <w:lang w:val="en-CA"/>
        </w:rPr>
        <w:t>gc</w:t>
      </w:r>
      <w:proofErr w:type="spellEnd"/>
      <w:r w:rsidRPr="003344A3">
        <w:rPr>
          <w:rStyle w:val="Accentuation"/>
          <w:lang w:val="en-CA"/>
        </w:rPr>
        <w:t xml:space="preserve"> = new </w:t>
      </w:r>
      <w:proofErr w:type="spellStart"/>
      <w:proofErr w:type="gramStart"/>
      <w:r w:rsidRPr="003344A3">
        <w:rPr>
          <w:rStyle w:val="Accentuation"/>
          <w:lang w:val="en-CA"/>
        </w:rPr>
        <w:t>GregorianCalendar</w:t>
      </w:r>
      <w:proofErr w:type="spellEnd"/>
      <w:r w:rsidRPr="003344A3">
        <w:rPr>
          <w:rStyle w:val="Accentuation"/>
          <w:lang w:val="en-CA"/>
        </w:rPr>
        <w:t>(</w:t>
      </w:r>
      <w:proofErr w:type="gramEnd"/>
      <w:r w:rsidRPr="003344A3">
        <w:rPr>
          <w:rStyle w:val="Accentuation"/>
          <w:lang w:val="en-CA"/>
        </w:rPr>
        <w:t>);</w:t>
      </w:r>
    </w:p>
    <w:p w14:paraId="4F0B5FE6" w14:textId="77777777" w:rsidR="008B3332" w:rsidRPr="003344A3" w:rsidRDefault="008B3332" w:rsidP="008B3332">
      <w:pPr>
        <w:spacing w:after="0"/>
        <w:rPr>
          <w:rStyle w:val="Accentuation"/>
          <w:lang w:val="en-CA"/>
        </w:rPr>
      </w:pPr>
      <w:proofErr w:type="spellStart"/>
      <w:r w:rsidRPr="003344A3">
        <w:rPr>
          <w:rStyle w:val="Accentuation"/>
          <w:lang w:val="en-CA"/>
        </w:rPr>
        <w:t>SimpleDateFormat</w:t>
      </w:r>
      <w:proofErr w:type="spellEnd"/>
      <w:r w:rsidRPr="003344A3">
        <w:rPr>
          <w:rStyle w:val="Accentuation"/>
          <w:lang w:val="en-CA"/>
        </w:rPr>
        <w:t xml:space="preserve"> </w:t>
      </w:r>
      <w:proofErr w:type="spellStart"/>
      <w:r w:rsidRPr="003344A3">
        <w:rPr>
          <w:rStyle w:val="Accentuation"/>
          <w:lang w:val="en-CA"/>
        </w:rPr>
        <w:t>sdf</w:t>
      </w:r>
      <w:proofErr w:type="spellEnd"/>
      <w:r w:rsidRPr="003344A3">
        <w:rPr>
          <w:rStyle w:val="Accentuation"/>
          <w:lang w:val="en-CA"/>
        </w:rPr>
        <w:t xml:space="preserve"> = new </w:t>
      </w:r>
      <w:proofErr w:type="spellStart"/>
      <w:r w:rsidRPr="003344A3">
        <w:rPr>
          <w:rStyle w:val="Accentuation"/>
          <w:lang w:val="en-CA"/>
        </w:rPr>
        <w:t>SimpleDateFormat</w:t>
      </w:r>
      <w:proofErr w:type="spellEnd"/>
      <w:r w:rsidRPr="003344A3">
        <w:rPr>
          <w:rStyle w:val="Accentuation"/>
          <w:lang w:val="en-CA"/>
        </w:rPr>
        <w:t>("dd/MMMM/</w:t>
      </w:r>
      <w:proofErr w:type="spellStart"/>
      <w:r w:rsidRPr="003344A3">
        <w:rPr>
          <w:rStyle w:val="Accentuation"/>
          <w:lang w:val="en-CA"/>
        </w:rPr>
        <w:t>yy</w:t>
      </w:r>
      <w:proofErr w:type="spellEnd"/>
      <w:r w:rsidRPr="003344A3">
        <w:rPr>
          <w:rStyle w:val="Accentuation"/>
          <w:lang w:val="en-CA"/>
        </w:rPr>
        <w:t>");</w:t>
      </w:r>
    </w:p>
    <w:p w14:paraId="026AD79F" w14:textId="77777777" w:rsidR="008B3332" w:rsidRPr="003344A3" w:rsidRDefault="008B3332" w:rsidP="008B3332">
      <w:pPr>
        <w:spacing w:after="0"/>
        <w:rPr>
          <w:rStyle w:val="Accentuation"/>
          <w:lang w:val="en-CA"/>
        </w:rPr>
      </w:pPr>
      <w:proofErr w:type="spellStart"/>
      <w:r w:rsidRPr="003344A3">
        <w:rPr>
          <w:rStyle w:val="Accentuation"/>
          <w:lang w:val="en-CA"/>
        </w:rPr>
        <w:t>System.out.println</w:t>
      </w:r>
      <w:proofErr w:type="spellEnd"/>
      <w:r w:rsidRPr="003344A3">
        <w:rPr>
          <w:rStyle w:val="Accentuation"/>
          <w:lang w:val="en-CA"/>
        </w:rPr>
        <w:t xml:space="preserve"> </w:t>
      </w:r>
      <w:proofErr w:type="gramStart"/>
      <w:r w:rsidRPr="003344A3">
        <w:rPr>
          <w:rStyle w:val="Accentuation"/>
          <w:lang w:val="en-CA"/>
        </w:rPr>
        <w:t xml:space="preserve">( </w:t>
      </w:r>
      <w:proofErr w:type="spellStart"/>
      <w:r w:rsidRPr="003344A3">
        <w:rPr>
          <w:rStyle w:val="Accentuation"/>
          <w:lang w:val="en-CA"/>
        </w:rPr>
        <w:t>sdf</w:t>
      </w:r>
      <w:proofErr w:type="gramEnd"/>
      <w:r w:rsidRPr="003344A3">
        <w:rPr>
          <w:rStyle w:val="Accentuation"/>
          <w:lang w:val="en-CA"/>
        </w:rPr>
        <w:t>.format</w:t>
      </w:r>
      <w:proofErr w:type="spellEnd"/>
      <w:r w:rsidRPr="003344A3">
        <w:rPr>
          <w:rStyle w:val="Accentuation"/>
          <w:lang w:val="en-CA"/>
        </w:rPr>
        <w:t xml:space="preserve">( </w:t>
      </w:r>
      <w:proofErr w:type="spellStart"/>
      <w:r w:rsidRPr="003344A3">
        <w:rPr>
          <w:rStyle w:val="Accentuation"/>
          <w:lang w:val="en-CA"/>
        </w:rPr>
        <w:t>gc.getTime</w:t>
      </w:r>
      <w:proofErr w:type="spellEnd"/>
      <w:r w:rsidRPr="003344A3">
        <w:rPr>
          <w:rStyle w:val="Accentuation"/>
          <w:lang w:val="en-CA"/>
        </w:rPr>
        <w:t>()));</w:t>
      </w:r>
    </w:p>
    <w:p w14:paraId="57DE92CD" w14:textId="77777777" w:rsidR="008B3332" w:rsidRPr="008B3332" w:rsidRDefault="008B3332" w:rsidP="008B3332">
      <w:pPr>
        <w:spacing w:after="0"/>
        <w:rPr>
          <w:lang w:val="en-CA"/>
        </w:rPr>
      </w:pPr>
    </w:p>
    <w:p w14:paraId="10B2AA7B" w14:textId="77777777" w:rsidR="008B3332" w:rsidRPr="008B3332" w:rsidRDefault="006539AD" w:rsidP="008B3332">
      <w:pPr>
        <w:numPr>
          <w:ilvl w:val="0"/>
          <w:numId w:val="5"/>
        </w:numPr>
        <w:spacing w:after="0"/>
        <w:rPr>
          <w:lang w:val="en-CA"/>
        </w:rPr>
      </w:pPr>
      <w:r>
        <w:rPr>
          <w:lang w:val="en-CA"/>
        </w:rPr>
        <w:t>7/</w:t>
      </w:r>
      <w:proofErr w:type="spellStart"/>
      <w:r>
        <w:rPr>
          <w:lang w:val="en-CA"/>
        </w:rPr>
        <w:t>octobre</w:t>
      </w:r>
      <w:proofErr w:type="spellEnd"/>
      <w:r>
        <w:rPr>
          <w:lang w:val="en-CA"/>
        </w:rPr>
        <w:t>/21</w:t>
      </w:r>
      <w:r w:rsidR="00BC5FE6">
        <w:rPr>
          <w:lang w:val="en-CA"/>
        </w:rPr>
        <w:t xml:space="preserve"> ( </w:t>
      </w:r>
      <w:proofErr w:type="spellStart"/>
      <w:r w:rsidR="00BC5FE6">
        <w:rPr>
          <w:lang w:val="en-CA"/>
        </w:rPr>
        <w:t>aujourd’hui</w:t>
      </w:r>
      <w:proofErr w:type="spellEnd"/>
      <w:r w:rsidR="00BC5FE6">
        <w:rPr>
          <w:lang w:val="en-CA"/>
        </w:rPr>
        <w:t xml:space="preserve"> )</w:t>
      </w:r>
    </w:p>
    <w:p w14:paraId="3142D94C" w14:textId="77777777" w:rsidR="008B3332" w:rsidRPr="008B3332" w:rsidRDefault="008B3332" w:rsidP="008B3332">
      <w:pPr>
        <w:spacing w:after="0"/>
        <w:rPr>
          <w:lang w:val="en-CA"/>
        </w:rPr>
      </w:pPr>
    </w:p>
    <w:p w14:paraId="6C96FD51" w14:textId="77777777" w:rsidR="00464DBC" w:rsidRDefault="004C2CFC" w:rsidP="00065281">
      <w:pPr>
        <w:spacing w:after="0"/>
      </w:pPr>
    </w:p>
    <w:sectPr w:rsidR="00464DBC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B910" w14:textId="77777777" w:rsidR="00472C25" w:rsidRDefault="00472C25" w:rsidP="00270E1A">
      <w:pPr>
        <w:spacing w:after="0" w:line="240" w:lineRule="auto"/>
      </w:pPr>
      <w:r>
        <w:separator/>
      </w:r>
    </w:p>
  </w:endnote>
  <w:endnote w:type="continuationSeparator" w:id="0">
    <w:p w14:paraId="2324536B" w14:textId="77777777" w:rsidR="00472C25" w:rsidRDefault="00472C25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E737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2D98E3CD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4D33" w14:textId="77777777" w:rsidR="00472C25" w:rsidRDefault="00472C25" w:rsidP="00270E1A">
      <w:pPr>
        <w:spacing w:after="0" w:line="240" w:lineRule="auto"/>
      </w:pPr>
      <w:r>
        <w:separator/>
      </w:r>
    </w:p>
  </w:footnote>
  <w:footnote w:type="continuationSeparator" w:id="0">
    <w:p w14:paraId="6E3CF935" w14:textId="77777777" w:rsidR="00472C25" w:rsidRDefault="00472C25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98DB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6539AD">
      <w:rPr>
        <w:i/>
        <w:color w:val="5B9BD5" w:themeColor="accent1"/>
      </w:rPr>
      <w:t>C34- Programmation orientée objet I</w:t>
    </w:r>
  </w:p>
  <w:p w14:paraId="268AC880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256"/>
    <w:multiLevelType w:val="hybridMultilevel"/>
    <w:tmpl w:val="D618D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70C2"/>
    <w:multiLevelType w:val="hybridMultilevel"/>
    <w:tmpl w:val="E44E34D4"/>
    <w:lvl w:ilvl="0" w:tplc="F0EAFCC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DF45E4"/>
    <w:multiLevelType w:val="hybridMultilevel"/>
    <w:tmpl w:val="CCD49F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36F0"/>
    <w:multiLevelType w:val="hybridMultilevel"/>
    <w:tmpl w:val="E11A1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A7ECC"/>
    <w:multiLevelType w:val="hybridMultilevel"/>
    <w:tmpl w:val="7C2A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32"/>
    <w:rsid w:val="00065281"/>
    <w:rsid w:val="00270E1A"/>
    <w:rsid w:val="002D2254"/>
    <w:rsid w:val="002F38FC"/>
    <w:rsid w:val="003344A3"/>
    <w:rsid w:val="003E4ABC"/>
    <w:rsid w:val="00462291"/>
    <w:rsid w:val="00472C25"/>
    <w:rsid w:val="004C2CFC"/>
    <w:rsid w:val="006539AD"/>
    <w:rsid w:val="008B3332"/>
    <w:rsid w:val="00962A15"/>
    <w:rsid w:val="009B26B8"/>
    <w:rsid w:val="009C5E19"/>
    <w:rsid w:val="00A71027"/>
    <w:rsid w:val="00A7627E"/>
    <w:rsid w:val="00B320BB"/>
    <w:rsid w:val="00BC5FE6"/>
    <w:rsid w:val="00BF546F"/>
    <w:rsid w:val="00CB3280"/>
    <w:rsid w:val="00D70578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71C5"/>
  <w15:chartTrackingRefBased/>
  <w15:docId w15:val="{CA6A114F-ED20-4F94-8A8B-EDB03C57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table" w:styleId="Grilledutableau">
    <w:name w:val="Table Grid"/>
    <w:basedOn w:val="TableauNormal"/>
    <w:uiPriority w:val="59"/>
    <w:rsid w:val="008B3332"/>
    <w:pPr>
      <w:spacing w:after="0" w:line="240" w:lineRule="auto"/>
      <w:ind w:left="720" w:hanging="72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8B3332"/>
    <w:pPr>
      <w:spacing w:after="0" w:line="240" w:lineRule="auto"/>
    </w:pPr>
    <w:rPr>
      <w:rFonts w:ascii="Bell MT" w:hAnsi="Bell MT"/>
      <w:sz w:val="24"/>
    </w:rPr>
  </w:style>
  <w:style w:type="character" w:styleId="Accentuationlgre">
    <w:name w:val="Subtle Emphasis"/>
    <w:basedOn w:val="Policepardfaut"/>
    <w:uiPriority w:val="19"/>
    <w:qFormat/>
    <w:rsid w:val="008B33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2</cp:revision>
  <dcterms:created xsi:type="dcterms:W3CDTF">2023-04-24T19:10:00Z</dcterms:created>
  <dcterms:modified xsi:type="dcterms:W3CDTF">2023-04-24T19:10:00Z</dcterms:modified>
</cp:coreProperties>
</file>