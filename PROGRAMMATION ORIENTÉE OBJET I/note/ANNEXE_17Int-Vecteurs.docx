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BCBE" w14:textId="1CDC3506" w:rsidR="004E772F" w:rsidRPr="004E772F" w:rsidRDefault="004E772F" w:rsidP="004E772F">
      <w:pPr>
        <w:pStyle w:val="Titre"/>
      </w:pPr>
      <w:r w:rsidRPr="004E772F">
        <w:t>ANNEXE 17 - Les collections – Stack , Vector , List, etc.</w:t>
      </w:r>
    </w:p>
    <w:p w14:paraId="00E68098" w14:textId="77777777" w:rsidR="004E772F" w:rsidRPr="004E772F" w:rsidRDefault="004E772F" w:rsidP="004E772F">
      <w:pPr>
        <w:spacing w:after="0"/>
        <w:rPr>
          <w:b/>
        </w:rPr>
      </w:pPr>
    </w:p>
    <w:p w14:paraId="4D879C87" w14:textId="747F5DA9" w:rsidR="00FE5DFD" w:rsidRDefault="00FE5DFD" w:rsidP="00FE5DFD">
      <w:pPr>
        <w:tabs>
          <w:tab w:val="left" w:pos="7815"/>
        </w:tabs>
      </w:pPr>
      <w:r>
        <w:t>Stack/pile :</w:t>
      </w:r>
    </w:p>
    <w:p w14:paraId="668CBAD0" w14:textId="190BE0DA" w:rsidR="00FE5DFD" w:rsidRDefault="00FE5DFD" w:rsidP="00FE5DFD">
      <w:pPr>
        <w:tabs>
          <w:tab w:val="left" w:pos="7815"/>
        </w:tabs>
      </w:pPr>
      <w:r>
        <w:t>Un peu comme un liste chaine LIFO last in first out</w:t>
      </w:r>
    </w:p>
    <w:p w14:paraId="25E00A35" w14:textId="04D5DDEB" w:rsidR="004E772F" w:rsidRDefault="00FE5DFD" w:rsidP="004E772F">
      <w:pPr>
        <w:spacing w:after="0"/>
      </w:pPr>
      <w:r>
        <w:t xml:space="preserve"> Pour rajouter une assiette on push </w:t>
      </w:r>
    </w:p>
    <w:p w14:paraId="1BAF271D" w14:textId="55390392" w:rsidR="00FE5DFD" w:rsidRPr="00A85706" w:rsidRDefault="00FE5DFD" w:rsidP="004E772F">
      <w:pPr>
        <w:spacing w:after="0"/>
        <w:rPr>
          <w:lang w:val="en-CA"/>
        </w:rPr>
      </w:pPr>
      <w:r w:rsidRPr="00A85706">
        <w:rPr>
          <w:lang w:val="en-CA"/>
        </w:rPr>
        <w:t>Pop</w:t>
      </w:r>
    </w:p>
    <w:p w14:paraId="074AD687" w14:textId="77777777" w:rsidR="00FE5DFD" w:rsidRPr="00A85706" w:rsidRDefault="00FE5DFD" w:rsidP="004E772F">
      <w:pPr>
        <w:spacing w:after="0"/>
        <w:rPr>
          <w:lang w:val="en-CA"/>
        </w:rPr>
      </w:pPr>
    </w:p>
    <w:p w14:paraId="6B37E2E0" w14:textId="6143F996" w:rsidR="00FE5DFD" w:rsidRPr="00A85706" w:rsidRDefault="00FE5DFD" w:rsidP="004E772F">
      <w:pPr>
        <w:spacing w:after="0"/>
        <w:rPr>
          <w:lang w:val="en-CA"/>
        </w:rPr>
      </w:pPr>
      <w:r w:rsidRPr="00A85706">
        <w:rPr>
          <w:lang w:val="en-CA"/>
        </w:rPr>
        <w:t>File :</w:t>
      </w:r>
    </w:p>
    <w:p w14:paraId="07CAE2D0" w14:textId="0D6BE795" w:rsidR="00FE5DFD" w:rsidRPr="00A85706" w:rsidRDefault="00FE5DFD" w:rsidP="004E772F">
      <w:pPr>
        <w:spacing w:after="0"/>
        <w:rPr>
          <w:lang w:val="en-CA"/>
        </w:rPr>
      </w:pPr>
    </w:p>
    <w:p w14:paraId="16FFACD2" w14:textId="241EFDCE" w:rsidR="00FE5DFD" w:rsidRPr="00FE5DFD" w:rsidRDefault="00FE5DFD" w:rsidP="004E772F">
      <w:pPr>
        <w:spacing w:after="0"/>
        <w:rPr>
          <w:lang w:val="en-CA"/>
        </w:rPr>
      </w:pPr>
      <w:r w:rsidRPr="00FE5DFD">
        <w:rPr>
          <w:lang w:val="en-CA"/>
        </w:rPr>
        <w:t>FIFO  first i</w:t>
      </w:r>
      <w:r>
        <w:rPr>
          <w:lang w:val="en-CA"/>
        </w:rPr>
        <w:t>n firt out</w:t>
      </w:r>
    </w:p>
    <w:p w14:paraId="1EF45592" w14:textId="70B772D3" w:rsidR="004E772F" w:rsidRPr="00A85706" w:rsidRDefault="004E772F" w:rsidP="004E772F">
      <w:pPr>
        <w:pStyle w:val="Titre2"/>
      </w:pPr>
      <w:r w:rsidRPr="00A85706">
        <w:t xml:space="preserve">Les Vectors </w:t>
      </w:r>
    </w:p>
    <w:p w14:paraId="48BD01D0" w14:textId="398B76B5" w:rsidR="00FE5DFD" w:rsidRPr="00A85706" w:rsidRDefault="00FE5DFD" w:rsidP="00FE5DFD"/>
    <w:p w14:paraId="3655E202" w14:textId="01D3F5EA" w:rsidR="00FE5DFD" w:rsidRPr="00FE5DFD" w:rsidRDefault="00FE5DFD" w:rsidP="00FE5DFD">
      <w:r w:rsidRPr="00FE5DFD">
        <w:t>Size :nb élément</w:t>
      </w:r>
    </w:p>
    <w:p w14:paraId="3E73F1FD" w14:textId="7652DC09" w:rsidR="00FE5DFD" w:rsidRDefault="00FE5DFD" w:rsidP="00FE5DFD">
      <w:r w:rsidRPr="00FE5DFD">
        <w:t>Capacity: nb d’espace ou</w:t>
      </w:r>
      <w:r>
        <w:t xml:space="preserve"> place</w:t>
      </w:r>
    </w:p>
    <w:p w14:paraId="63D0313D" w14:textId="04274E25" w:rsidR="00FE5DFD" w:rsidRDefault="00FE5DFD" w:rsidP="00FE5DFD">
      <w:r>
        <w:t>A habituellement 10 place de 0 à 9</w:t>
      </w:r>
    </w:p>
    <w:p w14:paraId="72ED8A0D" w14:textId="78E82E60" w:rsidR="00FE5DFD" w:rsidRPr="00FE5DFD" w:rsidRDefault="00FE5DFD" w:rsidP="00FE5DFD">
      <w:r>
        <w:t>Si on met un pion a l’indice 0 et on veut mettre le roi dans l’indice 0 aussi le pion va se tasser a l’indice 1</w:t>
      </w:r>
    </w:p>
    <w:p w14:paraId="1E837781" w14:textId="77777777" w:rsidR="004E772F" w:rsidRPr="00FE5DFD" w:rsidRDefault="004E772F" w:rsidP="004E772F">
      <w:pPr>
        <w:spacing w:after="0"/>
      </w:pPr>
    </w:p>
    <w:p w14:paraId="348C4733" w14:textId="77777777" w:rsidR="004E772F" w:rsidRP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Une </w:t>
      </w:r>
      <w:r w:rsidRPr="004E772F">
        <w:rPr>
          <w:rStyle w:val="Accentuation"/>
          <w:lang w:val="fr-FR"/>
        </w:rPr>
        <w:t>Stack</w:t>
      </w:r>
      <w:r w:rsidRPr="004E772F">
        <w:rPr>
          <w:lang w:val="fr-FR"/>
        </w:rPr>
        <w:t xml:space="preserve"> est une mise en œuvre simple d’une classe plus générale : </w:t>
      </w:r>
      <w:r w:rsidRPr="004E772F">
        <w:rPr>
          <w:rStyle w:val="Accentuation"/>
          <w:lang w:val="fr-FR"/>
        </w:rPr>
        <w:t>Vector</w:t>
      </w:r>
    </w:p>
    <w:p w14:paraId="04943B9F" w14:textId="77777777" w:rsidR="004E772F" w:rsidRP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Un </w:t>
      </w:r>
      <w:r w:rsidRPr="004E772F">
        <w:rPr>
          <w:rStyle w:val="Accentuation"/>
          <w:lang w:val="fr-FR"/>
        </w:rPr>
        <w:t>Vector</w:t>
      </w:r>
      <w:r w:rsidRPr="004E772F">
        <w:rPr>
          <w:lang w:val="fr-FR"/>
        </w:rPr>
        <w:t xml:space="preserve"> vise à représenter un tableau d’objets, chaque item du tableau pouvant être accessible à partir de son index dans le tableau.</w:t>
      </w:r>
    </w:p>
    <w:p w14:paraId="45BFF48D" w14:textId="27399E74" w:rsid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Cependant, la capacité d’un </w:t>
      </w:r>
      <w:r w:rsidRPr="004E772F">
        <w:rPr>
          <w:rStyle w:val="Accentuation"/>
          <w:lang w:val="fr-FR"/>
        </w:rPr>
        <w:t>Vector</w:t>
      </w:r>
      <w:r w:rsidRPr="004E772F">
        <w:rPr>
          <w:lang w:val="fr-FR"/>
        </w:rPr>
        <w:t xml:space="preserve"> peut s’agrandir au fur et à mesure qu’on ajoute des items dans le </w:t>
      </w:r>
      <w:r w:rsidRPr="004E772F">
        <w:rPr>
          <w:rStyle w:val="Accentuation"/>
          <w:lang w:val="fr-FR"/>
        </w:rPr>
        <w:t>Vector</w:t>
      </w:r>
      <w:r w:rsidRPr="004E772F">
        <w:rPr>
          <w:lang w:val="fr-FR"/>
        </w:rPr>
        <w:t xml:space="preserve">  </w:t>
      </w:r>
      <w:r w:rsidRPr="004E772F">
        <w:rPr>
          <w:lang w:val="fr-FR"/>
        </w:rPr>
        <w:sym w:font="Wingdings" w:char="F0E0"/>
      </w:r>
      <w:r w:rsidRPr="004E772F">
        <w:rPr>
          <w:lang w:val="fr-FR"/>
        </w:rPr>
        <w:t xml:space="preserve"> allocation dynamique de mémoire</w:t>
      </w:r>
    </w:p>
    <w:p w14:paraId="7015A6BD" w14:textId="77777777" w:rsidR="00A60413" w:rsidRPr="004E772F" w:rsidRDefault="00A60413" w:rsidP="004E772F">
      <w:pPr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Attention, il ne peut pas avoir d'éléments vides entre des éléments occupés à l'intérieur du </w:t>
      </w:r>
      <w:r w:rsidRPr="00A60413">
        <w:rPr>
          <w:rFonts w:ascii="Courier New" w:hAnsi="Courier New" w:cs="Courier New"/>
          <w:lang w:val="fr-FR"/>
        </w:rPr>
        <w:t>Vector</w:t>
      </w:r>
    </w:p>
    <w:p w14:paraId="09AA9D32" w14:textId="27F05221" w:rsidR="004E772F" w:rsidRDefault="004E772F" w:rsidP="004E772F">
      <w:pPr>
        <w:spacing w:after="0"/>
      </w:pPr>
    </w:p>
    <w:p w14:paraId="498B87BE" w14:textId="08E35001" w:rsidR="00FE5DFD" w:rsidRDefault="00FE5DFD" w:rsidP="004E772F">
      <w:pPr>
        <w:spacing w:after="0"/>
      </w:pPr>
    </w:p>
    <w:p w14:paraId="1380F0E3" w14:textId="77777777" w:rsidR="00FE5DFD" w:rsidRPr="00FE5DFD" w:rsidRDefault="00FE5DFD" w:rsidP="004E772F">
      <w:pPr>
        <w:spacing w:after="0"/>
      </w:pPr>
    </w:p>
    <w:p w14:paraId="715D3671" w14:textId="77777777" w:rsidR="004E772F" w:rsidRPr="004E772F" w:rsidRDefault="004E772F" w:rsidP="004E772F">
      <w:pPr>
        <w:spacing w:after="0"/>
        <w:rPr>
          <w:lang w:val="fr-FR"/>
        </w:rPr>
      </w:pPr>
      <w:r w:rsidRPr="004E772F">
        <w:rPr>
          <w:lang w:val="fr-FR"/>
        </w:rPr>
        <w:t>EX. :</w:t>
      </w:r>
    </w:p>
    <w:p w14:paraId="1FFE7E7F" w14:textId="77777777" w:rsidR="004E772F" w:rsidRPr="004E772F" w:rsidRDefault="004E772F" w:rsidP="004E772F">
      <w:pPr>
        <w:spacing w:after="0"/>
        <w:rPr>
          <w:lang w:val="fr-FR"/>
        </w:rPr>
      </w:pPr>
    </w:p>
    <w:p w14:paraId="014781EB" w14:textId="77777777" w:rsidR="004E772F" w:rsidRPr="004E772F" w:rsidRDefault="004E772F" w:rsidP="004E772F">
      <w:pPr>
        <w:spacing w:after="0"/>
        <w:rPr>
          <w:b/>
          <w:bCs/>
          <w:i/>
        </w:rPr>
      </w:pPr>
      <w:r w:rsidRPr="004E772F">
        <w:rPr>
          <w:b/>
          <w:bCs/>
          <w:i/>
          <w:iCs/>
        </w:rPr>
        <w:t>Constructeurs</w:t>
      </w:r>
      <w:r w:rsidRPr="004E772F">
        <w:rPr>
          <w:b/>
          <w:bCs/>
          <w:i/>
        </w:rPr>
        <w:t xml:space="preserve"> :</w:t>
      </w:r>
    </w:p>
    <w:p w14:paraId="2F4FB531" w14:textId="77777777" w:rsidR="004E772F" w:rsidRPr="004E772F" w:rsidRDefault="004E772F" w:rsidP="004E772F">
      <w:pPr>
        <w:spacing w:after="0"/>
      </w:pPr>
    </w:p>
    <w:p w14:paraId="1FE6E1B6" w14:textId="7CD29AEC" w:rsidR="0030520A" w:rsidRPr="00FE5DFD" w:rsidRDefault="004E772F" w:rsidP="0030520A">
      <w:pPr>
        <w:spacing w:after="0"/>
      </w:pPr>
      <w:r w:rsidRPr="00FE5DFD">
        <w:rPr>
          <w:rStyle w:val="Accentuation"/>
        </w:rPr>
        <w:t>Vector premier = new Vector()</w:t>
      </w:r>
      <w:r w:rsidR="0030520A" w:rsidRPr="00FE5DFD">
        <w:rPr>
          <w:rStyle w:val="Accentuation"/>
        </w:rPr>
        <w:t>;</w:t>
      </w:r>
      <w:r w:rsidRPr="00FE5DFD">
        <w:t xml:space="preserve"> </w:t>
      </w:r>
      <w:sdt>
        <w:sdtPr>
          <w:id w:val="1492832555"/>
          <w:placeholder>
            <w:docPart w:val="DefaultPlaceholder_-1854013440"/>
          </w:placeholder>
        </w:sdtPr>
        <w:sdtEndPr/>
        <w:sdtContent>
          <w:r w:rsidR="00FE5DFD" w:rsidRPr="00FE5DFD">
            <w:t>avec u</w:t>
          </w:r>
          <w:r w:rsidR="00FE5DFD">
            <w:t>ne capacite initiale de 10 places, s’il est plein on double la capacité (10,20,40,80)</w:t>
          </w:r>
        </w:sdtContent>
      </w:sdt>
    </w:p>
    <w:p w14:paraId="776DB7FA" w14:textId="77777777" w:rsidR="004E772F" w:rsidRPr="00FE5DFD" w:rsidRDefault="004E772F" w:rsidP="004E772F">
      <w:pPr>
        <w:spacing w:after="0"/>
      </w:pPr>
    </w:p>
    <w:p w14:paraId="4737E47F" w14:textId="77777777" w:rsidR="004E772F" w:rsidRPr="00FE5DFD" w:rsidRDefault="004E772F" w:rsidP="004E772F">
      <w:pPr>
        <w:spacing w:after="0"/>
      </w:pPr>
    </w:p>
    <w:p w14:paraId="4645C94F" w14:textId="54E9A21D" w:rsidR="004E772F" w:rsidRPr="004E772F" w:rsidRDefault="004E772F" w:rsidP="0030520A">
      <w:pPr>
        <w:spacing w:after="0"/>
      </w:pPr>
      <w:r w:rsidRPr="004E772F">
        <w:rPr>
          <w:rStyle w:val="Accentuation"/>
        </w:rPr>
        <w:lastRenderedPageBreak/>
        <w:t>Vector deuxieme = new Vector(2)</w:t>
      </w:r>
      <w:r w:rsidR="0030520A">
        <w:rPr>
          <w:rStyle w:val="Accentuation"/>
        </w:rPr>
        <w:t>;</w:t>
      </w:r>
      <w:sdt>
        <w:sdtPr>
          <w:rPr>
            <w:rStyle w:val="Accentuation"/>
          </w:rPr>
          <w:id w:val="1176760019"/>
          <w:placeholder>
            <w:docPart w:val="DefaultPlaceholder_-1854013440"/>
          </w:placeholder>
        </w:sdtPr>
        <w:sdtEndPr>
          <w:rPr>
            <w:rStyle w:val="Accentuation"/>
          </w:rPr>
        </w:sdtEndPr>
        <w:sdtContent>
          <w:r w:rsidR="00FE5DFD">
            <w:rPr>
              <w:rStyle w:val="Accentuation"/>
            </w:rPr>
            <w:t>on créer un vecteur avec une capacité initial deux places, si plein on doubles la capacité</w:t>
          </w:r>
        </w:sdtContent>
      </w:sdt>
    </w:p>
    <w:p w14:paraId="37A5D7E1" w14:textId="0D98DE6E" w:rsidR="00FE5DFD" w:rsidRPr="004E772F" w:rsidRDefault="00FE5DFD" w:rsidP="00FE5DFD">
      <w:pPr>
        <w:spacing w:after="0"/>
      </w:pPr>
      <w:r w:rsidRPr="004E772F">
        <w:rPr>
          <w:rStyle w:val="Accentuation"/>
        </w:rPr>
        <w:t>Vector deuxieme = new Vector(2</w:t>
      </w:r>
      <w:r>
        <w:rPr>
          <w:rStyle w:val="Accentuation"/>
        </w:rPr>
        <w:t>.1</w:t>
      </w:r>
      <w:r w:rsidRPr="004E772F">
        <w:rPr>
          <w:rStyle w:val="Accentuation"/>
        </w:rPr>
        <w:t>)</w:t>
      </w:r>
      <w:r>
        <w:rPr>
          <w:rStyle w:val="Accentuation"/>
        </w:rPr>
        <w:t>;</w:t>
      </w:r>
      <w:sdt>
        <w:sdtPr>
          <w:rPr>
            <w:rStyle w:val="Accentuation"/>
          </w:rPr>
          <w:id w:val="5647808"/>
          <w:placeholder>
            <w:docPart w:val="100AF2E903984E3394B078B6B7CBA551"/>
          </w:placeholder>
        </w:sdtPr>
        <w:sdtEndPr>
          <w:rPr>
            <w:rStyle w:val="Accentuation"/>
          </w:rPr>
        </w:sdtEndPr>
        <w:sdtContent>
          <w:r>
            <w:rPr>
              <w:rStyle w:val="Accentuation"/>
            </w:rPr>
            <w:t>on créer un vecteur avec une capacité initial deux places, si plein on ajoute une places</w:t>
          </w:r>
        </w:sdtContent>
      </w:sdt>
    </w:p>
    <w:p w14:paraId="7E48A81F" w14:textId="11F20F0F" w:rsidR="004E772F" w:rsidRDefault="004E772F" w:rsidP="004E772F">
      <w:pPr>
        <w:spacing w:after="0"/>
      </w:pPr>
    </w:p>
    <w:p w14:paraId="0E387AE9" w14:textId="77777777" w:rsidR="00FE5DFD" w:rsidRPr="004E772F" w:rsidRDefault="00FE5DFD" w:rsidP="004E772F">
      <w:pPr>
        <w:spacing w:after="0"/>
      </w:pPr>
    </w:p>
    <w:p w14:paraId="4466B7F4" w14:textId="0965C5F2" w:rsidR="004E772F" w:rsidRPr="004E772F" w:rsidRDefault="004E772F" w:rsidP="0030520A">
      <w:pPr>
        <w:spacing w:after="0"/>
      </w:pPr>
      <w:r w:rsidRPr="004E772F">
        <w:rPr>
          <w:rStyle w:val="Accentuation"/>
        </w:rPr>
        <w:t xml:space="preserve">Vector&lt;Double&gt; </w:t>
      </w:r>
      <w:r w:rsidR="0030520A">
        <w:rPr>
          <w:rStyle w:val="Accentuation"/>
        </w:rPr>
        <w:t>troisieme = new Vecto</w:t>
      </w:r>
      <w:r w:rsidR="007138AA">
        <w:rPr>
          <w:rStyle w:val="Accentuation"/>
        </w:rPr>
        <w:t>r</w:t>
      </w:r>
      <w:r w:rsidR="0030520A">
        <w:rPr>
          <w:rStyle w:val="Accentuation"/>
        </w:rPr>
        <w:t>(</w:t>
      </w:r>
      <w:r w:rsidRPr="004E772F">
        <w:rPr>
          <w:rStyle w:val="Accentuation"/>
        </w:rPr>
        <w:t>3)</w:t>
      </w:r>
      <w:r w:rsidR="0030520A">
        <w:t>;</w:t>
      </w:r>
      <w:sdt>
        <w:sdtPr>
          <w:id w:val="2135746791"/>
          <w:placeholder>
            <w:docPart w:val="DefaultPlaceholder_-1854013440"/>
          </w:placeholder>
        </w:sdtPr>
        <w:sdtEndPr/>
        <w:sdtContent>
          <w:r w:rsidR="007138AA">
            <w:t>créer un vecteur de capacité initial de 3 places et ne pouvons contenir que des objets de type Doubles</w:t>
          </w:r>
        </w:sdtContent>
      </w:sdt>
    </w:p>
    <w:p w14:paraId="33ABEDDF" w14:textId="20679248" w:rsidR="004E772F" w:rsidRDefault="004E772F" w:rsidP="004E772F">
      <w:pPr>
        <w:spacing w:after="0"/>
        <w:rPr>
          <w:lang w:val="fr-FR"/>
        </w:rPr>
      </w:pPr>
    </w:p>
    <w:p w14:paraId="4063A4EE" w14:textId="49BB10F5" w:rsidR="007138AA" w:rsidRDefault="007138AA" w:rsidP="004E772F">
      <w:pPr>
        <w:spacing w:after="0"/>
        <w:rPr>
          <w:lang w:val="fr-FR"/>
        </w:rPr>
      </w:pPr>
    </w:p>
    <w:p w14:paraId="28866052" w14:textId="752B6B28" w:rsidR="007138AA" w:rsidRDefault="007138AA" w:rsidP="004E772F">
      <w:pPr>
        <w:spacing w:after="0"/>
        <w:rPr>
          <w:lang w:val="fr-FR"/>
        </w:rPr>
      </w:pPr>
      <w:r>
        <w:rPr>
          <w:lang w:val="fr-FR"/>
        </w:rPr>
        <w:t>Classe enveloppe/wrapper classe</w:t>
      </w:r>
    </w:p>
    <w:p w14:paraId="1DBAC9E1" w14:textId="21DF8964" w:rsidR="007138AA" w:rsidRDefault="007138AA" w:rsidP="004E772F">
      <w:pPr>
        <w:spacing w:after="0"/>
        <w:rPr>
          <w:lang w:val="fr-FR"/>
        </w:rPr>
      </w:pPr>
    </w:p>
    <w:p w14:paraId="17A69434" w14:textId="6E51FD50" w:rsidR="007138AA" w:rsidRDefault="007138AA" w:rsidP="004E772F">
      <w:pPr>
        <w:spacing w:after="0"/>
        <w:rPr>
          <w:lang w:val="fr-FR"/>
        </w:rPr>
      </w:pPr>
      <w:r>
        <w:rPr>
          <w:lang w:val="fr-FR"/>
        </w:rPr>
        <w:t>Int  -- integer</w:t>
      </w:r>
    </w:p>
    <w:p w14:paraId="5A6FD63B" w14:textId="6FC60FE3" w:rsidR="007138AA" w:rsidRDefault="007138AA" w:rsidP="004E772F">
      <w:pPr>
        <w:spacing w:after="0"/>
        <w:rPr>
          <w:lang w:val="fr-FR"/>
        </w:rPr>
      </w:pPr>
      <w:r>
        <w:rPr>
          <w:lang w:val="fr-FR"/>
        </w:rPr>
        <w:t>double – Double</w:t>
      </w:r>
    </w:p>
    <w:p w14:paraId="0A562F67" w14:textId="09553ED9" w:rsidR="007138AA" w:rsidRDefault="007138AA" w:rsidP="004E772F">
      <w:pPr>
        <w:spacing w:after="0"/>
        <w:rPr>
          <w:lang w:val="fr-FR"/>
        </w:rPr>
      </w:pPr>
      <w:r>
        <w:rPr>
          <w:lang w:val="fr-FR"/>
        </w:rPr>
        <w:t>float – Float</w:t>
      </w:r>
    </w:p>
    <w:p w14:paraId="20BF36B4" w14:textId="1713978B" w:rsidR="007138AA" w:rsidRDefault="007138AA" w:rsidP="004E772F">
      <w:pPr>
        <w:spacing w:after="0"/>
        <w:rPr>
          <w:lang w:val="fr-FR"/>
        </w:rPr>
      </w:pPr>
      <w:r>
        <w:rPr>
          <w:lang w:val="fr-FR"/>
        </w:rPr>
        <w:t>char</w:t>
      </w:r>
      <w:r w:rsidR="006C7E4A">
        <w:rPr>
          <w:lang w:val="fr-FR"/>
        </w:rPr>
        <w:t>—</w:t>
      </w:r>
      <w:r>
        <w:rPr>
          <w:lang w:val="fr-FR"/>
        </w:rPr>
        <w:t>Character</w:t>
      </w:r>
    </w:p>
    <w:p w14:paraId="5B72A614" w14:textId="65A95FBF" w:rsidR="006C7E4A" w:rsidRDefault="006C7E4A" w:rsidP="004E772F">
      <w:pPr>
        <w:spacing w:after="0"/>
        <w:rPr>
          <w:lang w:val="fr-FR"/>
        </w:rPr>
      </w:pPr>
    </w:p>
    <w:p w14:paraId="2DCB21B1" w14:textId="04227762" w:rsidR="006C7E4A" w:rsidRPr="004E772F" w:rsidRDefault="006C7E4A" w:rsidP="004E772F">
      <w:pPr>
        <w:spacing w:after="0"/>
        <w:rPr>
          <w:lang w:val="fr-FR"/>
        </w:rPr>
      </w:pPr>
      <w:r>
        <w:rPr>
          <w:lang w:val="fr-FR"/>
        </w:rPr>
        <w:t xml:space="preserve">c’est un objet avec une seul varaible d’instance qui est l’objet. Si on a int 5 c,est objet Interger qui a 5 dedans à l’indice 0, car des vector ne peut seulement avoir des objet </w:t>
      </w:r>
    </w:p>
    <w:p w14:paraId="65D162DE" w14:textId="77777777" w:rsidR="004E772F" w:rsidRPr="004E772F" w:rsidRDefault="004E772F" w:rsidP="004E772F">
      <w:pPr>
        <w:spacing w:after="0"/>
        <w:rPr>
          <w:b/>
          <w:i/>
          <w:lang w:val="fr-FR"/>
        </w:rPr>
      </w:pPr>
      <w:r w:rsidRPr="004E772F">
        <w:rPr>
          <w:b/>
          <w:i/>
          <w:lang w:val="fr-FR"/>
        </w:rPr>
        <w:t>Méthodes principales :</w:t>
      </w:r>
    </w:p>
    <w:p w14:paraId="2CCADD34" w14:textId="77777777" w:rsidR="004E772F" w:rsidRPr="004E772F" w:rsidRDefault="004E772F" w:rsidP="004E772F">
      <w:pPr>
        <w:spacing w:after="0"/>
        <w:rPr>
          <w:b/>
          <w:i/>
          <w:lang w:val="fr-FR"/>
        </w:rPr>
      </w:pPr>
    </w:p>
    <w:p w14:paraId="7D94E5B5" w14:textId="26C69779" w:rsidR="004E772F" w:rsidRPr="00B410A0" w:rsidRDefault="004E772F" w:rsidP="0030520A">
      <w:pPr>
        <w:spacing w:after="0"/>
      </w:pPr>
      <w:r w:rsidRPr="00B410A0">
        <w:rPr>
          <w:rStyle w:val="Accentuation"/>
        </w:rPr>
        <w:t>void add ( Object o )</w:t>
      </w:r>
      <w:r w:rsidRPr="00B410A0">
        <w:t xml:space="preserve"> : </w:t>
      </w:r>
      <w:r w:rsidR="00B410A0" w:rsidRPr="00B410A0">
        <w:t>Permet d’ajouter</w:t>
      </w:r>
      <w:r w:rsidR="00B410A0">
        <w:t xml:space="preserve"> l’objet o à la fin des élémemnt déjà présent dans le vecteur</w:t>
      </w:r>
    </w:p>
    <w:p w14:paraId="543D5E71" w14:textId="77777777" w:rsidR="0030520A" w:rsidRPr="00B410A0" w:rsidRDefault="0030520A" w:rsidP="0030520A">
      <w:pPr>
        <w:spacing w:after="0"/>
      </w:pPr>
    </w:p>
    <w:p w14:paraId="515D0179" w14:textId="77777777" w:rsidR="004E772F" w:rsidRPr="00B410A0" w:rsidRDefault="004E772F" w:rsidP="004E772F">
      <w:pPr>
        <w:spacing w:after="0"/>
      </w:pPr>
    </w:p>
    <w:p w14:paraId="10BC2497" w14:textId="359EB8CA" w:rsidR="00B410A0" w:rsidRPr="00B410A0" w:rsidRDefault="004E772F" w:rsidP="0030520A">
      <w:pPr>
        <w:spacing w:after="0"/>
      </w:pPr>
      <w:r w:rsidRPr="00B410A0">
        <w:rPr>
          <w:rStyle w:val="Accentuation"/>
        </w:rPr>
        <w:t>void insertElementAt ( Object o, int index )</w:t>
      </w:r>
      <w:r w:rsidRPr="00B410A0">
        <w:t xml:space="preserve"> : </w:t>
      </w:r>
      <w:r w:rsidR="00B410A0" w:rsidRPr="00B410A0">
        <w:t>Permet d’ajoute</w:t>
      </w:r>
      <w:r w:rsidR="00B410A0">
        <w:t>r o à l’indice donner (index) on augment alors, les indices des éléments subsequent de 1, ils se tasse pour mettre le vecteur a l’indice 0. L’infex doit être entre 0</w:t>
      </w:r>
      <w:r w:rsidR="00B410A0" w:rsidRPr="00B410A0">
        <w:t>, ne laisse pas de trou, s</w:t>
      </w:r>
      <w:r w:rsidR="00B410A0">
        <w:t>’il n’y a rien a l’indice 4 on ne peut rien mettre  a l’indice 5.</w:t>
      </w:r>
    </w:p>
    <w:p w14:paraId="587D06C6" w14:textId="77777777" w:rsidR="0030520A" w:rsidRPr="00B410A0" w:rsidRDefault="0030520A" w:rsidP="0030520A">
      <w:pPr>
        <w:spacing w:after="0"/>
      </w:pPr>
    </w:p>
    <w:p w14:paraId="4F79B86A" w14:textId="77777777" w:rsidR="004E772F" w:rsidRPr="00B410A0" w:rsidRDefault="004E772F" w:rsidP="004E772F">
      <w:pPr>
        <w:spacing w:after="0"/>
      </w:pPr>
    </w:p>
    <w:p w14:paraId="0BA49639" w14:textId="208C13A5" w:rsidR="004E772F" w:rsidRPr="00811A8C" w:rsidRDefault="004E772F" w:rsidP="0030520A">
      <w:pPr>
        <w:spacing w:after="0"/>
      </w:pPr>
      <w:r w:rsidRPr="00811A8C">
        <w:rPr>
          <w:rStyle w:val="Accentuation"/>
        </w:rPr>
        <w:t>Object get ( int index )</w:t>
      </w:r>
      <w:r w:rsidRPr="00811A8C">
        <w:t xml:space="preserve"> : </w:t>
      </w:r>
      <w:r w:rsidR="00811A8C" w:rsidRPr="00811A8C">
        <w:t>retourner un</w:t>
      </w:r>
      <w:r w:rsidR="00811A8C">
        <w:t>e référence à l’objet présent dans le vecteur a cette indice ( sans l’enlever)</w:t>
      </w:r>
    </w:p>
    <w:p w14:paraId="4423C8C5" w14:textId="77777777" w:rsidR="0030520A" w:rsidRPr="00811A8C" w:rsidRDefault="0030520A" w:rsidP="0030520A">
      <w:pPr>
        <w:spacing w:after="0"/>
      </w:pPr>
    </w:p>
    <w:p w14:paraId="2BDA1305" w14:textId="77777777" w:rsidR="004E772F" w:rsidRPr="00811A8C" w:rsidRDefault="004E772F" w:rsidP="004E772F">
      <w:pPr>
        <w:spacing w:after="0"/>
      </w:pPr>
    </w:p>
    <w:p w14:paraId="68187E68" w14:textId="2AF6560D" w:rsidR="004E772F" w:rsidRPr="00811A8C" w:rsidRDefault="004E772F" w:rsidP="0030520A">
      <w:pPr>
        <w:spacing w:after="0"/>
      </w:pPr>
      <w:r w:rsidRPr="00811A8C">
        <w:rPr>
          <w:rStyle w:val="Accentuation"/>
        </w:rPr>
        <w:t>Object remove ( int index):</w:t>
      </w:r>
      <w:r w:rsidRPr="00811A8C">
        <w:t xml:space="preserve"> </w:t>
      </w:r>
      <w:r w:rsidR="00811A8C" w:rsidRPr="00811A8C">
        <w:t>Permet d’enlver l’objet a l’indice  et</w:t>
      </w:r>
      <w:r w:rsidR="00811A8C">
        <w:t xml:space="preserve"> retranche 1 aux indices des éléments suivant ( pas de troue)</w:t>
      </w:r>
    </w:p>
    <w:p w14:paraId="0EB64296" w14:textId="77777777" w:rsidR="0030520A" w:rsidRPr="00811A8C" w:rsidRDefault="0030520A" w:rsidP="0030520A">
      <w:pPr>
        <w:spacing w:after="0"/>
      </w:pPr>
    </w:p>
    <w:p w14:paraId="01253010" w14:textId="77777777" w:rsidR="004E772F" w:rsidRPr="00811A8C" w:rsidRDefault="004E772F" w:rsidP="004E772F">
      <w:pPr>
        <w:spacing w:after="0"/>
      </w:pPr>
    </w:p>
    <w:p w14:paraId="0AB198CD" w14:textId="29E22B94" w:rsidR="004E772F" w:rsidRPr="00811A8C" w:rsidRDefault="004E772F" w:rsidP="0030520A">
      <w:pPr>
        <w:spacing w:after="0"/>
      </w:pPr>
      <w:r w:rsidRPr="00811A8C">
        <w:rPr>
          <w:rStyle w:val="Accentuation"/>
        </w:rPr>
        <w:t>boolean remove ( Object o ):</w:t>
      </w:r>
      <w:r w:rsidRPr="00811A8C">
        <w:t xml:space="preserve"> </w:t>
      </w:r>
      <w:r w:rsidR="00811A8C" w:rsidRPr="00811A8C">
        <w:t>enlve la premiere occurrence identique a l’objet en u</w:t>
      </w:r>
      <w:r w:rsidR="00811A8C">
        <w:t>tilisant equals et retourne true ou false s’il a trouve ou non</w:t>
      </w:r>
      <w:r w:rsidR="004113D2">
        <w:t xml:space="preserve"> et retire l’objet</w:t>
      </w:r>
    </w:p>
    <w:p w14:paraId="5A3FB2C9" w14:textId="5F051D41" w:rsidR="0030520A" w:rsidRPr="00811A8C" w:rsidRDefault="0030520A" w:rsidP="0030520A">
      <w:pPr>
        <w:spacing w:after="0"/>
      </w:pPr>
    </w:p>
    <w:p w14:paraId="58BAA4D8" w14:textId="77777777" w:rsidR="004E772F" w:rsidRPr="00811A8C" w:rsidRDefault="004E772F" w:rsidP="004E772F">
      <w:pPr>
        <w:spacing w:after="0"/>
      </w:pPr>
    </w:p>
    <w:p w14:paraId="0B52D022" w14:textId="282BCDDA" w:rsidR="004E772F" w:rsidRPr="004113D2" w:rsidRDefault="004E772F" w:rsidP="0030520A">
      <w:pPr>
        <w:spacing w:after="0"/>
      </w:pPr>
      <w:r w:rsidRPr="004113D2">
        <w:rPr>
          <w:rStyle w:val="Accentuation"/>
        </w:rPr>
        <w:t>boolean contains (Object o ):</w:t>
      </w:r>
      <w:r w:rsidRPr="004113D2">
        <w:t xml:space="preserve"> </w:t>
      </w:r>
      <w:r w:rsidR="004113D2" w:rsidRPr="004113D2">
        <w:t>verifie si l’obje</w:t>
      </w:r>
      <w:r w:rsidR="004113D2">
        <w:t>t o est present dans le vecteur true or flase, mais ne le retire pas. En utilisant equals</w:t>
      </w:r>
    </w:p>
    <w:p w14:paraId="03075DC8" w14:textId="77777777" w:rsidR="0030520A" w:rsidRPr="004113D2" w:rsidRDefault="0030520A" w:rsidP="0030520A">
      <w:pPr>
        <w:spacing w:after="0"/>
      </w:pPr>
    </w:p>
    <w:p w14:paraId="4CA56253" w14:textId="77777777" w:rsidR="004E772F" w:rsidRPr="004113D2" w:rsidRDefault="004E772F" w:rsidP="004E772F">
      <w:pPr>
        <w:spacing w:after="0"/>
      </w:pPr>
    </w:p>
    <w:p w14:paraId="7FB9EB7C" w14:textId="66C97079" w:rsidR="004E772F" w:rsidRPr="004E772F" w:rsidRDefault="004E772F" w:rsidP="004E772F">
      <w:pPr>
        <w:spacing w:after="0"/>
      </w:pPr>
      <w:r w:rsidRPr="004E772F">
        <w:rPr>
          <w:rStyle w:val="Accentuation"/>
        </w:rPr>
        <w:t>void trimToSize():</w:t>
      </w:r>
      <w:r w:rsidRPr="004E772F">
        <w:t xml:space="preserve"> </w:t>
      </w:r>
      <w:r w:rsidR="00FD766B">
        <w:t>s’il y a des espaces vides il va dimuner la taill du vecteur selon la taille des espaces pleins</w:t>
      </w:r>
    </w:p>
    <w:p w14:paraId="1A8BE305" w14:textId="77777777" w:rsidR="004E772F" w:rsidRPr="004E772F" w:rsidRDefault="004E772F" w:rsidP="004E772F">
      <w:pPr>
        <w:spacing w:after="0"/>
      </w:pPr>
    </w:p>
    <w:p w14:paraId="0390EABF" w14:textId="77777777" w:rsidR="004E772F" w:rsidRDefault="004E772F" w:rsidP="004E772F">
      <w:pPr>
        <w:spacing w:after="0"/>
      </w:pPr>
    </w:p>
    <w:p w14:paraId="698A5024" w14:textId="77777777" w:rsidR="004E772F" w:rsidRDefault="004E772F" w:rsidP="004E772F">
      <w:pPr>
        <w:spacing w:after="0"/>
      </w:pPr>
    </w:p>
    <w:p w14:paraId="7A315C1A" w14:textId="77777777" w:rsidR="004E772F" w:rsidRPr="004E772F" w:rsidRDefault="004E772F" w:rsidP="004E772F">
      <w:pPr>
        <w:spacing w:after="0"/>
      </w:pPr>
      <w:r w:rsidRPr="004E772F">
        <w:t>EXEMPLES :</w:t>
      </w:r>
    </w:p>
    <w:p w14:paraId="52A74848" w14:textId="77777777" w:rsidR="004E772F" w:rsidRPr="004E772F" w:rsidRDefault="004E772F" w:rsidP="004E772F">
      <w:pPr>
        <w:spacing w:after="0"/>
      </w:pPr>
    </w:p>
    <w:p w14:paraId="768CCF4A" w14:textId="77777777" w:rsidR="004E772F" w:rsidRPr="004E772F" w:rsidRDefault="004E772F" w:rsidP="004E772F">
      <w:pPr>
        <w:spacing w:after="0"/>
      </w:pPr>
      <w:r w:rsidRPr="004E772F">
        <w:t>Les trois vecteurs :</w:t>
      </w:r>
    </w:p>
    <w:p w14:paraId="6829A3BE" w14:textId="3FC43116" w:rsidR="004E772F" w:rsidRDefault="004E772F" w:rsidP="004E772F">
      <w:pPr>
        <w:spacing w:after="0"/>
      </w:pPr>
    </w:p>
    <w:p w14:paraId="649BEC16" w14:textId="0953379D" w:rsidR="00493EAD" w:rsidRPr="004E772F" w:rsidRDefault="00493EAD" w:rsidP="004E772F">
      <w:pPr>
        <w:spacing w:after="0"/>
      </w:pPr>
      <w:r>
        <w:t>Premier : 0 _ _ _ _ _ _ _ _ _</w:t>
      </w:r>
    </w:p>
    <w:p w14:paraId="207BACDB" w14:textId="02FE58BF" w:rsidR="004E772F" w:rsidRDefault="00493EAD" w:rsidP="004E772F">
      <w:pPr>
        <w:spacing w:after="0"/>
      </w:pPr>
      <w:r>
        <w:t xml:space="preserve">Deuxième : </w:t>
      </w:r>
      <w:r>
        <w:softHyphen/>
        <w:t>__</w:t>
      </w:r>
    </w:p>
    <w:p w14:paraId="729F4384" w14:textId="6489E0EC" w:rsidR="00493EAD" w:rsidRPr="004E772F" w:rsidRDefault="00493EAD" w:rsidP="004E772F">
      <w:pPr>
        <w:spacing w:after="0"/>
      </w:pPr>
      <w:r>
        <w:t>Troisième _ _ _</w:t>
      </w:r>
    </w:p>
    <w:p w14:paraId="43A31890" w14:textId="2F3A09B5" w:rsidR="004E772F" w:rsidRPr="00A85706" w:rsidRDefault="004E772F" w:rsidP="004E772F">
      <w:pPr>
        <w:spacing w:after="0"/>
        <w:rPr>
          <w:rStyle w:val="Accentuation"/>
        </w:rPr>
      </w:pPr>
      <w:r w:rsidRPr="00A85706">
        <w:rPr>
          <w:rStyle w:val="Accentuation"/>
        </w:rPr>
        <w:t>premier.add ( new Integer ( 5 ) );</w:t>
      </w:r>
    </w:p>
    <w:p w14:paraId="60933AFF" w14:textId="4915F41F" w:rsidR="00493EAD" w:rsidRPr="00A85706" w:rsidRDefault="00493EAD" w:rsidP="004E772F">
      <w:pPr>
        <w:spacing w:after="0"/>
        <w:rPr>
          <w:rStyle w:val="Accentuation"/>
        </w:rPr>
      </w:pPr>
      <w:r w:rsidRPr="00A85706">
        <w:rPr>
          <w:rStyle w:val="Accentuation"/>
        </w:rPr>
        <w:t>le 5 va a l’indice 0</w:t>
      </w:r>
    </w:p>
    <w:p w14:paraId="62F21F55" w14:textId="77777777" w:rsidR="004E772F" w:rsidRPr="00A85706" w:rsidRDefault="004E772F" w:rsidP="004E772F">
      <w:pPr>
        <w:spacing w:after="0"/>
      </w:pPr>
    </w:p>
    <w:p w14:paraId="7DA8E39B" w14:textId="04BBD2A1" w:rsidR="004E772F" w:rsidRPr="004E772F" w:rsidRDefault="004E772F" w:rsidP="004E772F">
      <w:pPr>
        <w:spacing w:after="0"/>
      </w:pPr>
      <w:r w:rsidRPr="00A85706">
        <w:rPr>
          <w:rStyle w:val="Accentuation"/>
        </w:rPr>
        <w:t>premier.size() ??</w:t>
      </w:r>
      <w:r w:rsidRPr="00A85706">
        <w:t xml:space="preserve"> </w:t>
      </w:r>
      <w:r w:rsidRPr="004E772F">
        <w:t xml:space="preserve">( </w:t>
      </w:r>
      <w:r w:rsidRPr="004E772F">
        <w:rPr>
          <w:i/>
          <w:iCs/>
        </w:rPr>
        <w:t>nombre d'éléments du Vecteur</w:t>
      </w:r>
      <w:r w:rsidRPr="004E772F">
        <w:t xml:space="preserve"> ) = </w:t>
      </w:r>
      <w:sdt>
        <w:sdtPr>
          <w:id w:val="1194502499"/>
          <w:placeholder>
            <w:docPart w:val="DefaultPlaceholder_-1854013440"/>
          </w:placeholder>
        </w:sdtPr>
        <w:sdtEndPr/>
        <w:sdtContent>
          <w:r w:rsidR="00493EAD">
            <w:t>1</w:t>
          </w:r>
        </w:sdtContent>
      </w:sdt>
    </w:p>
    <w:p w14:paraId="5330A872" w14:textId="77777777" w:rsidR="004E772F" w:rsidRPr="004E772F" w:rsidRDefault="004E772F" w:rsidP="004E772F">
      <w:pPr>
        <w:spacing w:after="0"/>
      </w:pPr>
    </w:p>
    <w:p w14:paraId="0CBAF010" w14:textId="7905E910" w:rsidR="004E772F" w:rsidRPr="004E772F" w:rsidRDefault="004E772F" w:rsidP="004E772F">
      <w:pPr>
        <w:spacing w:after="0"/>
      </w:pPr>
      <w:r w:rsidRPr="004E772F">
        <w:rPr>
          <w:rStyle w:val="Accentuation"/>
        </w:rPr>
        <w:t>premier.capacity() ??</w:t>
      </w:r>
      <w:r w:rsidRPr="004E772F">
        <w:t xml:space="preserve"> ( </w:t>
      </w:r>
      <w:r w:rsidRPr="004E772F">
        <w:rPr>
          <w:i/>
          <w:iCs/>
        </w:rPr>
        <w:t>capacité totale du Vecteur</w:t>
      </w:r>
      <w:r w:rsidRPr="004E772F">
        <w:t xml:space="preserve"> ) = </w:t>
      </w:r>
      <w:sdt>
        <w:sdtPr>
          <w:id w:val="-1654367479"/>
          <w:placeholder>
            <w:docPart w:val="DefaultPlaceholder_-1854013440"/>
          </w:placeholder>
        </w:sdtPr>
        <w:sdtEndPr/>
        <w:sdtContent>
          <w:r w:rsidR="00493EAD">
            <w:t>10</w:t>
          </w:r>
        </w:sdtContent>
      </w:sdt>
    </w:p>
    <w:p w14:paraId="7A9856B2" w14:textId="77777777" w:rsidR="004E772F" w:rsidRPr="004E772F" w:rsidRDefault="004E772F" w:rsidP="004E772F">
      <w:pPr>
        <w:spacing w:after="0"/>
      </w:pPr>
    </w:p>
    <w:p w14:paraId="4142F668" w14:textId="72CB08A7" w:rsidR="004E772F" w:rsidRDefault="004E772F" w:rsidP="004E772F">
      <w:pPr>
        <w:spacing w:after="0"/>
        <w:rPr>
          <w:rStyle w:val="Accentuation"/>
        </w:rPr>
      </w:pPr>
      <w:r w:rsidRPr="004E772F">
        <w:rPr>
          <w:rStyle w:val="Accentuation"/>
        </w:rPr>
        <w:t>deuxieme.add ( new Character ( 'u' )) ;</w:t>
      </w:r>
    </w:p>
    <w:p w14:paraId="7217DE3C" w14:textId="538F0D55" w:rsidR="00493EAD" w:rsidRPr="004E772F" w:rsidRDefault="00493EAD" w:rsidP="004E772F">
      <w:pPr>
        <w:spacing w:after="0"/>
        <w:rPr>
          <w:rStyle w:val="Accentuation"/>
        </w:rPr>
      </w:pPr>
      <w:r>
        <w:rPr>
          <w:rStyle w:val="Accentuation"/>
        </w:rPr>
        <w:t>le u va a 0 d’un autre espace</w:t>
      </w:r>
    </w:p>
    <w:p w14:paraId="40F3C47B" w14:textId="77777777" w:rsidR="004E772F" w:rsidRPr="004E772F" w:rsidRDefault="004E772F" w:rsidP="004E772F">
      <w:pPr>
        <w:spacing w:after="0"/>
      </w:pPr>
    </w:p>
    <w:p w14:paraId="62C56E36" w14:textId="77777777" w:rsidR="004E772F" w:rsidRPr="004E772F" w:rsidRDefault="004E772F" w:rsidP="004E772F">
      <w:pPr>
        <w:spacing w:after="0"/>
        <w:rPr>
          <w:lang w:val="fr-FR"/>
        </w:rPr>
      </w:pPr>
    </w:p>
    <w:p w14:paraId="4B21EB0D" w14:textId="30F8AC9E" w:rsidR="004E772F" w:rsidRPr="004E772F" w:rsidRDefault="005C2DB0" w:rsidP="0030520A">
      <w:pPr>
        <w:spacing w:after="0"/>
        <w:rPr>
          <w:lang w:val="fr-FR"/>
        </w:rPr>
      </w:pPr>
      <w:r>
        <w:rPr>
          <w:lang w:val="fr-FR"/>
        </w:rPr>
        <w:t xml:space="preserve">DEPUIS </w:t>
      </w:r>
      <w:r w:rsidR="004E772F" w:rsidRPr="004E772F">
        <w:rPr>
          <w:lang w:val="fr-FR"/>
        </w:rPr>
        <w:t xml:space="preserve"> JDK 1.5 </w:t>
      </w:r>
      <w:r w:rsidR="004E772F" w:rsidRPr="004E772F">
        <w:rPr>
          <w:lang w:val="fr-FR"/>
        </w:rPr>
        <w:sym w:font="Wingdings" w:char="F0E0"/>
      </w:r>
      <w:r w:rsidR="004E772F" w:rsidRPr="004E772F">
        <w:rPr>
          <w:lang w:val="fr-FR"/>
        </w:rPr>
        <w:t xml:space="preserve"> AUTOBOXING </w:t>
      </w:r>
      <w:r w:rsidR="0030520A">
        <w:rPr>
          <w:lang w:val="fr-FR"/>
        </w:rPr>
        <w:t>:</w:t>
      </w:r>
      <w:r w:rsidR="00493EAD">
        <w:rPr>
          <w:lang w:val="fr-FR"/>
        </w:rPr>
        <w:t>il n’est plus nécessaire d’envelopper explicitement les valeurs en objet enveloppe. C’est fait automatiquement.</w:t>
      </w:r>
    </w:p>
    <w:p w14:paraId="6F433EF7" w14:textId="77777777" w:rsidR="004E772F" w:rsidRPr="004E772F" w:rsidRDefault="004E772F" w:rsidP="004E772F">
      <w:pPr>
        <w:spacing w:after="0"/>
        <w:rPr>
          <w:lang w:val="fr-FR"/>
        </w:rPr>
      </w:pPr>
    </w:p>
    <w:p w14:paraId="01D3837E" w14:textId="4F1C6C84" w:rsidR="004E772F" w:rsidRDefault="004E772F" w:rsidP="004E772F">
      <w:pPr>
        <w:spacing w:after="0"/>
        <w:rPr>
          <w:rStyle w:val="Accentuation"/>
          <w:lang w:val="fr-FR"/>
        </w:rPr>
      </w:pPr>
      <w:r w:rsidRPr="004E772F">
        <w:rPr>
          <w:rStyle w:val="Accentuation"/>
          <w:lang w:val="fr-FR"/>
        </w:rPr>
        <w:t>deuxieme.add ('t' );</w:t>
      </w:r>
      <w:r w:rsidR="00493EAD">
        <w:rPr>
          <w:rStyle w:val="Accentuation"/>
          <w:lang w:val="fr-FR"/>
        </w:rPr>
        <w:t xml:space="preserve"> </w:t>
      </w:r>
    </w:p>
    <w:p w14:paraId="4258048E" w14:textId="7E19D318" w:rsidR="00493EAD" w:rsidRPr="004E772F" w:rsidRDefault="00493EAD" w:rsidP="004E772F">
      <w:pPr>
        <w:spacing w:after="0"/>
        <w:rPr>
          <w:rStyle w:val="Accentuation"/>
          <w:lang w:val="fr-FR"/>
        </w:rPr>
      </w:pPr>
      <w:r>
        <w:rPr>
          <w:rStyle w:val="Accentuation"/>
          <w:lang w:val="fr-FR"/>
        </w:rPr>
        <w:t>va aux deuxiem vecteur indice 1</w:t>
      </w:r>
    </w:p>
    <w:p w14:paraId="2A6832B2" w14:textId="77777777" w:rsidR="004E772F" w:rsidRPr="004E772F" w:rsidRDefault="004E772F" w:rsidP="004E772F">
      <w:pPr>
        <w:spacing w:after="0"/>
        <w:rPr>
          <w:lang w:val="fr-FR"/>
        </w:rPr>
      </w:pPr>
    </w:p>
    <w:p w14:paraId="7A6D99CD" w14:textId="7A546217" w:rsidR="004E772F" w:rsidRDefault="004E772F" w:rsidP="004E772F">
      <w:pPr>
        <w:spacing w:after="0"/>
        <w:rPr>
          <w:rStyle w:val="Accentuation"/>
          <w:lang w:val="fr-FR"/>
        </w:rPr>
      </w:pPr>
      <w:r w:rsidRPr="004E772F">
        <w:rPr>
          <w:rStyle w:val="Accentuation"/>
          <w:lang w:val="fr-FR"/>
        </w:rPr>
        <w:t>Character lettre = new Character ( 'y' );</w:t>
      </w:r>
    </w:p>
    <w:p w14:paraId="1244012C" w14:textId="00B09A37" w:rsidR="00493EAD" w:rsidRDefault="00493EAD" w:rsidP="004E772F">
      <w:pPr>
        <w:spacing w:after="0"/>
        <w:rPr>
          <w:rStyle w:val="Accentuation"/>
          <w:lang w:val="fr-FR"/>
        </w:rPr>
      </w:pPr>
      <w:r>
        <w:rPr>
          <w:rStyle w:val="Accentuation"/>
          <w:lang w:val="fr-FR"/>
        </w:rPr>
        <w:t>Il manque de place et va alors doubler la capacite</w:t>
      </w:r>
    </w:p>
    <w:p w14:paraId="59B234B9" w14:textId="107BD2A2" w:rsidR="004E772F" w:rsidRDefault="00493EAD" w:rsidP="004E772F">
      <w:pPr>
        <w:spacing w:after="0"/>
      </w:pPr>
      <w:r>
        <w:t xml:space="preserve">Deuxième : </w:t>
      </w:r>
      <w:r>
        <w:softHyphen/>
        <w:t xml:space="preserve"> V Y T</w:t>
      </w:r>
    </w:p>
    <w:p w14:paraId="794C39AF" w14:textId="77777777" w:rsidR="00493EAD" w:rsidRPr="00493EAD" w:rsidRDefault="00493EAD" w:rsidP="004E772F">
      <w:pPr>
        <w:spacing w:after="0"/>
      </w:pPr>
    </w:p>
    <w:p w14:paraId="249D82BD" w14:textId="77777777" w:rsidR="004E772F" w:rsidRPr="004E772F" w:rsidRDefault="004E772F" w:rsidP="004E772F">
      <w:pPr>
        <w:spacing w:after="0"/>
        <w:rPr>
          <w:rStyle w:val="Accentuation"/>
        </w:rPr>
      </w:pPr>
      <w:r w:rsidRPr="004E772F">
        <w:rPr>
          <w:rStyle w:val="Accentuation"/>
        </w:rPr>
        <w:t>deuxieme.insertElementAt ( lettre, 1 );</w:t>
      </w:r>
    </w:p>
    <w:p w14:paraId="49AD44DB" w14:textId="77777777" w:rsidR="004E772F" w:rsidRPr="004E772F" w:rsidRDefault="004E772F" w:rsidP="004E772F">
      <w:pPr>
        <w:spacing w:after="0"/>
      </w:pPr>
    </w:p>
    <w:p w14:paraId="1737683E" w14:textId="7C4DEE8C" w:rsidR="004E772F" w:rsidRPr="004E772F" w:rsidRDefault="004E772F" w:rsidP="004E772F">
      <w:pPr>
        <w:spacing w:after="0"/>
        <w:rPr>
          <w:lang w:val="fr-FR"/>
        </w:rPr>
      </w:pPr>
      <w:r w:rsidRPr="004E772F">
        <w:rPr>
          <w:rStyle w:val="Accentuation"/>
        </w:rPr>
        <w:t>deuxieme.indexOf ('t');</w:t>
      </w:r>
      <w:r w:rsidRPr="004E772F">
        <w:t xml:space="preserve"> ?? </w:t>
      </w:r>
      <w:r w:rsidRPr="004E772F">
        <w:rPr>
          <w:lang w:val="fr-FR"/>
        </w:rPr>
        <w:t xml:space="preserve">= </w:t>
      </w:r>
      <w:r w:rsidR="00493EAD">
        <w:rPr>
          <w:lang w:val="fr-FR"/>
        </w:rPr>
        <w:t>2</w:t>
      </w:r>
    </w:p>
    <w:p w14:paraId="43A6CE77" w14:textId="40D20A70" w:rsidR="004E772F" w:rsidRPr="004E772F" w:rsidRDefault="004E772F" w:rsidP="004E772F">
      <w:pPr>
        <w:spacing w:after="0"/>
        <w:rPr>
          <w:lang w:val="fr-FR"/>
        </w:rPr>
      </w:pPr>
    </w:p>
    <w:p w14:paraId="714B910E" w14:textId="54C57A5A" w:rsidR="004E772F" w:rsidRPr="004E772F" w:rsidRDefault="004E772F" w:rsidP="004E772F">
      <w:pPr>
        <w:spacing w:after="0"/>
        <w:rPr>
          <w:lang w:val="fr-FR"/>
        </w:rPr>
      </w:pPr>
      <w:r w:rsidRPr="004E772F">
        <w:rPr>
          <w:rStyle w:val="Accentuation"/>
          <w:lang w:val="fr-FR"/>
        </w:rPr>
        <w:t>deuxieme.size();??</w:t>
      </w:r>
      <w:r w:rsidRPr="004E772F">
        <w:rPr>
          <w:lang w:val="fr-FR"/>
        </w:rPr>
        <w:t xml:space="preserve"> = </w:t>
      </w:r>
      <w:r w:rsidRPr="004E772F">
        <w:rPr>
          <w:lang w:val="fr-FR"/>
        </w:rPr>
        <w:tab/>
      </w:r>
      <w:r w:rsidR="00493EAD">
        <w:rPr>
          <w:lang w:val="fr-FR"/>
        </w:rPr>
        <w:t>3</w:t>
      </w:r>
    </w:p>
    <w:p w14:paraId="7B08C084" w14:textId="77777777" w:rsidR="004E772F" w:rsidRPr="004E772F" w:rsidRDefault="004E772F" w:rsidP="004E772F">
      <w:pPr>
        <w:spacing w:after="0"/>
        <w:rPr>
          <w:lang w:val="fr-FR"/>
        </w:rPr>
      </w:pPr>
    </w:p>
    <w:p w14:paraId="19CE80AA" w14:textId="36F3B486" w:rsidR="004E772F" w:rsidRPr="004E772F" w:rsidRDefault="004E772F" w:rsidP="004E772F">
      <w:pPr>
        <w:spacing w:after="0"/>
        <w:rPr>
          <w:lang w:val="fr-FR"/>
        </w:rPr>
      </w:pPr>
      <w:r w:rsidRPr="004E772F">
        <w:rPr>
          <w:rStyle w:val="Accentuation"/>
          <w:lang w:val="fr-FR"/>
        </w:rPr>
        <w:t>deuxieme.capacity();</w:t>
      </w:r>
      <w:r w:rsidR="0030520A">
        <w:rPr>
          <w:lang w:val="fr-FR"/>
        </w:rPr>
        <w:t xml:space="preserve"> ?? = </w:t>
      </w:r>
      <w:r w:rsidR="00493EAD">
        <w:rPr>
          <w:lang w:val="fr-FR"/>
        </w:rPr>
        <w:t>4</w:t>
      </w:r>
    </w:p>
    <w:p w14:paraId="222AC536" w14:textId="77777777" w:rsidR="004E772F" w:rsidRPr="004E772F" w:rsidRDefault="004E772F" w:rsidP="004E772F">
      <w:pPr>
        <w:spacing w:after="0"/>
        <w:rPr>
          <w:lang w:val="fr-FR"/>
        </w:rPr>
      </w:pPr>
    </w:p>
    <w:p w14:paraId="5DDC7F15" w14:textId="73E56DEC" w:rsidR="004E772F" w:rsidRPr="004E772F" w:rsidRDefault="004E772F" w:rsidP="004E772F">
      <w:pPr>
        <w:spacing w:after="0"/>
      </w:pPr>
      <w:r w:rsidRPr="004E772F">
        <w:rPr>
          <w:rStyle w:val="Accentuation"/>
        </w:rPr>
        <w:t>troisieme.insertElementAt (22.2 , 7 );</w:t>
      </w:r>
      <w:r w:rsidRPr="004E772F">
        <w:t xml:space="preserve"> ??</w:t>
      </w:r>
      <w:r w:rsidR="0030520A">
        <w:t xml:space="preserve"> = </w:t>
      </w:r>
      <w:r w:rsidR="00493EAD">
        <w:t>impossible</w:t>
      </w:r>
    </w:p>
    <w:p w14:paraId="6F0439FE" w14:textId="77777777" w:rsidR="004E772F" w:rsidRPr="004E772F" w:rsidRDefault="004E772F" w:rsidP="004E772F">
      <w:pPr>
        <w:spacing w:after="0"/>
      </w:pPr>
    </w:p>
    <w:p w14:paraId="1031BEA9" w14:textId="0DC74968" w:rsidR="004E772F" w:rsidRPr="00A85706" w:rsidRDefault="004E772F" w:rsidP="004E772F">
      <w:pPr>
        <w:spacing w:after="0"/>
        <w:rPr>
          <w:lang w:val="en-CA"/>
        </w:rPr>
      </w:pPr>
      <w:r w:rsidRPr="004E772F">
        <w:rPr>
          <w:rStyle w:val="Accentuation"/>
        </w:rPr>
        <w:lastRenderedPageBreak/>
        <w:t>deuxieme.remove ( lettre );</w:t>
      </w:r>
      <w:r w:rsidRPr="004E772F">
        <w:t xml:space="preserve"> ?? </w:t>
      </w:r>
      <w:r w:rsidR="0030520A" w:rsidRPr="00A85706">
        <w:rPr>
          <w:lang w:val="en-CA"/>
        </w:rPr>
        <w:t xml:space="preserve">= </w:t>
      </w:r>
      <w:r w:rsidR="00493EAD" w:rsidRPr="00A85706">
        <w:rPr>
          <w:lang w:val="en-CA"/>
        </w:rPr>
        <w:t>true</w:t>
      </w:r>
    </w:p>
    <w:p w14:paraId="5F6C16C2" w14:textId="77777777" w:rsidR="004E772F" w:rsidRPr="00A85706" w:rsidRDefault="004E772F" w:rsidP="004E772F">
      <w:pPr>
        <w:spacing w:after="0"/>
        <w:rPr>
          <w:lang w:val="en-CA"/>
        </w:rPr>
      </w:pPr>
    </w:p>
    <w:p w14:paraId="50B2079D" w14:textId="3157D1A1" w:rsidR="004E772F" w:rsidRPr="00493EAD" w:rsidRDefault="004E772F" w:rsidP="004E772F">
      <w:pPr>
        <w:spacing w:after="0"/>
      </w:pPr>
      <w:r w:rsidRPr="00A85706">
        <w:rPr>
          <w:rStyle w:val="Accentuation"/>
          <w:lang w:val="en-CA"/>
        </w:rPr>
        <w:t>deuxieme.indexOf ( new Character ('u') );</w:t>
      </w:r>
      <w:r w:rsidR="0030520A" w:rsidRPr="00A85706">
        <w:rPr>
          <w:lang w:val="en-CA"/>
        </w:rPr>
        <w:t xml:space="preserve"> ?? </w:t>
      </w:r>
      <w:r w:rsidR="0030520A" w:rsidRPr="00493EAD">
        <w:t xml:space="preserve">= </w:t>
      </w:r>
      <w:r w:rsidR="00493EAD" w:rsidRPr="00493EAD">
        <w:t>0</w:t>
      </w:r>
    </w:p>
    <w:p w14:paraId="58DAE488" w14:textId="77777777" w:rsidR="004E772F" w:rsidRPr="00493EAD" w:rsidRDefault="004E772F" w:rsidP="004E772F">
      <w:pPr>
        <w:spacing w:after="0"/>
      </w:pPr>
    </w:p>
    <w:p w14:paraId="607E0EB8" w14:textId="595A59FE" w:rsidR="004E772F" w:rsidRPr="00493EAD" w:rsidRDefault="004E772F" w:rsidP="004E772F">
      <w:pPr>
        <w:spacing w:after="0"/>
      </w:pPr>
      <w:r w:rsidRPr="00493EAD">
        <w:rPr>
          <w:rStyle w:val="Accentuation"/>
        </w:rPr>
        <w:t>premier.remove ( 4 );??</w:t>
      </w:r>
      <w:r w:rsidR="0030520A" w:rsidRPr="00493EAD">
        <w:t xml:space="preserve"> = </w:t>
      </w:r>
      <w:r w:rsidR="00493EAD" w:rsidRPr="00493EAD">
        <w:t xml:space="preserve"> pas de c</w:t>
      </w:r>
      <w:r w:rsidR="00493EAD">
        <w:t>hiffre 4 pas d’indice 4 alors false</w:t>
      </w:r>
    </w:p>
    <w:p w14:paraId="5F079676" w14:textId="77777777" w:rsidR="004E772F" w:rsidRPr="00493EAD" w:rsidRDefault="004E772F" w:rsidP="004E772F">
      <w:pPr>
        <w:spacing w:after="0"/>
      </w:pPr>
    </w:p>
    <w:p w14:paraId="4124231B" w14:textId="77777777" w:rsidR="004E772F" w:rsidRPr="00493EAD" w:rsidRDefault="004E772F" w:rsidP="004E772F">
      <w:pPr>
        <w:spacing w:after="0"/>
      </w:pPr>
    </w:p>
    <w:p w14:paraId="22638E6A" w14:textId="1DB3BFC9" w:rsidR="00464DBC" w:rsidRDefault="00A85706" w:rsidP="00065281">
      <w:pPr>
        <w:spacing w:after="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675B934" wp14:editId="7069B7F0">
            <wp:extent cx="5486400" cy="3387090"/>
            <wp:effectExtent l="0" t="0" r="0" b="3810"/>
            <wp:docPr id="90987754" name="Image 1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7754" name="Image 1" descr="Une image contenant texte, Visage humain, person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60B1A" wp14:editId="228A65E5">
            <wp:extent cx="5486400" cy="3387090"/>
            <wp:effectExtent l="0" t="0" r="0" b="3810"/>
            <wp:docPr id="171918328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DBC" w:rsidSect="00270E1A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3A76" w14:textId="77777777" w:rsidR="00353FD0" w:rsidRDefault="00353FD0" w:rsidP="00270E1A">
      <w:pPr>
        <w:spacing w:after="0" w:line="240" w:lineRule="auto"/>
      </w:pPr>
      <w:r>
        <w:separator/>
      </w:r>
    </w:p>
  </w:endnote>
  <w:endnote w:type="continuationSeparator" w:id="0">
    <w:p w14:paraId="1CD0E9A3" w14:textId="77777777" w:rsidR="00353FD0" w:rsidRDefault="00353FD0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2C82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74514CF1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B368C" w14:textId="77777777" w:rsidR="00353FD0" w:rsidRDefault="00353FD0" w:rsidP="00270E1A">
      <w:pPr>
        <w:spacing w:after="0" w:line="240" w:lineRule="auto"/>
      </w:pPr>
      <w:r>
        <w:separator/>
      </w:r>
    </w:p>
  </w:footnote>
  <w:footnote w:type="continuationSeparator" w:id="0">
    <w:p w14:paraId="46AF7451" w14:textId="77777777" w:rsidR="00353FD0" w:rsidRDefault="00353FD0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9F67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A60413">
      <w:rPr>
        <w:i/>
        <w:color w:val="5B9BD5" w:themeColor="accent1"/>
      </w:rPr>
      <w:t>C34– Prog. Orientée objet I</w:t>
    </w:r>
  </w:p>
  <w:p w14:paraId="19A40DC2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7466"/>
    <w:multiLevelType w:val="hybridMultilevel"/>
    <w:tmpl w:val="6F06C8B0"/>
    <w:lvl w:ilvl="0" w:tplc="AC6E7128">
      <w:start w:val="1"/>
      <w:numFmt w:val="bullet"/>
      <w:lvlText w:val=""/>
      <w:lvlJc w:val="left"/>
      <w:pPr>
        <w:tabs>
          <w:tab w:val="num" w:pos="1425"/>
        </w:tabs>
        <w:ind w:left="1425" w:hanging="360"/>
      </w:pPr>
      <w:rPr>
        <w:rFonts w:ascii="Wingdings 2" w:hAnsi="Wingdings 2" w:hint="default"/>
        <w:caps w:val="0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B6B94"/>
    <w:multiLevelType w:val="hybridMultilevel"/>
    <w:tmpl w:val="45F41F20"/>
    <w:lvl w:ilvl="0" w:tplc="AC6E7128">
      <w:start w:val="1"/>
      <w:numFmt w:val="bullet"/>
      <w:lvlText w:val=""/>
      <w:lvlJc w:val="left"/>
      <w:pPr>
        <w:tabs>
          <w:tab w:val="num" w:pos="1425"/>
        </w:tabs>
        <w:ind w:left="1425" w:hanging="360"/>
      </w:pPr>
      <w:rPr>
        <w:rFonts w:ascii="Wingdings 2" w:hAnsi="Wingdings 2" w:hint="default"/>
        <w:caps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5140581">
    <w:abstractNumId w:val="0"/>
  </w:num>
  <w:num w:numId="2" w16cid:durableId="115638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2F"/>
    <w:rsid w:val="00065281"/>
    <w:rsid w:val="00270E1A"/>
    <w:rsid w:val="0030520A"/>
    <w:rsid w:val="00353FD0"/>
    <w:rsid w:val="003E4ABC"/>
    <w:rsid w:val="004113D2"/>
    <w:rsid w:val="00462291"/>
    <w:rsid w:val="00493EAD"/>
    <w:rsid w:val="004E772F"/>
    <w:rsid w:val="005C2DB0"/>
    <w:rsid w:val="006C7E4A"/>
    <w:rsid w:val="007138AA"/>
    <w:rsid w:val="00811A8C"/>
    <w:rsid w:val="009266CE"/>
    <w:rsid w:val="00962A15"/>
    <w:rsid w:val="009B26B8"/>
    <w:rsid w:val="009C5E19"/>
    <w:rsid w:val="00A60413"/>
    <w:rsid w:val="00A71027"/>
    <w:rsid w:val="00A7627E"/>
    <w:rsid w:val="00A85706"/>
    <w:rsid w:val="00B320BB"/>
    <w:rsid w:val="00B410A0"/>
    <w:rsid w:val="00CB3280"/>
    <w:rsid w:val="00DA1C41"/>
    <w:rsid w:val="00E65254"/>
    <w:rsid w:val="00FD766B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590C"/>
  <w15:chartTrackingRefBased/>
  <w15:docId w15:val="{3135012E-9E75-4EBD-809E-925A600D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character" w:styleId="Textedelespacerserv">
    <w:name w:val="Placeholder Text"/>
    <w:basedOn w:val="Policepardfaut"/>
    <w:uiPriority w:val="99"/>
    <w:semiHidden/>
    <w:rsid w:val="0030520A"/>
    <w:rPr>
      <w:color w:val="808080"/>
    </w:rPr>
  </w:style>
  <w:style w:type="paragraph" w:styleId="Paragraphedeliste">
    <w:name w:val="List Paragraph"/>
    <w:basedOn w:val="Normal"/>
    <w:uiPriority w:val="34"/>
    <w:qFormat/>
    <w:rsid w:val="00FE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394DFF-AC7E-4EEE-97D1-8C3DFABF9D0E}"/>
      </w:docPartPr>
      <w:docPartBody>
        <w:p w:rsidR="00797533" w:rsidRDefault="00BA76D2">
          <w:r w:rsidRPr="008457C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00AF2E903984E3394B078B6B7CBA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F4D2EF-1E64-4863-B3DE-E8B65E06CE25}"/>
      </w:docPartPr>
      <w:docPartBody>
        <w:p w:rsidR="00215FF5" w:rsidRDefault="00D9490A" w:rsidP="00D9490A">
          <w:pPr>
            <w:pStyle w:val="100AF2E903984E3394B078B6B7CBA551"/>
          </w:pPr>
          <w:r w:rsidRPr="008457C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D2"/>
    <w:rsid w:val="00215FF5"/>
    <w:rsid w:val="00797533"/>
    <w:rsid w:val="00BA76D2"/>
    <w:rsid w:val="00D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490A"/>
    <w:rPr>
      <w:color w:val="808080"/>
    </w:rPr>
  </w:style>
  <w:style w:type="paragraph" w:customStyle="1" w:styleId="100AF2E903984E3394B078B6B7CBA551">
    <w:name w:val="100AF2E903984E3394B078B6B7CBA551"/>
    <w:rsid w:val="00D94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</Template>
  <TotalTime>124</TotalTime>
  <Pages>5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Benjamin Joinvil</cp:lastModifiedBy>
  <cp:revision>13</cp:revision>
  <dcterms:created xsi:type="dcterms:W3CDTF">2015-09-04T13:08:00Z</dcterms:created>
  <dcterms:modified xsi:type="dcterms:W3CDTF">2023-05-25T01:02:00Z</dcterms:modified>
</cp:coreProperties>
</file>