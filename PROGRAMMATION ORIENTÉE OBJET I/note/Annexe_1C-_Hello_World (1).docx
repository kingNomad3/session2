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2799FA12" w14:textId="1DA1B134" w:rsidR="00B43BED" w:rsidRDefault="00AF0D8A" w:rsidP="00AF0D8A">
      <w:pPr>
        <w:pStyle w:val="Titre1"/>
        <w:jc w:val="center"/>
        <w:rPr>
          <w:rStyle w:val="Accentuationlgre"/>
          <w:rFonts w:ascii="Lato" w:hAnsi="Lato"/>
          <w:iCs w:val="0"/>
          <w:color w:val="2F5496" w:themeColor="accent1" w:themeShade="BF"/>
        </w:rPr>
      </w:pPr>
      <w:r>
        <w:rPr>
          <w:rStyle w:val="Accentuationlgre"/>
          <w:rFonts w:ascii="Lato" w:hAnsi="Lato"/>
          <w:iCs w:val="0"/>
          <w:color w:val="2F5496" w:themeColor="accent1" w:themeShade="BF"/>
        </w:rPr>
        <w:t>Annexe 1C – « Hello World »</w:t>
      </w:r>
    </w:p>
    <w:p w14:paraId="473C2CC5" w14:textId="6A8E5449" w:rsidR="00AF0D8A" w:rsidRDefault="00AF0D8A" w:rsidP="00AF0D8A"/>
    <w:p w14:paraId="714462BD" w14:textId="7B1EC1B4" w:rsidR="00AF0D8A" w:rsidRDefault="00AF0D8A" w:rsidP="00AF0D8A">
      <w:r>
        <w:t>Il est de bon aloi de réaliser un petit programme affichant « Hello World » quand on aborde un nouveau langage. Nous allons tout de même aller un peu plus loin pour donner une idée d’un projet Java réalisé avec IntelliJ IDEA.</w:t>
      </w:r>
    </w:p>
    <w:p w14:paraId="65FA07E8" w14:textId="440E3050" w:rsidR="00AF0D8A" w:rsidRDefault="00AF0D8A" w:rsidP="00AF0D8A"/>
    <w:p w14:paraId="6F604F84" w14:textId="46B30982" w:rsidR="00AF0D8A" w:rsidRDefault="00CE3B13" w:rsidP="00CE3B13">
      <w:pPr>
        <w:pStyle w:val="Paragraphedeliste"/>
        <w:numPr>
          <w:ilvl w:val="0"/>
          <w:numId w:val="1"/>
        </w:numPr>
      </w:pPr>
      <w:r>
        <w:t xml:space="preserve">Démarrez IntelliJ et cliquez sur New Project </w:t>
      </w:r>
    </w:p>
    <w:p w14:paraId="6FB9094C" w14:textId="28A68C57" w:rsidR="00CE3B13" w:rsidRDefault="00CE3B13" w:rsidP="00CE3B13">
      <w:pPr>
        <w:pStyle w:val="Paragraphedeliste"/>
      </w:pPr>
    </w:p>
    <w:p w14:paraId="1862B675" w14:textId="78CD847E" w:rsidR="00CE3B13" w:rsidRDefault="00CE3B13" w:rsidP="003B49DC">
      <w:pPr>
        <w:pStyle w:val="Paragraphedeliste"/>
        <w:jc w:val="center"/>
      </w:pPr>
      <w:r>
        <w:rPr>
          <w:noProof/>
        </w:rPr>
        <w:drawing>
          <wp:inline distT="0" distB="0" distL="0" distR="0" wp14:anchorId="6FBCFC98" wp14:editId="538F717B">
            <wp:extent cx="4137660" cy="3248829"/>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42119" cy="3252330"/>
                    </a:xfrm>
                    <a:prstGeom prst="rect">
                      <a:avLst/>
                    </a:prstGeom>
                  </pic:spPr>
                </pic:pic>
              </a:graphicData>
            </a:graphic>
          </wp:inline>
        </w:drawing>
      </w:r>
    </w:p>
    <w:p w14:paraId="009C0175" w14:textId="7BF0A3EA" w:rsidR="00CE3B13" w:rsidRDefault="00CE3B13" w:rsidP="00CE3B13">
      <w:pPr>
        <w:pStyle w:val="Paragraphedeliste"/>
      </w:pPr>
    </w:p>
    <w:p w14:paraId="59CD53F9" w14:textId="351B6886" w:rsidR="00CE3B13" w:rsidRDefault="00CE3B13" w:rsidP="00CE3B13">
      <w:pPr>
        <w:pStyle w:val="Paragraphedeliste"/>
      </w:pPr>
    </w:p>
    <w:p w14:paraId="483EC791" w14:textId="2D33CF5F" w:rsidR="00CE3B13" w:rsidRDefault="00CE3B13" w:rsidP="00CE3B13">
      <w:pPr>
        <w:pStyle w:val="Paragraphedeliste"/>
        <w:numPr>
          <w:ilvl w:val="0"/>
          <w:numId w:val="1"/>
        </w:numPr>
      </w:pPr>
      <w:r>
        <w:t xml:space="preserve">On travaille en effet avec le JDK 12 … faire Next </w:t>
      </w:r>
      <w:r>
        <w:sym w:font="Wingdings" w:char="F0E0"/>
      </w:r>
    </w:p>
    <w:p w14:paraId="49CDD523" w14:textId="78767F3F" w:rsidR="00CE3B13" w:rsidRDefault="00CE3B13" w:rsidP="00CE3B13">
      <w:pPr>
        <w:pStyle w:val="Paragraphedeliste"/>
      </w:pPr>
    </w:p>
    <w:p w14:paraId="74FC846D" w14:textId="2D168BC6" w:rsidR="00CE3B13" w:rsidRDefault="00CE3B13" w:rsidP="003B49DC">
      <w:pPr>
        <w:pStyle w:val="Paragraphedeliste"/>
        <w:ind w:left="0"/>
        <w:jc w:val="center"/>
      </w:pPr>
      <w:r>
        <w:rPr>
          <w:noProof/>
        </w:rPr>
        <w:lastRenderedPageBreak/>
        <w:drawing>
          <wp:inline distT="0" distB="0" distL="0" distR="0" wp14:anchorId="07F4D511" wp14:editId="092E120F">
            <wp:extent cx="2835194" cy="2651760"/>
            <wp:effectExtent l="0" t="0" r="3810" b="0"/>
            <wp:docPr id="3" name="Image 3" descr="Une image contenant texte, capture d’écran, moni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capture d’écran, moniteur&#10;&#10;Description générée automatiquement"/>
                    <pic:cNvPicPr/>
                  </pic:nvPicPr>
                  <pic:blipFill>
                    <a:blip r:embed="rId8"/>
                    <a:stretch>
                      <a:fillRect/>
                    </a:stretch>
                  </pic:blipFill>
                  <pic:spPr>
                    <a:xfrm>
                      <a:off x="0" y="0"/>
                      <a:ext cx="2842686" cy="2658768"/>
                    </a:xfrm>
                    <a:prstGeom prst="rect">
                      <a:avLst/>
                    </a:prstGeom>
                  </pic:spPr>
                </pic:pic>
              </a:graphicData>
            </a:graphic>
          </wp:inline>
        </w:drawing>
      </w:r>
    </w:p>
    <w:p w14:paraId="54FCE692" w14:textId="53BD6CD3" w:rsidR="00CE3B13" w:rsidRDefault="00CE3B13" w:rsidP="00CE3B13">
      <w:pPr>
        <w:pStyle w:val="Paragraphedeliste"/>
      </w:pPr>
    </w:p>
    <w:p w14:paraId="2504B817" w14:textId="379C1675" w:rsidR="00CE3B13" w:rsidRDefault="00CE3B13" w:rsidP="00CE3B13">
      <w:pPr>
        <w:pStyle w:val="Paragraphedeliste"/>
        <w:numPr>
          <w:ilvl w:val="0"/>
          <w:numId w:val="1"/>
        </w:numPr>
      </w:pPr>
      <w:r>
        <w:t xml:space="preserve">Faire Next à nouveau </w:t>
      </w:r>
      <w:r w:rsidR="009248E3">
        <w:t>prende la version 12</w:t>
      </w:r>
    </w:p>
    <w:p w14:paraId="7AA8F652" w14:textId="73B15116" w:rsidR="00CE3B13" w:rsidRDefault="003B49DC" w:rsidP="003B49DC">
      <w:pPr>
        <w:jc w:val="center"/>
      </w:pPr>
      <w:r>
        <w:rPr>
          <w:noProof/>
        </w:rPr>
        <w:drawing>
          <wp:inline distT="0" distB="0" distL="0" distR="0" wp14:anchorId="476A08F9" wp14:editId="2D07E034">
            <wp:extent cx="2842260" cy="2658369"/>
            <wp:effectExtent l="0" t="0" r="0" b="889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9"/>
                    <a:stretch>
                      <a:fillRect/>
                    </a:stretch>
                  </pic:blipFill>
                  <pic:spPr>
                    <a:xfrm>
                      <a:off x="0" y="0"/>
                      <a:ext cx="2850364" cy="2665949"/>
                    </a:xfrm>
                    <a:prstGeom prst="rect">
                      <a:avLst/>
                    </a:prstGeom>
                  </pic:spPr>
                </pic:pic>
              </a:graphicData>
            </a:graphic>
          </wp:inline>
        </w:drawing>
      </w:r>
    </w:p>
    <w:p w14:paraId="7480C0AF" w14:textId="0A6CF7FB" w:rsidR="003B49DC" w:rsidRDefault="003B49DC" w:rsidP="003B49DC">
      <w:pPr>
        <w:jc w:val="center"/>
      </w:pPr>
    </w:p>
    <w:p w14:paraId="11721C26" w14:textId="1A19F834" w:rsidR="003B49DC" w:rsidRDefault="003B49DC" w:rsidP="003B49DC">
      <w:pPr>
        <w:pStyle w:val="Paragraphedeliste"/>
        <w:numPr>
          <w:ilvl w:val="0"/>
          <w:numId w:val="1"/>
        </w:numPr>
        <w:jc w:val="center"/>
      </w:pPr>
      <w:r>
        <w:t>Donner un</w:t>
      </w:r>
      <w:r w:rsidR="000E1DE9">
        <w:t xml:space="preserve"> </w:t>
      </w:r>
      <w:r>
        <w:t xml:space="preserve">nom à votre projet et donner un emplacement dans votre </w:t>
      </w:r>
      <w:r w:rsidR="00821079">
        <w:t>X</w:t>
      </w:r>
      <w:r>
        <w:t xml:space="preserve"> avec un dossier réservé pour chacun de vos projets</w:t>
      </w:r>
      <w:r w:rsidR="000E1DE9">
        <w:t> </w:t>
      </w:r>
      <w:r>
        <w:t>:</w:t>
      </w:r>
    </w:p>
    <w:p w14:paraId="0B41D740" w14:textId="6E06CD83" w:rsidR="003B49DC" w:rsidRDefault="00821079" w:rsidP="003B49DC">
      <w:pPr>
        <w:pStyle w:val="Paragraphedeliste"/>
        <w:ind w:left="0"/>
      </w:pPr>
      <w:r>
        <w:rPr>
          <w:noProof/>
        </w:rPr>
        <w:lastRenderedPageBreak/>
        <w:drawing>
          <wp:inline distT="0" distB="0" distL="0" distR="0" wp14:anchorId="16070A50" wp14:editId="573E4940">
            <wp:extent cx="5486400" cy="20574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63278"/>
                    <a:stretch/>
                  </pic:blipFill>
                  <pic:spPr bwMode="auto">
                    <a:xfrm>
                      <a:off x="0" y="0"/>
                      <a:ext cx="5486400" cy="2057400"/>
                    </a:xfrm>
                    <a:prstGeom prst="rect">
                      <a:avLst/>
                    </a:prstGeom>
                    <a:ln>
                      <a:noFill/>
                    </a:ln>
                    <a:extLst>
                      <a:ext uri="{53640926-AAD7-44D8-BBD7-CCE9431645EC}">
                        <a14:shadowObscured xmlns:a14="http://schemas.microsoft.com/office/drawing/2010/main"/>
                      </a:ext>
                    </a:extLst>
                  </pic:spPr>
                </pic:pic>
              </a:graphicData>
            </a:graphic>
          </wp:inline>
        </w:drawing>
      </w:r>
    </w:p>
    <w:p w14:paraId="3CAA5A21" w14:textId="0F13C930" w:rsidR="003B49DC" w:rsidRDefault="003B49DC" w:rsidP="003B49DC">
      <w:pPr>
        <w:pStyle w:val="Paragraphedeliste"/>
        <w:ind w:left="0"/>
      </w:pPr>
    </w:p>
    <w:p w14:paraId="0519DF47" w14:textId="2AD7105D" w:rsidR="003B49DC" w:rsidRDefault="003B49DC" w:rsidP="003B49DC">
      <w:pPr>
        <w:pStyle w:val="Paragraphedeliste"/>
        <w:ind w:left="0"/>
      </w:pPr>
      <w:r>
        <w:t xml:space="preserve">Faire Finish </w:t>
      </w:r>
      <w:r>
        <w:sym w:font="Wingdings" w:char="F0E0"/>
      </w:r>
    </w:p>
    <w:p w14:paraId="4908DFB9" w14:textId="3F946B60" w:rsidR="003B49DC" w:rsidRDefault="003B49DC" w:rsidP="003B49DC">
      <w:pPr>
        <w:jc w:val="center"/>
      </w:pPr>
    </w:p>
    <w:p w14:paraId="3BE80888" w14:textId="4C9A3376" w:rsidR="003B49DC" w:rsidRDefault="002933B0" w:rsidP="003B49DC">
      <w:pPr>
        <w:jc w:val="center"/>
      </w:pPr>
      <w:r>
        <w:rPr>
          <w:noProof/>
        </w:rPr>
        <w:drawing>
          <wp:inline distT="0" distB="0" distL="0" distR="0" wp14:anchorId="52B5019E" wp14:editId="5E1083E2">
            <wp:extent cx="5486400" cy="294322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2943225"/>
                    </a:xfrm>
                    <a:prstGeom prst="rect">
                      <a:avLst/>
                    </a:prstGeom>
                  </pic:spPr>
                </pic:pic>
              </a:graphicData>
            </a:graphic>
          </wp:inline>
        </w:drawing>
      </w:r>
    </w:p>
    <w:p w14:paraId="35A7868C" w14:textId="77777777" w:rsidR="003B49DC" w:rsidRDefault="003B49DC" w:rsidP="003B49DC"/>
    <w:p w14:paraId="45D3298A" w14:textId="42672519" w:rsidR="003B49DC" w:rsidRDefault="000E1DE9" w:rsidP="000E1DE9">
      <w:r>
        <w:t>Le dossier src est particulièrement important, c’est lui qui va contenir nos fichiers source ( .java ) représentant les modèles pour de futurs objets à construire.</w:t>
      </w:r>
    </w:p>
    <w:p w14:paraId="0A070BA6" w14:textId="4B56916E" w:rsidR="002A6BA7" w:rsidRDefault="002A6BA7" w:rsidP="000E1DE9"/>
    <w:p w14:paraId="531616A8" w14:textId="4A791BC2" w:rsidR="002A6BA7" w:rsidRDefault="002A6BA7" w:rsidP="000E1DE9">
      <w:r>
        <w:t>Nous allons faire un modèle pour des objets Ordinateur dans le contexte d’un cégep qui doit répertorier tous les ordinateurs faisant partie de son réseau. Les éléments qu’on va faire seront revus par la suite, c’est juste pour coder un peu !</w:t>
      </w:r>
    </w:p>
    <w:p w14:paraId="3419BF72" w14:textId="5AD24165" w:rsidR="000E1DE9" w:rsidRDefault="000E1DE9" w:rsidP="000E1DE9"/>
    <w:p w14:paraId="4F239662" w14:textId="747E88E5" w:rsidR="000E1DE9" w:rsidRDefault="000E1DE9" w:rsidP="000E1DE9">
      <w:r>
        <w:lastRenderedPageBreak/>
        <w:t xml:space="preserve">On va commencer par créer un package. Un package représente un </w:t>
      </w:r>
      <w:r w:rsidR="006E0A45">
        <w:t xml:space="preserve">ensemble de classes qui ont un lien </w:t>
      </w:r>
      <w:r w:rsidR="002A6BA7">
        <w:t>entre elles :</w:t>
      </w:r>
    </w:p>
    <w:p w14:paraId="3556B520" w14:textId="5A6F50E2" w:rsidR="002A6BA7" w:rsidRDefault="002A6BA7" w:rsidP="000E1DE9"/>
    <w:p w14:paraId="7B7EDA25" w14:textId="32F94481" w:rsidR="002A6BA7" w:rsidRDefault="002A6BA7" w:rsidP="000E1DE9">
      <w:r>
        <w:rPr>
          <w:noProof/>
        </w:rPr>
        <mc:AlternateContent>
          <mc:Choice Requires="wps">
            <w:drawing>
              <wp:anchor distT="45720" distB="45720" distL="114300" distR="114300" simplePos="0" relativeHeight="251659264" behindDoc="0" locked="0" layoutInCell="1" allowOverlap="1" wp14:anchorId="57561A84" wp14:editId="5337BC7E">
                <wp:simplePos x="0" y="0"/>
                <wp:positionH relativeFrom="column">
                  <wp:posOffset>3558540</wp:posOffset>
                </wp:positionH>
                <wp:positionV relativeFrom="paragraph">
                  <wp:posOffset>159385</wp:posOffset>
                </wp:positionV>
                <wp:extent cx="2689860" cy="3497580"/>
                <wp:effectExtent l="0" t="0" r="15240" b="2667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9860" cy="3497580"/>
                        </a:xfrm>
                        <a:prstGeom prst="rect">
                          <a:avLst/>
                        </a:prstGeom>
                        <a:solidFill>
                          <a:srgbClr val="FFFFFF"/>
                        </a:solidFill>
                        <a:ln w="9525">
                          <a:solidFill>
                            <a:srgbClr val="000000"/>
                          </a:solidFill>
                          <a:miter lim="800000"/>
                          <a:headEnd/>
                          <a:tailEnd/>
                        </a:ln>
                      </wps:spPr>
                      <wps:txbx>
                        <w:txbxContent>
                          <w:p w14:paraId="192635A8" w14:textId="77777777" w:rsidR="00BD69AB" w:rsidRDefault="00BD69AB"/>
                          <w:p w14:paraId="16770793" w14:textId="77777777" w:rsidR="00BD69AB" w:rsidRDefault="00BD69AB"/>
                          <w:p w14:paraId="5B5816CA" w14:textId="77777777" w:rsidR="00BD69AB" w:rsidRDefault="00BD69AB"/>
                          <w:p w14:paraId="0AA9E66B" w14:textId="77777777" w:rsidR="00BD69AB" w:rsidRDefault="00BD69AB"/>
                          <w:p w14:paraId="0B5B4C82" w14:textId="5D6F1C9F" w:rsidR="002A6BA7" w:rsidRDefault="002A6BA7">
                            <w:r>
                              <w:t xml:space="preserve">Sur le dossier src, utilisez le menu contextuel ( bouton de droite ) pour faire New </w:t>
                            </w:r>
                            <w:r>
                              <w:sym w:font="Wingdings" w:char="F0E0"/>
                            </w:r>
                            <w:r>
                              <w:t xml:space="preserve"> Package et donner comme nom de package </w:t>
                            </w:r>
                            <w:r w:rsidRPr="002A6BA7">
                              <w:rPr>
                                <w:rFonts w:ascii="Courier New" w:hAnsi="Courier New" w:cs="Courier New"/>
                              </w:rPr>
                              <w:t>debut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type w14:anchorId="57561A84" id="_x0000_t202" coordsize="21600,21600" o:spt="202" path="m,l,21600r21600,l21600,xe">
                <v:stroke joinstyle="miter"/>
                <v:path gradientshapeok="t" o:connecttype="rect"/>
              </v:shapetype>
              <v:shape id="Zone de texte 2" o:spid="_x0000_s1026" type="#_x0000_t202" style="position:absolute;left:0;text-align:left;margin-left:280.2pt;margin-top:12.55pt;width:211.8pt;height:275.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">
                <v:textbox>
                  <w:txbxContent>
                    <w:p w14:paraId="192635A8" w14:textId="77777777" w:rsidR="00BD69AB" w:rsidRDefault="00BD69AB"/>
                    <w:p w14:paraId="16770793" w14:textId="77777777" w:rsidR="00BD69AB" w:rsidRDefault="00BD69AB"/>
                    <w:p w14:paraId="5B5816CA" w14:textId="77777777" w:rsidR="00BD69AB" w:rsidRDefault="00BD69AB"/>
                    <w:p w14:paraId="0AA9E66B" w14:textId="77777777" w:rsidR="00BD69AB" w:rsidRDefault="00BD69AB"/>
                    <w:p w14:paraId="0B5B4C82" w14:textId="5D6F1C9F" w:rsidR="002A6BA7" w:rsidRDefault="002A6BA7">
                      <w:r>
                        <w:t xml:space="preserve">Sur le dossier src, utilisez le menu contextuel ( bouton de droite ) pour faire New </w:t>
                      </w:r>
                      <w:r>
                        <w:sym w:font="Wingdings" w:char="F0E0"/>
                      </w:r>
                      <w:r>
                        <w:t xml:space="preserve"> Package et donner comme nom de package </w:t>
                      </w:r>
                      <w:r w:rsidRPr="002A6BA7">
                        <w:rPr>
                          <w:rFonts w:ascii="Courier New" w:hAnsi="Courier New" w:cs="Courier New"/>
                        </w:rPr>
                        <w:t>debut</w:t>
                      </w:r>
                    </w:p>
                  </w:txbxContent>
                </v:textbox>
                <w10:wrap type="square"/>
              </v:shape>
            </w:pict>
          </mc:Fallback>
        </mc:AlternateContent>
      </w:r>
      <w:r>
        <w:rPr>
          <w:noProof/>
        </w:rPr>
        <w:drawing>
          <wp:inline distT="0" distB="0" distL="0" distR="0" wp14:anchorId="2AE448C2" wp14:editId="3874B726">
            <wp:extent cx="3284600" cy="383286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54028"/>
                    <a:stretch/>
                  </pic:blipFill>
                  <pic:spPr bwMode="auto">
                    <a:xfrm>
                      <a:off x="0" y="0"/>
                      <a:ext cx="3289136" cy="3838153"/>
                    </a:xfrm>
                    <a:prstGeom prst="rect">
                      <a:avLst/>
                    </a:prstGeom>
                    <a:ln>
                      <a:noFill/>
                    </a:ln>
                    <a:extLst>
                      <a:ext uri="{53640926-AAD7-44D8-BBD7-CCE9431645EC}">
                        <a14:shadowObscured xmlns:a14="http://schemas.microsoft.com/office/drawing/2010/main"/>
                      </a:ext>
                    </a:extLst>
                  </pic:spPr>
                </pic:pic>
              </a:graphicData>
            </a:graphic>
          </wp:inline>
        </w:drawing>
      </w:r>
    </w:p>
    <w:p w14:paraId="1FC5D418" w14:textId="093BC787" w:rsidR="00BD69AB" w:rsidRDefault="00BD69AB" w:rsidP="000E1DE9"/>
    <w:p w14:paraId="55623193" w14:textId="5CE1AC54" w:rsidR="00BD69AB" w:rsidRDefault="00161F4E" w:rsidP="000E1DE9">
      <w:r>
        <w:rPr>
          <w:noProof/>
        </w:rPr>
        <w:lastRenderedPageBreak/>
        <mc:AlternateContent>
          <mc:Choice Requires="wps">
            <w:drawing>
              <wp:anchor distT="45720" distB="45720" distL="114300" distR="114300" simplePos="0" relativeHeight="251661312" behindDoc="0" locked="0" layoutInCell="1" allowOverlap="1" wp14:anchorId="027DC1E1" wp14:editId="20FCA1B8">
                <wp:simplePos x="0" y="0"/>
                <wp:positionH relativeFrom="column">
                  <wp:posOffset>3429000</wp:posOffset>
                </wp:positionH>
                <wp:positionV relativeFrom="paragraph">
                  <wp:posOffset>75565</wp:posOffset>
                </wp:positionV>
                <wp:extent cx="2689860" cy="3497580"/>
                <wp:effectExtent l="0" t="0" r="15240" b="26670"/>
                <wp:wrapSquare wrapText="bothSides"/>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9860" cy="3497580"/>
                        </a:xfrm>
                        <a:prstGeom prst="rect">
                          <a:avLst/>
                        </a:prstGeom>
                        <a:solidFill>
                          <a:srgbClr val="FFFFFF"/>
                        </a:solidFill>
                        <a:ln w="9525">
                          <a:solidFill>
                            <a:srgbClr val="000000"/>
                          </a:solidFill>
                          <a:miter lim="800000"/>
                          <a:headEnd/>
                          <a:tailEnd/>
                        </a:ln>
                      </wps:spPr>
                      <wps:txbx>
                        <w:txbxContent>
                          <w:p w14:paraId="1A5C95A9" w14:textId="77777777" w:rsidR="00161F4E" w:rsidRDefault="00161F4E" w:rsidP="00161F4E"/>
                          <w:p w14:paraId="6CE632A8" w14:textId="77777777" w:rsidR="00161F4E" w:rsidRDefault="00161F4E" w:rsidP="00161F4E"/>
                          <w:p w14:paraId="5632550F" w14:textId="77777777" w:rsidR="00161F4E" w:rsidRDefault="00161F4E" w:rsidP="00161F4E"/>
                          <w:p w14:paraId="63F60E5E" w14:textId="77777777" w:rsidR="00161F4E" w:rsidRDefault="00161F4E" w:rsidP="00161F4E"/>
                          <w:p w14:paraId="719217E5" w14:textId="6452F083" w:rsidR="00161F4E" w:rsidRDefault="00161F4E" w:rsidP="00161F4E">
                            <w:r>
                              <w:t xml:space="preserve">Sur le dossier du package, créez une nouvelle classe Ordinateur en faisant New </w:t>
                            </w:r>
                            <w:r>
                              <w:sym w:font="Wingdings" w:char="F0E0"/>
                            </w:r>
                            <w:r>
                              <w:t xml:space="preserve"> Java Class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027DC1E1" id="_x0000_s1027" type="#_x0000_t202" style="position:absolute;left:0;text-align:left;margin-left:270pt;margin-top:5.95pt;width:211.8pt;height:275.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">
                <v:textbox>
                  <w:txbxContent>
                    <w:p w14:paraId="1A5C95A9" w14:textId="77777777" w:rsidR="00161F4E" w:rsidRDefault="00161F4E" w:rsidP="00161F4E"/>
                    <w:p w14:paraId="6CE632A8" w14:textId="77777777" w:rsidR="00161F4E" w:rsidRDefault="00161F4E" w:rsidP="00161F4E"/>
                    <w:p w14:paraId="5632550F" w14:textId="77777777" w:rsidR="00161F4E" w:rsidRDefault="00161F4E" w:rsidP="00161F4E"/>
                    <w:p w14:paraId="63F60E5E" w14:textId="77777777" w:rsidR="00161F4E" w:rsidRDefault="00161F4E" w:rsidP="00161F4E"/>
                    <w:p w14:paraId="719217E5" w14:textId="6452F083" w:rsidR="00161F4E" w:rsidRDefault="00161F4E" w:rsidP="00161F4E">
                      <w:r>
                        <w:t xml:space="preserve">Sur le dossier </w:t>
                      </w:r>
                      <w:r>
                        <w:t xml:space="preserve">du package, créez une nouvelle classe Ordinateur en faisant New </w:t>
                      </w:r>
                      <w:r>
                        <w:sym w:font="Wingdings" w:char="F0E0"/>
                      </w:r>
                      <w:r>
                        <w:t xml:space="preserve"> Java Class</w:t>
                      </w:r>
                    </w:p>
                  </w:txbxContent>
                </v:textbox>
                <w10:wrap type="square"/>
              </v:shape>
            </w:pict>
          </mc:Fallback>
        </mc:AlternateContent>
      </w:r>
      <w:r w:rsidR="00BD69AB">
        <w:rPr>
          <w:noProof/>
        </w:rPr>
        <w:drawing>
          <wp:inline distT="0" distB="0" distL="0" distR="0" wp14:anchorId="208796F1" wp14:editId="7406C3A1">
            <wp:extent cx="3242125" cy="379476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54167"/>
                    <a:stretch/>
                  </pic:blipFill>
                  <pic:spPr bwMode="auto">
                    <a:xfrm>
                      <a:off x="0" y="0"/>
                      <a:ext cx="3251163" cy="3805339"/>
                    </a:xfrm>
                    <a:prstGeom prst="rect">
                      <a:avLst/>
                    </a:prstGeom>
                    <a:ln>
                      <a:noFill/>
                    </a:ln>
                    <a:extLst>
                      <a:ext uri="{53640926-AAD7-44D8-BBD7-CCE9431645EC}">
                        <a14:shadowObscured xmlns:a14="http://schemas.microsoft.com/office/drawing/2010/main"/>
                      </a:ext>
                    </a:extLst>
                  </pic:spPr>
                </pic:pic>
              </a:graphicData>
            </a:graphic>
          </wp:inline>
        </w:drawing>
      </w:r>
    </w:p>
    <w:p w14:paraId="589CEB14" w14:textId="2EDF5D3B" w:rsidR="00161F4E" w:rsidRDefault="00161F4E" w:rsidP="00161F4E">
      <w:pPr>
        <w:pStyle w:val="Paragraphedeliste"/>
        <w:numPr>
          <w:ilvl w:val="0"/>
          <w:numId w:val="2"/>
        </w:numPr>
      </w:pPr>
      <w:r>
        <w:t>Discutons des variables d’instance pouvant représenter l’état d’un Ordinateur</w:t>
      </w:r>
    </w:p>
    <w:p w14:paraId="4A0872EE" w14:textId="3F901A33" w:rsidR="00871D96" w:rsidRDefault="00871D96" w:rsidP="00161F4E">
      <w:pPr>
        <w:pStyle w:val="Paragraphedeliste"/>
        <w:numPr>
          <w:ilvl w:val="0"/>
          <w:numId w:val="2"/>
        </w:numPr>
      </w:pPr>
      <w:r>
        <w:t>Se créer une seconde classe, TestOrdinateur, qui permettra d’exécuter le programme à l’aide d’une méthode d’exécution main. On crée un objet Ordinateur et on affiche son code.</w:t>
      </w:r>
    </w:p>
    <w:p w14:paraId="1649F2B1" w14:textId="711C3E43" w:rsidR="00871D96" w:rsidRDefault="00871D96" w:rsidP="00161F4E">
      <w:pPr>
        <w:pStyle w:val="Paragraphedeliste"/>
        <w:numPr>
          <w:ilvl w:val="0"/>
          <w:numId w:val="2"/>
        </w:numPr>
      </w:pPr>
      <w:r>
        <w:t>On modifie son local et on affiche le numéro de local modifié</w:t>
      </w:r>
    </w:p>
    <w:p w14:paraId="638D8A52" w14:textId="0D08B3B8" w:rsidR="0067537C" w:rsidRPr="00AF0D8A" w:rsidRDefault="0067537C" w:rsidP="00161F4E">
      <w:pPr>
        <w:pStyle w:val="Paragraphedeliste"/>
        <w:numPr>
          <w:ilvl w:val="0"/>
          <w:numId w:val="2"/>
        </w:numPr>
      </w:pPr>
      <w:r>
        <w:t xml:space="preserve">Bouton de droite </w:t>
      </w:r>
      <w:r>
        <w:sym w:font="Wingdings" w:char="F0E0"/>
      </w:r>
      <w:r>
        <w:t xml:space="preserve"> Run pour exécuter</w:t>
      </w:r>
    </w:p>
    <w:sectPr w:rsidR="0067537C" w:rsidRPr="00AF0D8A">
      <w:headerReference w:type="default" r:id="rId14"/>
      <w:footerReference w:type="default" r:id="rId15"/>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1A69F" w14:textId="77777777" w:rsidR="00197A6D" w:rsidRDefault="00197A6D" w:rsidP="00126DA4">
      <w:pPr>
        <w:spacing w:after="0"/>
      </w:pPr>
      <w:r>
        <w:separator/>
      </w:r>
    </w:p>
  </w:endnote>
  <w:endnote w:type="continuationSeparator" w:id="0">
    <w:p w14:paraId="664755F7" w14:textId="77777777" w:rsidR="00197A6D" w:rsidRDefault="00197A6D" w:rsidP="00126DA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5FBB3" w14:textId="7FB90541" w:rsidR="00126DA4" w:rsidRDefault="00DC37A3">
    <w:pPr>
      <w:pStyle w:val="Pieddepage"/>
    </w:pPr>
    <w:r>
      <w:rPr>
        <w:noProof/>
      </w:rPr>
      <mc:AlternateContent>
        <mc:Choice Requires="wps">
          <w:drawing>
            <wp:anchor distT="0" distB="0" distL="114300" distR="114300" simplePos="0" relativeHeight="251663360" behindDoc="0" locked="0" layoutInCell="0" allowOverlap="1" wp14:anchorId="0A3898DB" wp14:editId="6A062A2B">
              <wp:simplePos x="0" y="0"/>
              <wp:positionH relativeFrom="page">
                <wp:align>right</wp:align>
              </wp:positionH>
              <wp:positionV relativeFrom="bottomMargin">
                <wp:align>top</wp:align>
              </wp:positionV>
              <wp:extent cx="762000" cy="895350"/>
              <wp:effectExtent l="0" t="0" r="0" b="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807150379"/>
                            <w:docPartObj>
                              <w:docPartGallery w:val="Page Numbers (Margins)"/>
                              <w:docPartUnique/>
                            </w:docPartObj>
                          </w:sdtPr>
                          <w:sdtEndPr/>
                          <w:sdtContent>
                            <w:p w14:paraId="384CB372" w14:textId="77777777" w:rsidR="00DC37A3" w:rsidRDefault="00DC37A3">
                              <w:pPr>
                                <w:jc w:val="center"/>
                                <w:rPr>
                                  <w:rFonts w:asciiTheme="majorHAnsi" w:eastAsiaTheme="majorEastAsia" w:hAnsiTheme="majorHAnsi" w:cstheme="majorBidi"/>
                                  <w:sz w:val="72"/>
                                  <w:szCs w:val="72"/>
                                </w:rPr>
                              </w:pPr>
                              <w:r>
                                <w:rPr>
                                  <w:rFonts w:asciiTheme="minorHAnsi" w:eastAsiaTheme="minorEastAsia" w:hAnsiTheme="minorHAnsi" w:cs="Times New Roman"/>
                                  <w:sz w:val="22"/>
                                </w:rPr>
                                <w:fldChar w:fldCharType="begin"/>
                              </w:r>
                              <w:r>
                                <w:instrText>PAGE  \* MERGEFORMAT</w:instrText>
                              </w:r>
                              <w:r>
                                <w:rPr>
                                  <w:rFonts w:asciiTheme="minorHAnsi" w:eastAsiaTheme="minorEastAsia" w:hAnsiTheme="minorHAnsi" w:cs="Times New Roman"/>
                                  <w:sz w:val="22"/>
                                </w:rPr>
                                <w:fldChar w:fldCharType="separate"/>
                              </w:r>
                              <w:r>
                                <w:rPr>
                                  <w:rFonts w:asciiTheme="majorHAnsi" w:eastAsiaTheme="majorEastAsia" w:hAnsiTheme="majorHAnsi" w:cstheme="majorBidi"/>
                                  <w:sz w:val="48"/>
                                  <w:szCs w:val="48"/>
                                  <w:lang w:val="fr-FR"/>
                                </w:rPr>
                                <w:t>2</w:t>
                              </w:r>
                              <w:r>
                                <w:rPr>
                                  <w:rFonts w:asciiTheme="majorHAnsi" w:eastAsiaTheme="majorEastAsia" w:hAnsiTheme="majorHAnsi" w:cstheme="majorBidi"/>
                                  <w:sz w:val="48"/>
                                  <w:szCs w:val="48"/>
                                </w:rPr>
                                <w:fldChar w:fldCharType="end"/>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rect w14:anchorId="0A3898DB" id="Rectangle 7" o:spid="_x0000_s1029" style="position:absolute;left:0;text-align:left;margin-left:8.8pt;margin-top:0;width:60pt;height:70.5pt;z-index:251663360;visibility:visible;mso-wrap-style:square;mso-width-percent:0;mso-height-percent:0;mso-wrap-distance-left:9pt;mso-wrap-distance-top:0;mso-wrap-distance-right:9pt;mso-wrap-distance-bottom:0;mso-position-horizontal:right;mso-position-horizontal-relative:page;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" o:allowincell="f" stroked="f">
              <v:textbox>
                <w:txbxContent>
                  <w:sdt>
                    <w:sdtPr>
                      <w:rPr>
                        <w:rFonts w:asciiTheme="majorHAnsi" w:eastAsiaTheme="majorEastAsia" w:hAnsiTheme="majorHAnsi" w:cstheme="majorBidi"/>
                        <w:sz w:val="48"/>
                        <w:szCs w:val="48"/>
                      </w:rPr>
                      <w:id w:val="-1807150379"/>
                      <w:docPartObj>
                        <w:docPartGallery w:val="Page Numbers (Margins)"/>
                        <w:docPartUnique/>
                      </w:docPartObj>
                    </w:sdtPr>
                    <w:sdtEndPr/>
                    <w:sdtContent>
                      <w:p w14:paraId="384CB372" w14:textId="77777777" w:rsidR="00DC37A3" w:rsidRDefault="00DC37A3">
                        <w:pPr>
                          <w:jc w:val="center"/>
                          <w:rPr>
                            <w:rFonts w:asciiTheme="majorHAnsi" w:eastAsiaTheme="majorEastAsia" w:hAnsiTheme="majorHAnsi" w:cstheme="majorBidi"/>
                            <w:sz w:val="72"/>
                            <w:szCs w:val="72"/>
                          </w:rPr>
                        </w:pPr>
                        <w:r>
                          <w:rPr>
                            <w:rFonts w:asciiTheme="minorHAnsi" w:eastAsiaTheme="minorEastAsia" w:hAnsiTheme="minorHAnsi" w:cs="Times New Roman"/>
                            <w:sz w:val="22"/>
                          </w:rPr>
                          <w:fldChar w:fldCharType="begin"/>
                        </w:r>
                        <w:r>
                          <w:instrText>PAGE  \* MERGEFORMAT</w:instrText>
                        </w:r>
                        <w:r>
                          <w:rPr>
                            <w:rFonts w:asciiTheme="minorHAnsi" w:eastAsiaTheme="minorEastAsia" w:hAnsiTheme="minorHAnsi" w:cs="Times New Roman"/>
                            <w:sz w:val="22"/>
                          </w:rPr>
                          <w:fldChar w:fldCharType="separate"/>
                        </w:r>
                        <w:r>
                          <w:rPr>
                            <w:rFonts w:asciiTheme="majorHAnsi" w:eastAsiaTheme="majorEastAsia" w:hAnsiTheme="majorHAnsi" w:cstheme="majorBidi"/>
                            <w:sz w:val="48"/>
                            <w:szCs w:val="48"/>
                            <w:lang w:val="fr-FR"/>
                          </w:rPr>
                          <w:t>2</w:t>
                        </w:r>
                        <w:r>
                          <w:rPr>
                            <w:rFonts w:asciiTheme="majorHAnsi" w:eastAsiaTheme="majorEastAsia" w:hAnsiTheme="majorHAnsi" w:cstheme="majorBidi"/>
                            <w:sz w:val="48"/>
                            <w:szCs w:val="48"/>
                          </w:rPr>
                          <w:fldChar w:fldCharType="end"/>
                        </w:r>
                      </w:p>
                    </w:sdtContent>
                  </w:sdt>
                </w:txbxContent>
              </v:textbox>
              <w10:wrap anchorx="page" anchory="margin"/>
            </v:rect>
          </w:pict>
        </mc:Fallback>
      </mc:AlternateContent>
    </w:r>
    <w:r w:rsidR="005C1D5A">
      <w:rPr>
        <w:noProof/>
      </w:rPr>
      <mc:AlternateContent>
        <mc:Choice Requires="wps">
          <w:drawing>
            <wp:anchor distT="0" distB="0" distL="118745" distR="118745" simplePos="0" relativeHeight="251661312" behindDoc="1" locked="0" layoutInCell="1" allowOverlap="0" wp14:anchorId="57C6794B" wp14:editId="74282329">
              <wp:simplePos x="0" y="0"/>
              <wp:positionH relativeFrom="margin">
                <wp:align>right</wp:align>
              </wp:positionH>
              <wp:positionV relativeFrom="page">
                <wp:posOffset>9438005</wp:posOffset>
              </wp:positionV>
              <wp:extent cx="5950039" cy="270457"/>
              <wp:effectExtent l="0" t="0" r="0" b="0"/>
              <wp:wrapSquare wrapText="bothSides"/>
              <wp:docPr id="2" name="Rectangle 2"/>
              <wp:cNvGraphicFramePr/>
              <a:graphic xmlns:a="http://schemas.openxmlformats.org/drawingml/2006/main">
                <a:graphicData uri="http://schemas.microsoft.com/office/word/2010/wordprocessingShape">
                  <wps:wsp>
                    <wps:cNvSpPr/>
                    <wps:spPr>
                      <a:xfrm>
                        <a:off x="0" y="0"/>
                        <a:ext cx="5950039" cy="270457"/>
                      </a:xfrm>
                      <a:prstGeom prst="rect">
                        <a:avLst/>
                      </a:prstGeom>
                      <a:solidFill>
                        <a:srgbClr val="4472C4"/>
                      </a:solidFill>
                      <a:ln w="12700" cap="flat" cmpd="sng" algn="ctr">
                        <a:noFill/>
                        <a:prstDash val="solid"/>
                        <a:miter lim="800000"/>
                      </a:ln>
                      <a:effectLst/>
                    </wps:spPr>
                    <wps:txbx>
                      <w:txbxContent>
                        <w:p w14:paraId="5A5EE639" w14:textId="77777777" w:rsidR="005C1D5A" w:rsidRPr="00126DA4" w:rsidRDefault="005C1D5A" w:rsidP="005C1D5A">
                          <w:pPr>
                            <w:pStyle w:val="En-tte"/>
                            <w:jc w:val="center"/>
                            <w:rPr>
                              <w:caps/>
                              <w:color w:val="FFFFFF" w:themeColor="background1"/>
                            </w:rPr>
                          </w:pPr>
                          <w:r>
                            <w:rPr>
                              <w:caps/>
                              <w:color w:val="FFFFFF" w:themeColor="background1"/>
                            </w:rPr>
                            <w:t>© Éric labonté, cégep du vieux montréal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xmlns:oel="http://schemas.microsoft.com/office/2019/extlst">
          <w:pict>
            <v:rect w14:anchorId="57C6794B" id="Rectangle 2" o:spid="_x0000_s1030" style="position:absolute;left:0;text-align:left;margin-left:417.3pt;margin-top:743.15pt;width:468.5pt;height:21.3pt;z-index:-251655168;visibility:visible;mso-wrap-style:square;mso-width-percent:1000;mso-height-percent:27;mso-wrap-distance-left:9.35pt;mso-wrap-distance-top:0;mso-wrap-distance-right:9.35pt;mso-wrap-distance-bottom:0;mso-position-horizontal:right;mso-position-horizontal-relative:margin;mso-position-vertical:absolute;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" o:allowoverlap="f" fillcolor="#4472c4" stroked="f" strokeweight="1pt">
              <v:textbox style="mso-fit-shape-to-text:t">
                <w:txbxContent>
                  <w:p w14:paraId="5A5EE639" w14:textId="77777777" w:rsidR="005C1D5A" w:rsidRPr="00126DA4" w:rsidRDefault="005C1D5A" w:rsidP="005C1D5A">
                    <w:pPr>
                      <w:pStyle w:val="En-tte"/>
                      <w:jc w:val="center"/>
                      <w:rPr>
                        <w:caps/>
                        <w:color w:val="FFFFFF" w:themeColor="background1"/>
                      </w:rPr>
                    </w:pPr>
                    <w:r>
                      <w:rPr>
                        <w:caps/>
                        <w:color w:val="FFFFFF" w:themeColor="background1"/>
                      </w:rPr>
                      <w:t>© Éric labonté, cégep du vieux montréal</w:t>
                    </w:r>
                  </w:p>
                </w:txbxContent>
              </v:textbox>
              <w10:wrap type="square"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F4B28" w14:textId="77777777" w:rsidR="00197A6D" w:rsidRDefault="00197A6D" w:rsidP="00126DA4">
      <w:pPr>
        <w:spacing w:after="0"/>
      </w:pPr>
      <w:r>
        <w:separator/>
      </w:r>
    </w:p>
  </w:footnote>
  <w:footnote w:type="continuationSeparator" w:id="0">
    <w:p w14:paraId="6783DC53" w14:textId="77777777" w:rsidR="00197A6D" w:rsidRDefault="00197A6D" w:rsidP="00126DA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BB82C" w14:textId="30DBEA51" w:rsidR="00126DA4" w:rsidRDefault="00603032">
    <w:pPr>
      <w:pStyle w:val="En-tte"/>
    </w:pPr>
    <w:sdt>
      <w:sdtPr>
        <w:id w:val="1385066820"/>
        <w:docPartObj>
          <w:docPartGallery w:val="Page Numbers (Margins)"/>
          <w:docPartUnique/>
        </w:docPartObj>
      </w:sdtPr>
      <w:sdtEndPr/>
      <w:sdtContent/>
    </w:sdt>
    <w:r w:rsidR="00126DA4">
      <w:rPr>
        <w:noProof/>
      </w:rPr>
      <mc:AlternateContent>
        <mc:Choice Requires="wps">
          <w:drawing>
            <wp:anchor distT="0" distB="0" distL="118745" distR="118745" simplePos="0" relativeHeight="251659264" behindDoc="1" locked="0" layoutInCell="1" allowOverlap="0" wp14:anchorId="3D363B6A" wp14:editId="6492334A">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2D9D1D5" w14:textId="77777777" w:rsidR="00126DA4" w:rsidRPr="00126DA4" w:rsidRDefault="00126DA4">
                              <w:pPr>
                                <w:pStyle w:val="En-tte"/>
                                <w:jc w:val="center"/>
                                <w:rPr>
                                  <w:caps/>
                                  <w:color w:val="FFFFFF" w:themeColor="background1"/>
                                </w:rPr>
                              </w:pPr>
                              <w:r w:rsidRPr="00126DA4">
                                <w:rPr>
                                  <w:caps/>
                                  <w:color w:val="FFFFFF" w:themeColor="background1"/>
                                </w:rPr>
                                <w:t>cours C</w:t>
                              </w:r>
                              <w:r w:rsidR="006C2EF4">
                                <w:rPr>
                                  <w:caps/>
                                  <w:color w:val="FFFFFF" w:themeColor="background1"/>
                                </w:rPr>
                                <w:t>3</w:t>
                              </w:r>
                              <w:r w:rsidRPr="00126DA4">
                                <w:rPr>
                                  <w:caps/>
                                  <w:color w:val="FFFFFF" w:themeColor="background1"/>
                                </w:rPr>
                                <w:t xml:space="preserve">4 – </w:t>
                              </w:r>
                              <w:r w:rsidR="006C2EF4">
                                <w:rPr>
                                  <w:caps/>
                                  <w:color w:val="FFFFFF" w:themeColor="background1"/>
                                </w:rPr>
                                <w:t>Programmation orientée objet I</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xmlns:oel="http://schemas.microsoft.com/office/2019/extlst">
          <w:pict>
            <v:rect w14:anchorId="3D363B6A" id="Rectangle 197" o:spid="_x0000_s1028"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2D9D1D5" w14:textId="77777777" w:rsidR="00126DA4" w:rsidRPr="00126DA4" w:rsidRDefault="00126DA4">
                        <w:pPr>
                          <w:pStyle w:val="En-tte"/>
                          <w:jc w:val="center"/>
                          <w:rPr>
                            <w:caps/>
                            <w:color w:val="FFFFFF" w:themeColor="background1"/>
                          </w:rPr>
                        </w:pPr>
                        <w:r w:rsidRPr="00126DA4">
                          <w:rPr>
                            <w:caps/>
                            <w:color w:val="FFFFFF" w:themeColor="background1"/>
                          </w:rPr>
                          <w:t>cours C</w:t>
                        </w:r>
                        <w:r w:rsidR="006C2EF4">
                          <w:rPr>
                            <w:caps/>
                            <w:color w:val="FFFFFF" w:themeColor="background1"/>
                          </w:rPr>
                          <w:t>3</w:t>
                        </w:r>
                        <w:r w:rsidRPr="00126DA4">
                          <w:rPr>
                            <w:caps/>
                            <w:color w:val="FFFFFF" w:themeColor="background1"/>
                          </w:rPr>
                          <w:t xml:space="preserve">4 – </w:t>
                        </w:r>
                        <w:r w:rsidR="006C2EF4">
                          <w:rPr>
                            <w:caps/>
                            <w:color w:val="FFFFFF" w:themeColor="background1"/>
                          </w:rPr>
                          <w:t>Programmation orientée objet I</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066BD"/>
    <w:multiLevelType w:val="hybridMultilevel"/>
    <w:tmpl w:val="B9BCEE8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7F6057D3"/>
    <w:multiLevelType w:val="hybridMultilevel"/>
    <w:tmpl w:val="4424A8A2"/>
    <w:lvl w:ilvl="0" w:tplc="C14ACB06">
      <w:start w:val="1"/>
      <w:numFmt w:val="upp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D8A"/>
    <w:rsid w:val="0003541D"/>
    <w:rsid w:val="000B5D88"/>
    <w:rsid w:val="000E1DE9"/>
    <w:rsid w:val="00126DA4"/>
    <w:rsid w:val="00141330"/>
    <w:rsid w:val="00161F4E"/>
    <w:rsid w:val="00163F00"/>
    <w:rsid w:val="00197A6D"/>
    <w:rsid w:val="001A0B8B"/>
    <w:rsid w:val="002933B0"/>
    <w:rsid w:val="002A6BA7"/>
    <w:rsid w:val="003B49DC"/>
    <w:rsid w:val="00514987"/>
    <w:rsid w:val="005C1D5A"/>
    <w:rsid w:val="0067537C"/>
    <w:rsid w:val="006A6BD7"/>
    <w:rsid w:val="006C2EF4"/>
    <w:rsid w:val="006E0A45"/>
    <w:rsid w:val="00821079"/>
    <w:rsid w:val="008640FE"/>
    <w:rsid w:val="00871D96"/>
    <w:rsid w:val="009248E3"/>
    <w:rsid w:val="00A6523F"/>
    <w:rsid w:val="00AF0D8A"/>
    <w:rsid w:val="00B43BED"/>
    <w:rsid w:val="00BD69AB"/>
    <w:rsid w:val="00CE3B13"/>
    <w:rsid w:val="00DC37A3"/>
    <w:rsid w:val="00EF2BE2"/>
    <w:rsid w:val="00F964B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9C8757"/>
  <w15:chartTrackingRefBased/>
  <w15:docId w15:val="{70FCBA43-A2D4-4D8D-9D07-95C41A399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23F"/>
    <w:pPr>
      <w:spacing w:after="200" w:line="240" w:lineRule="auto"/>
      <w:jc w:val="both"/>
    </w:pPr>
    <w:rPr>
      <w:rFonts w:ascii="Lato" w:hAnsi="Lato"/>
      <w:sz w:val="24"/>
    </w:rPr>
  </w:style>
  <w:style w:type="paragraph" w:styleId="Titre1">
    <w:name w:val="heading 1"/>
    <w:basedOn w:val="Normal"/>
    <w:next w:val="Normal"/>
    <w:link w:val="Titre1Car"/>
    <w:uiPriority w:val="9"/>
    <w:qFormat/>
    <w:rsid w:val="005C1D5A"/>
    <w:pPr>
      <w:keepNext/>
      <w:keepLines/>
      <w:spacing w:before="240" w:after="0"/>
      <w:outlineLvl w:val="0"/>
    </w:pPr>
    <w:rPr>
      <w:rFonts w:eastAsiaTheme="majorEastAsia" w:cstheme="majorBidi"/>
      <w:color w:val="2F5496" w:themeColor="accent1" w:themeShade="BF"/>
      <w:sz w:val="32"/>
      <w:szCs w:val="32"/>
    </w:rPr>
  </w:style>
  <w:style w:type="paragraph" w:styleId="Titre2">
    <w:name w:val="heading 2"/>
    <w:basedOn w:val="Normal"/>
    <w:next w:val="Normal"/>
    <w:link w:val="Titre2Car"/>
    <w:uiPriority w:val="9"/>
    <w:unhideWhenUsed/>
    <w:qFormat/>
    <w:rsid w:val="005C1D5A"/>
    <w:pPr>
      <w:keepNext/>
      <w:keepLines/>
      <w:spacing w:before="40" w:after="0"/>
      <w:outlineLvl w:val="1"/>
    </w:pPr>
    <w:rPr>
      <w:rFonts w:eastAsiaTheme="majorEastAsia"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26DA4"/>
    <w:pPr>
      <w:tabs>
        <w:tab w:val="center" w:pos="4320"/>
        <w:tab w:val="right" w:pos="8640"/>
      </w:tabs>
      <w:spacing w:after="0"/>
    </w:pPr>
  </w:style>
  <w:style w:type="character" w:customStyle="1" w:styleId="En-tteCar">
    <w:name w:val="En-tête Car"/>
    <w:basedOn w:val="Policepardfaut"/>
    <w:link w:val="En-tte"/>
    <w:uiPriority w:val="99"/>
    <w:rsid w:val="00126DA4"/>
  </w:style>
  <w:style w:type="paragraph" w:styleId="Pieddepage">
    <w:name w:val="footer"/>
    <w:basedOn w:val="Normal"/>
    <w:link w:val="PieddepageCar"/>
    <w:uiPriority w:val="99"/>
    <w:unhideWhenUsed/>
    <w:rsid w:val="00126DA4"/>
    <w:pPr>
      <w:tabs>
        <w:tab w:val="center" w:pos="4320"/>
        <w:tab w:val="right" w:pos="8640"/>
      </w:tabs>
      <w:spacing w:after="0"/>
    </w:pPr>
  </w:style>
  <w:style w:type="character" w:customStyle="1" w:styleId="PieddepageCar">
    <w:name w:val="Pied de page Car"/>
    <w:basedOn w:val="Policepardfaut"/>
    <w:link w:val="Pieddepage"/>
    <w:uiPriority w:val="99"/>
    <w:rsid w:val="00126DA4"/>
  </w:style>
  <w:style w:type="character" w:customStyle="1" w:styleId="Titre1Car">
    <w:name w:val="Titre 1 Car"/>
    <w:basedOn w:val="Policepardfaut"/>
    <w:link w:val="Titre1"/>
    <w:uiPriority w:val="9"/>
    <w:rsid w:val="005C1D5A"/>
    <w:rPr>
      <w:rFonts w:ascii="Lato" w:eastAsiaTheme="majorEastAsia" w:hAnsi="Lato" w:cstheme="majorBidi"/>
      <w:color w:val="2F5496" w:themeColor="accent1" w:themeShade="BF"/>
      <w:sz w:val="32"/>
      <w:szCs w:val="32"/>
    </w:rPr>
  </w:style>
  <w:style w:type="character" w:customStyle="1" w:styleId="Titre2Car">
    <w:name w:val="Titre 2 Car"/>
    <w:basedOn w:val="Policepardfaut"/>
    <w:link w:val="Titre2"/>
    <w:uiPriority w:val="9"/>
    <w:rsid w:val="005C1D5A"/>
    <w:rPr>
      <w:rFonts w:ascii="Lato" w:eastAsiaTheme="majorEastAsia" w:hAnsi="Lato" w:cstheme="majorBidi"/>
      <w:color w:val="2F5496" w:themeColor="accent1" w:themeShade="BF"/>
      <w:sz w:val="26"/>
      <w:szCs w:val="26"/>
    </w:rPr>
  </w:style>
  <w:style w:type="character" w:styleId="Accentuationlgre">
    <w:name w:val="Subtle Emphasis"/>
    <w:basedOn w:val="Policepardfaut"/>
    <w:uiPriority w:val="19"/>
    <w:qFormat/>
    <w:rsid w:val="005C1D5A"/>
    <w:rPr>
      <w:rFonts w:ascii="Courier New" w:hAnsi="Courier New"/>
      <w:i w:val="0"/>
      <w:iCs/>
      <w:color w:val="404040" w:themeColor="text1" w:themeTint="BF"/>
    </w:rPr>
  </w:style>
  <w:style w:type="paragraph" w:styleId="Sous-titre">
    <w:name w:val="Subtitle"/>
    <w:basedOn w:val="Normal"/>
    <w:next w:val="Normal"/>
    <w:link w:val="Sous-titreCar"/>
    <w:uiPriority w:val="11"/>
    <w:qFormat/>
    <w:rsid w:val="00514987"/>
    <w:pPr>
      <w:numPr>
        <w:ilvl w:val="1"/>
      </w:numPr>
      <w:spacing w:after="160"/>
    </w:pPr>
    <w:rPr>
      <w:rFonts w:eastAsiaTheme="minorEastAsia"/>
      <w:b/>
      <w:spacing w:val="15"/>
    </w:rPr>
  </w:style>
  <w:style w:type="character" w:customStyle="1" w:styleId="Sous-titreCar">
    <w:name w:val="Sous-titre Car"/>
    <w:basedOn w:val="Policepardfaut"/>
    <w:link w:val="Sous-titre"/>
    <w:uiPriority w:val="11"/>
    <w:rsid w:val="00514987"/>
    <w:rPr>
      <w:rFonts w:ascii="Lato" w:eastAsiaTheme="minorEastAsia" w:hAnsi="Lato"/>
      <w:b/>
      <w:spacing w:val="15"/>
      <w:sz w:val="24"/>
    </w:rPr>
  </w:style>
  <w:style w:type="paragraph" w:styleId="Titre">
    <w:name w:val="Title"/>
    <w:basedOn w:val="Normal"/>
    <w:next w:val="Normal"/>
    <w:link w:val="TitreCar"/>
    <w:uiPriority w:val="10"/>
    <w:qFormat/>
    <w:rsid w:val="00163F00"/>
    <w:pPr>
      <w:spacing w:after="0"/>
      <w:contextualSpacing/>
    </w:pPr>
    <w:rPr>
      <w:rFonts w:eastAsiaTheme="majorEastAsia" w:cstheme="majorBidi"/>
      <w:spacing w:val="-10"/>
      <w:kern w:val="28"/>
      <w:sz w:val="40"/>
      <w:szCs w:val="56"/>
    </w:rPr>
  </w:style>
  <w:style w:type="character" w:customStyle="1" w:styleId="TitreCar">
    <w:name w:val="Titre Car"/>
    <w:basedOn w:val="Policepardfaut"/>
    <w:link w:val="Titre"/>
    <w:uiPriority w:val="10"/>
    <w:rsid w:val="00163F00"/>
    <w:rPr>
      <w:rFonts w:ascii="Lato" w:eastAsiaTheme="majorEastAsia" w:hAnsi="Lato" w:cstheme="majorBidi"/>
      <w:spacing w:val="-10"/>
      <w:kern w:val="28"/>
      <w:sz w:val="40"/>
      <w:szCs w:val="56"/>
    </w:rPr>
  </w:style>
  <w:style w:type="paragraph" w:styleId="Paragraphedeliste">
    <w:name w:val="List Paragraph"/>
    <w:basedOn w:val="Normal"/>
    <w:uiPriority w:val="34"/>
    <w:qFormat/>
    <w:rsid w:val="00CE3B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abo\OneDrive\Documents\Mod&#232;les%20Office%20personnalis&#233;s\modeleEricL.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modeleEricL.dotx</Template>
  <TotalTime>27</TotalTime>
  <Pages>5</Pages>
  <Words>220</Words>
  <Characters>1212</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cours C34 – Programmation orientée objet I</vt:lpstr>
    </vt:vector>
  </TitlesOfParts>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 C34 – Programmation orientée objet I</dc:title>
  <dc:subject/>
  <dc:creator>Eric L</dc:creator>
  <cp:keywords/>
  <dc:description/>
  <cp:lastModifiedBy>Joinvil Benjamin</cp:lastModifiedBy>
  <cp:revision>3</cp:revision>
  <cp:lastPrinted>2023-03-24T14:22:00Z</cp:lastPrinted>
  <dcterms:created xsi:type="dcterms:W3CDTF">2023-03-24T19:37:00Z</dcterms:created>
  <dcterms:modified xsi:type="dcterms:W3CDTF">2023-03-24T20:03:00Z</dcterms:modified>
</cp:coreProperties>
</file>