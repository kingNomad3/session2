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473C594" w14:textId="46692E72" w:rsidR="00A32EC4" w:rsidRPr="00A32EC4" w:rsidRDefault="00A32EC4" w:rsidP="00A32EC4">
      <w:pPr>
        <w:pStyle w:val="Titre1"/>
      </w:pPr>
      <w:r w:rsidRPr="00A32EC4">
        <w:t>Annexe 1 - Qu'est-ce que la programmation orientée objet ?</w:t>
      </w:r>
    </w:p>
    <w:p w14:paraId="686F845F" w14:textId="77777777" w:rsidR="00A32EC4" w:rsidRPr="00A32EC4" w:rsidRDefault="00A32EC4" w:rsidP="00A32EC4">
      <w:pPr>
        <w:rPr>
          <w:b/>
        </w:rPr>
      </w:pPr>
    </w:p>
    <w:p w14:paraId="193626E7" w14:textId="37E7102B" w:rsidR="00A32EC4" w:rsidRPr="00A32EC4" w:rsidRDefault="00A32EC4" w:rsidP="00A32EC4">
      <w:pPr>
        <w:pStyle w:val="Paragraphedeliste"/>
        <w:numPr>
          <w:ilvl w:val="0"/>
          <w:numId w:val="6"/>
        </w:numPr>
      </w:pPr>
      <w:r w:rsidRPr="00A32EC4">
        <w:t xml:space="preserve">C'est facile de savoir ce qu'est un objet : </w:t>
      </w:r>
      <w:sdt>
        <w:sdtPr>
          <w:id w:val="1750919073"/>
          <w:placeholder>
            <w:docPart w:val="88F13F128FE64AF29BC060D8026F4B7F"/>
          </w:placeholder>
        </w:sdtPr>
        <w:sdtEndPr/>
        <w:sdtContent>
          <w:r w:rsidR="00803C1C">
            <w:t>Crayon, tableau</w:t>
          </w:r>
          <w:r w:rsidR="00B55932">
            <w:t>, un ecran</w:t>
          </w:r>
        </w:sdtContent>
      </w:sdt>
    </w:p>
    <w:p w14:paraId="4D7F1F18" w14:textId="77777777" w:rsidR="00A32EC4" w:rsidRPr="00A32EC4" w:rsidRDefault="00A32EC4" w:rsidP="00A32EC4"/>
    <w:p w14:paraId="20D8B7E2" w14:textId="02513F7B" w:rsidR="00A32EC4" w:rsidRPr="00A32EC4" w:rsidRDefault="00A32EC4" w:rsidP="00A32EC4">
      <w:pPr>
        <w:ind w:firstLine="360"/>
      </w:pPr>
      <w:r w:rsidRPr="00A32EC4">
        <w:t xml:space="preserve">…ou ce qui n'est pas un objet : </w:t>
      </w:r>
      <w:sdt>
        <w:sdtPr>
          <w:id w:val="1859926930"/>
          <w:placeholder>
            <w:docPart w:val="F0BB7DE1D8104D5493922F3D206F4590"/>
          </w:placeholder>
        </w:sdtPr>
        <w:sdtEndPr/>
        <w:sdtContent>
          <w:r w:rsidR="00B55932">
            <w:t xml:space="preserve">émotions, 37 % du crayon, air </w:t>
          </w:r>
        </w:sdtContent>
      </w:sdt>
    </w:p>
    <w:p w14:paraId="35131C9D" w14:textId="77777777" w:rsidR="00A32EC4" w:rsidRPr="00A32EC4" w:rsidRDefault="00A32EC4" w:rsidP="00A32EC4"/>
    <w:p w14:paraId="393D7FC3" w14:textId="63BAAEEC" w:rsidR="00A32EC4" w:rsidRPr="00A32EC4" w:rsidRDefault="00A32EC4" w:rsidP="00A32EC4">
      <w:r w:rsidRPr="00A32EC4">
        <w:t xml:space="preserve">On voit le monde qui nous entoure en termes d'objets et de leurs relations entre eux, notre mémoire est organisée de cette manière. On va reproduire la même chose avec la programmation orientée objet : </w:t>
      </w:r>
      <w:sdt>
        <w:sdtPr>
          <w:id w:val="2024272886"/>
          <w:placeholder>
            <w:docPart w:val="860D98AB388A4D1D9DB5CE68077585F0"/>
          </w:placeholder>
        </w:sdtPr>
        <w:sdtEndPr/>
        <w:sdtContent>
          <w:r w:rsidR="00FB730E">
            <w:t>représenter la réalité le plus fidèlement possible dans nos programmes</w:t>
          </w:r>
        </w:sdtContent>
      </w:sdt>
    </w:p>
    <w:p w14:paraId="075B35AF" w14:textId="77777777" w:rsidR="00A32EC4" w:rsidRPr="00A32EC4" w:rsidRDefault="00A32EC4" w:rsidP="00A32EC4"/>
    <w:p w14:paraId="512725E2" w14:textId="77777777" w:rsidR="00A32EC4" w:rsidRPr="00A32EC4" w:rsidRDefault="00A32EC4" w:rsidP="00A32EC4"/>
    <w:p w14:paraId="65E5287D" w14:textId="4BC96618" w:rsidR="00A32EC4" w:rsidRPr="00A32EC4" w:rsidRDefault="00A32EC4" w:rsidP="00A32EC4">
      <w:pPr>
        <w:pStyle w:val="Paragraphedeliste"/>
        <w:numPr>
          <w:ilvl w:val="0"/>
          <w:numId w:val="6"/>
        </w:numPr>
      </w:pPr>
      <w:r w:rsidRPr="00A32EC4">
        <w:t xml:space="preserve">Fonctionnement d'une voiture </w:t>
      </w:r>
      <w:r w:rsidRPr="00A32EC4">
        <w:sym w:font="Wingdings" w:char="F0E0"/>
      </w:r>
      <w:r w:rsidRPr="00A32EC4">
        <w:t xml:space="preserve"> simuler la conduite d'une auto dans un jeu vidéo</w:t>
      </w:r>
    </w:p>
    <w:p w14:paraId="234F3800" w14:textId="77777777" w:rsidR="00A32EC4" w:rsidRPr="00A32EC4" w:rsidRDefault="00A32EC4" w:rsidP="00A32EC4"/>
    <w:p w14:paraId="312423C1" w14:textId="77777777" w:rsidR="00A32EC4" w:rsidRPr="00A32EC4" w:rsidRDefault="00A32EC4" w:rsidP="00A32EC4">
      <w:pPr>
        <w:jc w:val="center"/>
      </w:pPr>
      <w:r w:rsidRPr="00A32EC4">
        <w:rPr>
          <w:noProof/>
        </w:rPr>
        <w:drawing>
          <wp:inline distT="0" distB="0" distL="0" distR="0" wp14:anchorId="56F807A6" wp14:editId="044A4E10">
            <wp:extent cx="4183894" cy="2127250"/>
            <wp:effectExtent l="0" t="0" r="0" b="0"/>
            <wp:docPr id="1" name="Image 1" descr="https://gameranx.com/wp-content/uploads/2021/03/Nascar-Heat-4-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meranx.com/wp-content/uploads/2021/03/Nascar-Heat-4-1024x57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011" cy="2138495"/>
                    </a:xfrm>
                    <a:prstGeom prst="rect">
                      <a:avLst/>
                    </a:prstGeom>
                    <a:noFill/>
                    <a:ln>
                      <a:noFill/>
                    </a:ln>
                  </pic:spPr>
                </pic:pic>
              </a:graphicData>
            </a:graphic>
          </wp:inline>
        </w:drawing>
      </w:r>
    </w:p>
    <w:p w14:paraId="3F3056DB" w14:textId="3D9AE859" w:rsidR="00A32EC4" w:rsidRPr="00A32EC4" w:rsidRDefault="00A32EC4" w:rsidP="00A32EC4">
      <w:pPr>
        <w:jc w:val="center"/>
        <w:rPr>
          <w:i/>
        </w:rPr>
      </w:pPr>
      <w:r w:rsidRPr="00A32EC4">
        <w:rPr>
          <w:i/>
        </w:rPr>
        <w:t>Tiré de Nascar Heat 4, jeu de Playstation</w:t>
      </w:r>
    </w:p>
    <w:p w14:paraId="3C80DAA3" w14:textId="7BA4818C" w:rsidR="00A32EC4" w:rsidRPr="00A32EC4" w:rsidRDefault="00A32EC4" w:rsidP="00A32EC4">
      <w:r w:rsidRPr="00A32EC4">
        <w:t xml:space="preserve">      Différents objets :</w:t>
      </w:r>
      <w:r w:rsidR="00FB730E">
        <w:t xml:space="preserve">Volant, rétroviseur, voiture </w:t>
      </w:r>
    </w:p>
    <w:p w14:paraId="36507934" w14:textId="77777777" w:rsidR="00A32EC4" w:rsidRPr="00A32EC4" w:rsidRDefault="00A32EC4" w:rsidP="00A32EC4"/>
    <w:p w14:paraId="48469F80" w14:textId="72538BB5" w:rsidR="00A32EC4" w:rsidRPr="00A32EC4" w:rsidRDefault="00A32EC4" w:rsidP="00A32EC4">
      <w:pPr>
        <w:numPr>
          <w:ilvl w:val="0"/>
          <w:numId w:val="2"/>
        </w:numPr>
      </w:pPr>
      <w:r w:rsidRPr="00A32EC4">
        <w:t xml:space="preserve">fabriqués à partir d'un plan : </w:t>
      </w:r>
      <w:sdt>
        <w:sdtPr>
          <w:id w:val="-1796664680"/>
          <w:placeholder>
            <w:docPart w:val="4E87CE8E50DC4D579A6F22C4B525503C"/>
          </w:placeholder>
        </w:sdtPr>
        <w:sdtEndPr/>
        <w:sdtContent>
          <w:r w:rsidR="00FB730E">
            <w:t xml:space="preserve">une classe (programme) </w:t>
          </w:r>
        </w:sdtContent>
      </w:sdt>
    </w:p>
    <w:p w14:paraId="5861C2A5" w14:textId="6D1CFB39" w:rsidR="00A32EC4" w:rsidRPr="00A32EC4" w:rsidRDefault="00A32EC4" w:rsidP="00A32EC4">
      <w:pPr>
        <w:numPr>
          <w:ilvl w:val="0"/>
          <w:numId w:val="2"/>
        </w:numPr>
      </w:pPr>
      <w:r w:rsidRPr="00A32EC4">
        <w:t xml:space="preserve">communiquant entre eux : </w:t>
      </w:r>
      <w:sdt>
        <w:sdtPr>
          <w:id w:val="-949705359"/>
          <w:placeholder>
            <w:docPart w:val="70E34A3F2A9E45768A6EC13F2DF20602"/>
          </w:placeholder>
        </w:sdtPr>
        <w:sdtEndPr/>
        <w:sdtContent>
          <w:r w:rsidR="00FB730E">
            <w:t>s’envoie des messages (méthode)</w:t>
          </w:r>
        </w:sdtContent>
      </w:sdt>
    </w:p>
    <w:p w14:paraId="39752948" w14:textId="160483BC" w:rsidR="00A32EC4" w:rsidRPr="00A32EC4" w:rsidRDefault="00A32EC4" w:rsidP="00A32EC4">
      <w:pPr>
        <w:numPr>
          <w:ilvl w:val="0"/>
          <w:numId w:val="2"/>
        </w:numPr>
      </w:pPr>
      <w:r w:rsidRPr="00A32EC4">
        <w:lastRenderedPageBreak/>
        <w:t xml:space="preserve">dans un but commun : </w:t>
      </w:r>
      <w:sdt>
        <w:sdtPr>
          <w:id w:val="1767272760"/>
          <w:placeholder>
            <w:docPart w:val="E3A699CCC59D49AFB7CF44FCE0572343"/>
          </w:placeholder>
        </w:sdtPr>
        <w:sdtEndPr/>
        <w:sdtContent>
          <w:r w:rsidR="00FB730E">
            <w:t>jeu/voiture fonctionne</w:t>
          </w:r>
        </w:sdtContent>
      </w:sdt>
    </w:p>
    <w:p w14:paraId="2512D4C8" w14:textId="0D6132F0" w:rsidR="00A32EC4" w:rsidRPr="00A32EC4" w:rsidRDefault="00A32EC4" w:rsidP="00A32EC4"/>
    <w:p w14:paraId="5E79BAEC" w14:textId="77777777" w:rsidR="00A32EC4" w:rsidRPr="00A32EC4" w:rsidRDefault="00A32EC4" w:rsidP="00A32EC4">
      <w:pPr>
        <w:numPr>
          <w:ilvl w:val="0"/>
          <w:numId w:val="6"/>
        </w:numPr>
      </w:pPr>
      <w:r w:rsidRPr="00A32EC4">
        <w:t>Qu’est-ce qu’un objet dans le cadre d'un projet de programmation OO ?</w:t>
      </w:r>
    </w:p>
    <w:p w14:paraId="756281D2" w14:textId="77777777" w:rsidR="00A32EC4" w:rsidRPr="00A32EC4" w:rsidRDefault="00A32EC4" w:rsidP="00A32EC4"/>
    <w:p w14:paraId="5F1B5989" w14:textId="766BF038" w:rsidR="00A32EC4" w:rsidRPr="00A32EC4" w:rsidRDefault="00A32EC4" w:rsidP="00A32EC4">
      <w:r w:rsidRPr="00A32EC4">
        <w:rPr>
          <w:noProof/>
        </w:rPr>
        <mc:AlternateContent>
          <mc:Choice Requires="wps">
            <w:drawing>
              <wp:anchor distT="45720" distB="45720" distL="114300" distR="114300" simplePos="0" relativeHeight="251661312" behindDoc="0" locked="0" layoutInCell="1" allowOverlap="1" wp14:anchorId="52E6EC72" wp14:editId="695ED706">
                <wp:simplePos x="0" y="0"/>
                <wp:positionH relativeFrom="column">
                  <wp:posOffset>1602105</wp:posOffset>
                </wp:positionH>
                <wp:positionV relativeFrom="paragraph">
                  <wp:posOffset>33020</wp:posOffset>
                </wp:positionV>
                <wp:extent cx="2512060" cy="245110"/>
                <wp:effectExtent l="0" t="0" r="15240" b="16510"/>
                <wp:wrapSquare wrapText="bothSides"/>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45110"/>
                        </a:xfrm>
                        <a:prstGeom prst="rect">
                          <a:avLst/>
                        </a:prstGeom>
                        <a:solidFill>
                          <a:srgbClr val="FFFFFF"/>
                        </a:solidFill>
                        <a:ln w="9525">
                          <a:solidFill>
                            <a:srgbClr val="000000"/>
                          </a:solidFill>
                          <a:miter lim="800000"/>
                          <a:headEnd/>
                          <a:tailEnd/>
                        </a:ln>
                      </wps:spPr>
                      <wps:txbx>
                        <w:txbxContent>
                          <w:p w14:paraId="7EE375C1" w14:textId="77777777" w:rsidR="00A32EC4" w:rsidRDefault="00A32EC4" w:rsidP="00A32EC4">
                            <w:r>
                              <w:t>OBJET : capsule d’informations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E6EC72" id="_x0000_t202" coordsize="21600,21600" o:spt="202" path="m,l,21600r21600,l21600,xe">
                <v:stroke joinstyle="miter"/>
                <v:path gradientshapeok="t" o:connecttype="rect"/>
              </v:shapetype>
              <v:shape id="Zone de texte 14" o:spid="_x0000_s1026" type="#_x0000_t202" style="position:absolute;left:0;text-align:left;margin-left:126.15pt;margin-top:2.6pt;width:197.8pt;height:19.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">
                <v:textbox style="mso-fit-shape-to-text:t">
                  <w:txbxContent>
                    <w:p w14:paraId="7EE375C1" w14:textId="77777777" w:rsidR="00A32EC4" w:rsidRDefault="00A32EC4" w:rsidP="00A32EC4">
                      <w:r>
                        <w:t>OBJET : capsule d’informations</w:t>
                      </w:r>
                    </w:p>
                  </w:txbxContent>
                </v:textbox>
                <w10:wrap type="square"/>
              </v:shape>
            </w:pict>
          </mc:Fallback>
        </mc:AlternateContent>
      </w:r>
    </w:p>
    <w:p w14:paraId="3746CD8A" w14:textId="77777777" w:rsidR="00A32EC4" w:rsidRPr="00A32EC4" w:rsidRDefault="00A32EC4" w:rsidP="00A32EC4"/>
    <w:p w14:paraId="3247E8C5" w14:textId="61EC324E" w:rsidR="00A32EC4" w:rsidRPr="00A32EC4" w:rsidRDefault="00A32EC4" w:rsidP="00A32EC4">
      <w:r w:rsidRPr="00A32EC4">
        <w:rPr>
          <w:noProof/>
        </w:rPr>
        <mc:AlternateContent>
          <mc:Choice Requires="wps">
            <w:drawing>
              <wp:anchor distT="0" distB="0" distL="114300" distR="114300" simplePos="0" relativeHeight="251662336" behindDoc="0" locked="0" layoutInCell="1" allowOverlap="1" wp14:anchorId="10B62EDD" wp14:editId="76AA1848">
                <wp:simplePos x="0" y="0"/>
                <wp:positionH relativeFrom="column">
                  <wp:posOffset>1291590</wp:posOffset>
                </wp:positionH>
                <wp:positionV relativeFrom="paragraph">
                  <wp:posOffset>9525</wp:posOffset>
                </wp:positionV>
                <wp:extent cx="1165860" cy="640080"/>
                <wp:effectExtent l="11430" t="6985" r="13335" b="10160"/>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5860" cy="640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B22E1F" id="_x0000_t32" coordsize="21600,21600" o:spt="32" o:oned="t" path="m,l21600,21600e" filled="f">
                <v:path arrowok="t" fillok="f" o:connecttype="none"/>
                <o:lock v:ext="edit" shapetype="t"/>
              </v:shapetype>
              <v:shape id="Connecteur droit avec flèche 12" o:spid="_x0000_s1026" type="#_x0000_t32" style="position:absolute;margin-left:101.7pt;margin-top:.75pt;width:91.8pt;height:50.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"/>
            </w:pict>
          </mc:Fallback>
        </mc:AlternateContent>
      </w:r>
      <w:r w:rsidRPr="00A32EC4">
        <w:rPr>
          <w:noProof/>
        </w:rPr>
        <mc:AlternateContent>
          <mc:Choice Requires="wps">
            <w:drawing>
              <wp:anchor distT="0" distB="0" distL="114300" distR="114300" simplePos="0" relativeHeight="251663360" behindDoc="0" locked="0" layoutInCell="1" allowOverlap="1" wp14:anchorId="0009BD77" wp14:editId="19CA6E15">
                <wp:simplePos x="0" y="0"/>
                <wp:positionH relativeFrom="column">
                  <wp:posOffset>3265170</wp:posOffset>
                </wp:positionH>
                <wp:positionV relativeFrom="paragraph">
                  <wp:posOffset>40640</wp:posOffset>
                </wp:positionV>
                <wp:extent cx="914400" cy="654685"/>
                <wp:effectExtent l="13335" t="11430" r="5715" b="10160"/>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54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B4ADA" id="Connecteur droit avec flèche 13" o:spid="_x0000_s1026" type="#_x0000_t32" style="position:absolute;margin-left:257.1pt;margin-top:3.2pt;width:1in;height:5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"/>
            </w:pict>
          </mc:Fallback>
        </mc:AlternateContent>
      </w:r>
    </w:p>
    <w:p w14:paraId="0BB9ABE8" w14:textId="77777777" w:rsidR="00A32EC4" w:rsidRPr="00A32EC4" w:rsidRDefault="00A32EC4" w:rsidP="00A32EC4"/>
    <w:p w14:paraId="6D048AB1" w14:textId="3C0EA41A" w:rsidR="00A32EC4" w:rsidRPr="00A32EC4" w:rsidRDefault="00A32EC4" w:rsidP="00A32EC4">
      <w:r w:rsidRPr="00A32EC4">
        <w:rPr>
          <w:noProof/>
        </w:rPr>
        <mc:AlternateContent>
          <mc:Choice Requires="wps">
            <w:drawing>
              <wp:anchor distT="45720" distB="45720" distL="114300" distR="114300" simplePos="0" relativeHeight="251664384" behindDoc="0" locked="0" layoutInCell="1" allowOverlap="1" wp14:anchorId="382B8ACC" wp14:editId="4E8797F0">
                <wp:simplePos x="0" y="0"/>
                <wp:positionH relativeFrom="column">
                  <wp:posOffset>-163830</wp:posOffset>
                </wp:positionH>
                <wp:positionV relativeFrom="paragraph">
                  <wp:posOffset>81280</wp:posOffset>
                </wp:positionV>
                <wp:extent cx="2903220" cy="1276350"/>
                <wp:effectExtent l="7620" t="12700" r="13335" b="6350"/>
                <wp:wrapSquare wrapText="bothSides"/>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1276350"/>
                        </a:xfrm>
                        <a:prstGeom prst="rect">
                          <a:avLst/>
                        </a:prstGeom>
                        <a:solidFill>
                          <a:srgbClr val="FFFFFF"/>
                        </a:solidFill>
                        <a:ln w="9525">
                          <a:solidFill>
                            <a:srgbClr val="000000"/>
                          </a:solidFill>
                          <a:miter lim="800000"/>
                          <a:headEnd/>
                          <a:tailEnd/>
                        </a:ln>
                      </wps:spPr>
                      <wps:txbx>
                        <w:txbxContent>
                          <w:p w14:paraId="0B1730F8" w14:textId="4FBEF4A1" w:rsidR="00A32EC4" w:rsidRDefault="00FB730E" w:rsidP="00A32EC4">
                            <w:r>
                              <w:t xml:space="preserve">Attributs qui </w:t>
                            </w:r>
                            <w:r w:rsidR="00FB72DF">
                              <w:t>représentent</w:t>
                            </w:r>
                            <w:r>
                              <w:t xml:space="preserve"> l’état de l’objet (variables d’instance)</w:t>
                            </w:r>
                            <w:r w:rsidR="00FB72DF">
                              <w:t xml:space="preserve"> Toutes les variables qui distingue une voiture d’une autre voiture. Ex : la vitesse, le nombre de tours,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2B8ACC" id="Zone de texte 10" o:spid="_x0000_s1027" type="#_x0000_t202" style="position:absolute;left:0;text-align:left;margin-left:-12.9pt;margin-top:6.4pt;width:228.6pt;height:10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">
                <v:textbox>
                  <w:txbxContent>
                    <w:p w14:paraId="0B1730F8" w14:textId="4FBEF4A1" w:rsidR="00A32EC4" w:rsidRDefault="00FB730E" w:rsidP="00A32EC4">
                      <w:r>
                        <w:t xml:space="preserve">Attributs qui </w:t>
                      </w:r>
                      <w:r w:rsidR="00FB72DF">
                        <w:t>représentent</w:t>
                      </w:r>
                      <w:r>
                        <w:t xml:space="preserve"> l’état de l’objet (variables d’instance)</w:t>
                      </w:r>
                      <w:r w:rsidR="00FB72DF">
                        <w:t xml:space="preserve"> Toutes les variables qui distingue une voiture d’une autre voiture. Ex : la vitesse, le nombre de tours, etc.</w:t>
                      </w:r>
                    </w:p>
                  </w:txbxContent>
                </v:textbox>
                <w10:wrap type="square"/>
              </v:shape>
            </w:pict>
          </mc:Fallback>
        </mc:AlternateContent>
      </w:r>
      <w:r w:rsidRPr="00A32EC4">
        <w:rPr>
          <w:noProof/>
        </w:rPr>
        <mc:AlternateContent>
          <mc:Choice Requires="wps">
            <w:drawing>
              <wp:anchor distT="0" distB="0" distL="114300" distR="114300" simplePos="0" relativeHeight="251665408" behindDoc="0" locked="0" layoutInCell="1" allowOverlap="1" wp14:anchorId="38308358" wp14:editId="4F808267">
                <wp:simplePos x="0" y="0"/>
                <wp:positionH relativeFrom="column">
                  <wp:posOffset>3008630</wp:posOffset>
                </wp:positionH>
                <wp:positionV relativeFrom="paragraph">
                  <wp:posOffset>89535</wp:posOffset>
                </wp:positionV>
                <wp:extent cx="2926080" cy="1235710"/>
                <wp:effectExtent l="10160" t="5715" r="6985" b="635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235710"/>
                        </a:xfrm>
                        <a:prstGeom prst="rect">
                          <a:avLst/>
                        </a:prstGeom>
                        <a:solidFill>
                          <a:srgbClr val="FFFFFF"/>
                        </a:solidFill>
                        <a:ln w="9525">
                          <a:solidFill>
                            <a:srgbClr val="000000"/>
                          </a:solidFill>
                          <a:miter lim="800000"/>
                          <a:headEnd/>
                          <a:tailEnd/>
                        </a:ln>
                      </wps:spPr>
                      <wps:txbx>
                        <w:txbxContent>
                          <w:p w14:paraId="77296BBD" w14:textId="629BC495" w:rsidR="00A32EC4" w:rsidRDefault="00FB72DF" w:rsidP="00A32EC4">
                            <w:r>
                              <w:t>Comportements : ce qu’il peut faire de lui-même ou en réaction a un message externe. La voiture roule et si une autre voiture la frappe elle va alors réagir. (Méthode)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08358" id="Zone de texte 11" o:spid="_x0000_s1028" type="#_x0000_t202" style="position:absolute;left:0;text-align:left;margin-left:236.9pt;margin-top:7.05pt;width:230.4pt;height:9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">
                <v:textbox>
                  <w:txbxContent>
                    <w:p w14:paraId="77296BBD" w14:textId="629BC495" w:rsidR="00A32EC4" w:rsidRDefault="00FB72DF" w:rsidP="00A32EC4">
                      <w:r>
                        <w:t>Comportements : ce qu’il peut faire de lui-même ou en réaction a un message externe. La voiture roule et si une autre voiture la frappe elle va alors réagir. (Méthode)</w:t>
                      </w:r>
                    </w:p>
                  </w:txbxContent>
                </v:textbox>
              </v:shape>
            </w:pict>
          </mc:Fallback>
        </mc:AlternateContent>
      </w:r>
    </w:p>
    <w:p w14:paraId="624996F8" w14:textId="1EF1C491" w:rsidR="00A32EC4" w:rsidRPr="00A32EC4" w:rsidRDefault="00A32EC4" w:rsidP="00A32EC4"/>
    <w:p w14:paraId="3C318CDF" w14:textId="77777777" w:rsidR="00A32EC4" w:rsidRPr="00A32EC4" w:rsidRDefault="00A32EC4" w:rsidP="00A32EC4"/>
    <w:p w14:paraId="53F62C9D" w14:textId="77777777" w:rsidR="00A32EC4" w:rsidRPr="00A32EC4" w:rsidRDefault="00A32EC4" w:rsidP="00A32EC4"/>
    <w:p w14:paraId="261A6891" w14:textId="77777777" w:rsidR="00A32EC4" w:rsidRPr="00A32EC4" w:rsidRDefault="00A32EC4" w:rsidP="00A32EC4"/>
    <w:p w14:paraId="564BE89F" w14:textId="2D26C25C" w:rsidR="00A32EC4" w:rsidRPr="00A32EC4" w:rsidRDefault="00A32EC4" w:rsidP="00A32EC4"/>
    <w:p w14:paraId="3927EE69" w14:textId="77777777" w:rsidR="00A32EC4" w:rsidRPr="00A32EC4" w:rsidRDefault="00A32EC4" w:rsidP="00A32EC4">
      <w:r w:rsidRPr="00A32EC4">
        <w:t xml:space="preserve">Exemples : </w:t>
      </w:r>
    </w:p>
    <w:p w14:paraId="4BF1F308" w14:textId="77777777" w:rsidR="00A32EC4" w:rsidRPr="00A32EC4" w:rsidRDefault="00A32EC4" w:rsidP="00A32EC4"/>
    <w:tbl>
      <w:tblPr>
        <w:tblStyle w:val="Grilledutableau"/>
        <w:tblW w:w="0" w:type="auto"/>
        <w:tblLook w:val="04A0" w:firstRow="1" w:lastRow="0" w:firstColumn="1" w:lastColumn="0" w:noHBand="0" w:noVBand="1"/>
      </w:tblPr>
      <w:tblGrid>
        <w:gridCol w:w="2488"/>
        <w:gridCol w:w="1748"/>
        <w:gridCol w:w="4394"/>
      </w:tblGrid>
      <w:tr w:rsidR="00A32EC4" w:rsidRPr="00A32EC4" w14:paraId="020A5590" w14:textId="77777777" w:rsidTr="005C0A52">
        <w:tc>
          <w:tcPr>
            <w:tcW w:w="3370" w:type="dxa"/>
          </w:tcPr>
          <w:p w14:paraId="1C055F49" w14:textId="77777777" w:rsidR="00A32EC4" w:rsidRPr="00A32EC4" w:rsidRDefault="00A32EC4" w:rsidP="00A32EC4">
            <w:pPr>
              <w:rPr>
                <w:rFonts w:eastAsiaTheme="minorHAnsi"/>
              </w:rPr>
            </w:pPr>
            <w:r w:rsidRPr="00A32EC4">
              <w:rPr>
                <w:rFonts w:eastAsiaTheme="minorHAnsi"/>
              </w:rPr>
              <w:t>Objets</w:t>
            </w:r>
          </w:p>
        </w:tc>
        <w:tc>
          <w:tcPr>
            <w:tcW w:w="1983" w:type="dxa"/>
          </w:tcPr>
          <w:p w14:paraId="15254425" w14:textId="77777777" w:rsidR="00A32EC4" w:rsidRPr="00A32EC4" w:rsidRDefault="00A32EC4" w:rsidP="00A32EC4">
            <w:pPr>
              <w:rPr>
                <w:rFonts w:eastAsiaTheme="minorHAnsi"/>
              </w:rPr>
            </w:pPr>
            <w:r w:rsidRPr="00A32EC4">
              <w:rPr>
                <w:rFonts w:eastAsiaTheme="minorHAnsi"/>
              </w:rPr>
              <w:t>Données / attributs</w:t>
            </w:r>
          </w:p>
        </w:tc>
        <w:tc>
          <w:tcPr>
            <w:tcW w:w="4759" w:type="dxa"/>
          </w:tcPr>
          <w:p w14:paraId="51B40400" w14:textId="77777777" w:rsidR="00A32EC4" w:rsidRPr="00A32EC4" w:rsidRDefault="00A32EC4" w:rsidP="00A32EC4">
            <w:pPr>
              <w:rPr>
                <w:rFonts w:eastAsiaTheme="minorHAnsi"/>
              </w:rPr>
            </w:pPr>
            <w:r w:rsidRPr="00A32EC4">
              <w:rPr>
                <w:rFonts w:eastAsiaTheme="minorHAnsi"/>
              </w:rPr>
              <w:t xml:space="preserve">Comportements </w:t>
            </w:r>
          </w:p>
        </w:tc>
      </w:tr>
      <w:tr w:rsidR="00A32EC4" w:rsidRPr="00A32EC4" w14:paraId="6C987B87" w14:textId="77777777" w:rsidTr="005C0A52">
        <w:tc>
          <w:tcPr>
            <w:tcW w:w="3370" w:type="dxa"/>
          </w:tcPr>
          <w:p w14:paraId="61811574" w14:textId="77777777" w:rsidR="00A32EC4" w:rsidRPr="00A32EC4" w:rsidRDefault="00A32EC4" w:rsidP="00A32EC4">
            <w:pPr>
              <w:rPr>
                <w:rFonts w:eastAsiaTheme="minorHAnsi"/>
              </w:rPr>
            </w:pPr>
          </w:p>
        </w:tc>
        <w:tc>
          <w:tcPr>
            <w:tcW w:w="1983" w:type="dxa"/>
          </w:tcPr>
          <w:p w14:paraId="3021006D" w14:textId="77777777" w:rsidR="00A32EC4" w:rsidRPr="00A32EC4" w:rsidRDefault="00A32EC4" w:rsidP="00A32EC4">
            <w:pPr>
              <w:rPr>
                <w:rFonts w:eastAsiaTheme="minorHAnsi"/>
              </w:rPr>
            </w:pPr>
          </w:p>
        </w:tc>
        <w:tc>
          <w:tcPr>
            <w:tcW w:w="4759" w:type="dxa"/>
          </w:tcPr>
          <w:p w14:paraId="7D1A14AF" w14:textId="77777777" w:rsidR="00A32EC4" w:rsidRPr="00A32EC4" w:rsidRDefault="00A32EC4" w:rsidP="00A32EC4">
            <w:pPr>
              <w:rPr>
                <w:rFonts w:eastAsiaTheme="minorHAnsi"/>
              </w:rPr>
            </w:pPr>
          </w:p>
        </w:tc>
      </w:tr>
      <w:tr w:rsidR="00A32EC4" w:rsidRPr="00A32EC4" w14:paraId="0B67A72D" w14:textId="77777777" w:rsidTr="005C0A52">
        <w:tc>
          <w:tcPr>
            <w:tcW w:w="3370" w:type="dxa"/>
          </w:tcPr>
          <w:p w14:paraId="30C7D0EC" w14:textId="77777777" w:rsidR="00A32EC4" w:rsidRPr="00A32EC4" w:rsidRDefault="00A32EC4" w:rsidP="00A32EC4">
            <w:pPr>
              <w:rPr>
                <w:rFonts w:eastAsiaTheme="minorHAnsi"/>
              </w:rPr>
            </w:pPr>
            <w:r w:rsidRPr="00A32EC4">
              <w:rPr>
                <w:rFonts w:eastAsiaTheme="minorHAnsi"/>
              </w:rPr>
              <w:t>Jauge à essence</w:t>
            </w:r>
          </w:p>
        </w:tc>
        <w:tc>
          <w:tcPr>
            <w:tcW w:w="1983" w:type="dxa"/>
          </w:tcPr>
          <w:p w14:paraId="7CA6B058" w14:textId="77777777" w:rsidR="00A32EC4" w:rsidRPr="00A32EC4" w:rsidRDefault="00A32EC4" w:rsidP="00A32EC4">
            <w:pPr>
              <w:rPr>
                <w:rFonts w:eastAsiaTheme="minorHAnsi"/>
              </w:rPr>
            </w:pPr>
          </w:p>
          <w:p w14:paraId="21C80C2B" w14:textId="6B43F49D" w:rsidR="00A32EC4" w:rsidRPr="00A32EC4" w:rsidRDefault="00FB72DF" w:rsidP="00A32EC4">
            <w:pPr>
              <w:rPr>
                <w:rFonts w:eastAsiaTheme="minorHAnsi"/>
              </w:rPr>
            </w:pPr>
            <w:r>
              <w:rPr>
                <w:rFonts w:eastAsiaTheme="minorHAnsi"/>
              </w:rPr>
              <w:t>Int qteEssence;</w:t>
            </w:r>
          </w:p>
          <w:p w14:paraId="12878C30" w14:textId="77777777" w:rsidR="00A32EC4" w:rsidRPr="00A32EC4" w:rsidRDefault="00A32EC4" w:rsidP="00A32EC4">
            <w:pPr>
              <w:rPr>
                <w:rFonts w:eastAsiaTheme="minorHAnsi"/>
              </w:rPr>
            </w:pPr>
          </w:p>
          <w:p w14:paraId="7519DA9C" w14:textId="77777777" w:rsidR="00A32EC4" w:rsidRPr="00A32EC4" w:rsidRDefault="00A32EC4" w:rsidP="00A32EC4">
            <w:pPr>
              <w:rPr>
                <w:rFonts w:eastAsiaTheme="minorHAnsi"/>
              </w:rPr>
            </w:pPr>
          </w:p>
        </w:tc>
        <w:tc>
          <w:tcPr>
            <w:tcW w:w="4759" w:type="dxa"/>
          </w:tcPr>
          <w:p w14:paraId="418DAEC2" w14:textId="77777777" w:rsidR="00A32EC4" w:rsidRDefault="007D4DF4" w:rsidP="007D4DF4">
            <w:pPr>
              <w:pStyle w:val="Paragraphedeliste"/>
              <w:numPr>
                <w:ilvl w:val="0"/>
                <w:numId w:val="7"/>
              </w:numPr>
              <w:rPr>
                <w:rFonts w:eastAsiaTheme="minorHAnsi"/>
              </w:rPr>
            </w:pPr>
            <w:r>
              <w:rPr>
                <w:rFonts w:eastAsiaTheme="minorHAnsi"/>
              </w:rPr>
              <w:t>Public int transmettreTableauDEBord()</w:t>
            </w:r>
          </w:p>
          <w:p w14:paraId="7BE49651" w14:textId="0A1E45B1" w:rsidR="007D4DF4" w:rsidRPr="00A32EC4" w:rsidRDefault="007D4DF4" w:rsidP="007D4DF4">
            <w:pPr>
              <w:pStyle w:val="Paragraphedeliste"/>
              <w:rPr>
                <w:rFonts w:eastAsiaTheme="minorHAnsi"/>
              </w:rPr>
            </w:pPr>
            <w:r>
              <w:rPr>
                <w:rFonts w:eastAsiaTheme="minorHAnsi"/>
              </w:rPr>
              <w:t>Return qteEssence</w:t>
            </w:r>
          </w:p>
        </w:tc>
      </w:tr>
      <w:tr w:rsidR="00A32EC4" w:rsidRPr="00A32EC4" w14:paraId="6FDBEFCD" w14:textId="77777777" w:rsidTr="005C0A52">
        <w:trPr>
          <w:trHeight w:val="2080"/>
        </w:trPr>
        <w:tc>
          <w:tcPr>
            <w:tcW w:w="3370" w:type="dxa"/>
          </w:tcPr>
          <w:p w14:paraId="228525AB" w14:textId="77777777" w:rsidR="00A32EC4" w:rsidRPr="00A32EC4" w:rsidRDefault="00A32EC4" w:rsidP="00A32EC4">
            <w:pPr>
              <w:rPr>
                <w:rFonts w:eastAsiaTheme="minorHAnsi"/>
              </w:rPr>
            </w:pPr>
            <w:r w:rsidRPr="00A32EC4">
              <w:rPr>
                <w:rFonts w:eastAsiaTheme="minorHAnsi"/>
              </w:rPr>
              <w:lastRenderedPageBreak/>
              <w:t>Conducteur</w:t>
            </w:r>
          </w:p>
        </w:tc>
        <w:tc>
          <w:tcPr>
            <w:tcW w:w="1983" w:type="dxa"/>
          </w:tcPr>
          <w:p w14:paraId="6902CD10" w14:textId="0BF520B9" w:rsidR="00A32EC4" w:rsidRDefault="007D4DF4" w:rsidP="00A32EC4">
            <w:pPr>
              <w:rPr>
                <w:rFonts w:eastAsiaTheme="minorHAnsi"/>
              </w:rPr>
            </w:pPr>
            <w:r>
              <w:rPr>
                <w:rFonts w:eastAsiaTheme="minorHAnsi"/>
              </w:rPr>
              <w:t>Int experience</w:t>
            </w:r>
          </w:p>
          <w:p w14:paraId="55F50FAE" w14:textId="466A6124" w:rsidR="007D4DF4" w:rsidRPr="00A32EC4" w:rsidRDefault="007D4DF4" w:rsidP="00A32EC4">
            <w:pPr>
              <w:rPr>
                <w:rFonts w:eastAsiaTheme="minorHAnsi"/>
              </w:rPr>
            </w:pPr>
            <w:r>
              <w:rPr>
                <w:rFonts w:eastAsiaTheme="minorHAnsi"/>
              </w:rPr>
              <w:t>Int age</w:t>
            </w:r>
          </w:p>
          <w:p w14:paraId="2B81C4A4" w14:textId="77777777" w:rsidR="00A32EC4" w:rsidRPr="00A32EC4" w:rsidRDefault="00A32EC4" w:rsidP="00A32EC4">
            <w:pPr>
              <w:rPr>
                <w:rFonts w:eastAsiaTheme="minorHAnsi"/>
              </w:rPr>
            </w:pPr>
          </w:p>
          <w:p w14:paraId="2C619BA6" w14:textId="77777777" w:rsidR="00A32EC4" w:rsidRPr="00A32EC4" w:rsidRDefault="00A32EC4" w:rsidP="00A32EC4">
            <w:pPr>
              <w:rPr>
                <w:rFonts w:eastAsiaTheme="minorHAnsi"/>
              </w:rPr>
            </w:pPr>
          </w:p>
          <w:p w14:paraId="379D0180" w14:textId="77777777" w:rsidR="00A32EC4" w:rsidRPr="00A32EC4" w:rsidRDefault="00A32EC4" w:rsidP="00A32EC4">
            <w:pPr>
              <w:rPr>
                <w:rFonts w:eastAsiaTheme="minorHAnsi"/>
              </w:rPr>
            </w:pPr>
          </w:p>
          <w:p w14:paraId="1D4F6F4F" w14:textId="77777777" w:rsidR="00A32EC4" w:rsidRPr="00A32EC4" w:rsidRDefault="00A32EC4" w:rsidP="00A32EC4">
            <w:pPr>
              <w:rPr>
                <w:rFonts w:eastAsiaTheme="minorHAnsi"/>
              </w:rPr>
            </w:pPr>
          </w:p>
          <w:p w14:paraId="0B6DDB15" w14:textId="77777777" w:rsidR="00A32EC4" w:rsidRPr="00A32EC4" w:rsidRDefault="00A32EC4" w:rsidP="00A32EC4">
            <w:pPr>
              <w:rPr>
                <w:rFonts w:eastAsiaTheme="minorHAnsi"/>
              </w:rPr>
            </w:pPr>
          </w:p>
          <w:p w14:paraId="107A5CA5" w14:textId="77777777" w:rsidR="00A32EC4" w:rsidRPr="00A32EC4" w:rsidRDefault="00A32EC4" w:rsidP="00A32EC4">
            <w:pPr>
              <w:rPr>
                <w:rFonts w:eastAsiaTheme="minorHAnsi"/>
              </w:rPr>
            </w:pPr>
          </w:p>
        </w:tc>
        <w:tc>
          <w:tcPr>
            <w:tcW w:w="4759" w:type="dxa"/>
          </w:tcPr>
          <w:p w14:paraId="6B3E0C57" w14:textId="77777777" w:rsidR="007D4DF4" w:rsidRDefault="007D4DF4" w:rsidP="007D4DF4">
            <w:pPr>
              <w:pStyle w:val="Paragraphedeliste"/>
              <w:numPr>
                <w:ilvl w:val="0"/>
                <w:numId w:val="7"/>
              </w:numPr>
              <w:rPr>
                <w:rFonts w:eastAsiaTheme="minorHAnsi"/>
              </w:rPr>
            </w:pPr>
            <w:r>
              <w:rPr>
                <w:rFonts w:eastAsiaTheme="minorHAnsi"/>
              </w:rPr>
              <w:t xml:space="preserve">Tourner à gauche </w:t>
            </w:r>
          </w:p>
          <w:p w14:paraId="4140D944" w14:textId="137EE61C" w:rsidR="007D4DF4" w:rsidRPr="00A32EC4" w:rsidRDefault="007D4DF4" w:rsidP="007D4DF4">
            <w:pPr>
              <w:pStyle w:val="Paragraphedeliste"/>
              <w:numPr>
                <w:ilvl w:val="0"/>
                <w:numId w:val="7"/>
              </w:numPr>
              <w:rPr>
                <w:rFonts w:eastAsiaTheme="minorHAnsi"/>
              </w:rPr>
            </w:pPr>
            <w:r>
              <w:rPr>
                <w:rFonts w:eastAsiaTheme="minorHAnsi"/>
              </w:rPr>
              <w:t xml:space="preserve">Freine </w:t>
            </w:r>
          </w:p>
        </w:tc>
      </w:tr>
      <w:tr w:rsidR="00A32EC4" w:rsidRPr="00A32EC4" w14:paraId="525255A9" w14:textId="77777777" w:rsidTr="005C0A52">
        <w:trPr>
          <w:trHeight w:val="2678"/>
        </w:trPr>
        <w:tc>
          <w:tcPr>
            <w:tcW w:w="3370" w:type="dxa"/>
          </w:tcPr>
          <w:p w14:paraId="638B6D1A" w14:textId="77777777" w:rsidR="00A32EC4" w:rsidRPr="00A32EC4" w:rsidRDefault="00A32EC4" w:rsidP="00A32EC4">
            <w:pPr>
              <w:rPr>
                <w:rFonts w:eastAsiaTheme="minorHAnsi"/>
              </w:rPr>
            </w:pPr>
            <w:r w:rsidRPr="00A32EC4">
              <w:rPr>
                <w:rFonts w:eastAsiaTheme="minorHAnsi"/>
              </w:rPr>
              <w:t>Moteur</w:t>
            </w:r>
          </w:p>
        </w:tc>
        <w:tc>
          <w:tcPr>
            <w:tcW w:w="1983" w:type="dxa"/>
          </w:tcPr>
          <w:p w14:paraId="76E5725B" w14:textId="577223F2" w:rsidR="00A32EC4" w:rsidRDefault="007D4DF4" w:rsidP="00A32EC4">
            <w:pPr>
              <w:rPr>
                <w:rFonts w:eastAsiaTheme="minorHAnsi"/>
              </w:rPr>
            </w:pPr>
            <w:r>
              <w:rPr>
                <w:rFonts w:eastAsiaTheme="minorHAnsi"/>
              </w:rPr>
              <w:t>Int Rpm</w:t>
            </w:r>
          </w:p>
          <w:p w14:paraId="50D9D4C1" w14:textId="24FC98C7" w:rsidR="00DB197F" w:rsidRDefault="00DB197F" w:rsidP="00A32EC4">
            <w:pPr>
              <w:rPr>
                <w:rFonts w:eastAsiaTheme="minorHAnsi"/>
              </w:rPr>
            </w:pPr>
            <w:r>
              <w:rPr>
                <w:rFonts w:eastAsiaTheme="minorHAnsi"/>
              </w:rPr>
              <w:t>String marque</w:t>
            </w:r>
          </w:p>
          <w:p w14:paraId="097DD47A" w14:textId="5A72B3A9" w:rsidR="00DB197F" w:rsidRDefault="00DB197F" w:rsidP="00A32EC4">
            <w:pPr>
              <w:rPr>
                <w:rFonts w:eastAsiaTheme="minorHAnsi"/>
              </w:rPr>
            </w:pPr>
            <w:r>
              <w:rPr>
                <w:rFonts w:eastAsiaTheme="minorHAnsi"/>
              </w:rPr>
              <w:t>Piston [] tab</w:t>
            </w:r>
          </w:p>
          <w:p w14:paraId="7D633175" w14:textId="52BAE1DD" w:rsidR="00DB197F" w:rsidRPr="00DB197F" w:rsidRDefault="00DB197F" w:rsidP="00A32EC4">
            <w:pPr>
              <w:rPr>
                <w:rFonts w:eastAsiaTheme="minorHAnsi"/>
                <w:lang w:val="en-US"/>
              </w:rPr>
            </w:pPr>
            <w:r>
              <w:rPr>
                <w:rFonts w:eastAsiaTheme="minorHAnsi"/>
              </w:rPr>
              <w:t>Soupap[] tab</w:t>
            </w:r>
          </w:p>
          <w:p w14:paraId="5B610D2F" w14:textId="77777777" w:rsidR="00A32EC4" w:rsidRPr="00A32EC4" w:rsidRDefault="00A32EC4" w:rsidP="00A32EC4">
            <w:pPr>
              <w:rPr>
                <w:rFonts w:eastAsiaTheme="minorHAnsi"/>
              </w:rPr>
            </w:pPr>
          </w:p>
          <w:p w14:paraId="3543B54B" w14:textId="77777777" w:rsidR="00A32EC4" w:rsidRPr="00A32EC4" w:rsidRDefault="00A32EC4" w:rsidP="00A32EC4">
            <w:pPr>
              <w:rPr>
                <w:rFonts w:eastAsiaTheme="minorHAnsi"/>
              </w:rPr>
            </w:pPr>
          </w:p>
          <w:p w14:paraId="018EC356" w14:textId="77777777" w:rsidR="00A32EC4" w:rsidRPr="00A32EC4" w:rsidRDefault="00A32EC4" w:rsidP="00A32EC4">
            <w:pPr>
              <w:rPr>
                <w:rFonts w:eastAsiaTheme="minorHAnsi"/>
              </w:rPr>
            </w:pPr>
          </w:p>
          <w:p w14:paraId="5CE8597C" w14:textId="77777777" w:rsidR="00A32EC4" w:rsidRPr="00A32EC4" w:rsidRDefault="00A32EC4" w:rsidP="00A32EC4">
            <w:pPr>
              <w:rPr>
                <w:rFonts w:eastAsiaTheme="minorHAnsi"/>
              </w:rPr>
            </w:pPr>
          </w:p>
          <w:p w14:paraId="58BDE06F" w14:textId="77777777" w:rsidR="00A32EC4" w:rsidRPr="00A32EC4" w:rsidRDefault="00A32EC4" w:rsidP="00A32EC4">
            <w:pPr>
              <w:rPr>
                <w:rFonts w:eastAsiaTheme="minorHAnsi"/>
              </w:rPr>
            </w:pPr>
          </w:p>
        </w:tc>
        <w:tc>
          <w:tcPr>
            <w:tcW w:w="4759" w:type="dxa"/>
          </w:tcPr>
          <w:p w14:paraId="19966C6C" w14:textId="77777777" w:rsidR="00A32EC4" w:rsidRDefault="00DB197F" w:rsidP="00A32EC4">
            <w:pPr>
              <w:rPr>
                <w:rFonts w:eastAsiaTheme="minorHAnsi"/>
              </w:rPr>
            </w:pPr>
            <w:r>
              <w:rPr>
                <w:rFonts w:eastAsiaTheme="minorHAnsi"/>
              </w:rPr>
              <w:t>Envoie un message a la transmission(puissance generee)</w:t>
            </w:r>
          </w:p>
          <w:p w14:paraId="0757E755" w14:textId="26C97F99" w:rsidR="00DB197F" w:rsidRPr="00A32EC4" w:rsidRDefault="00DB197F" w:rsidP="00A32EC4">
            <w:pPr>
              <w:rPr>
                <w:rFonts w:eastAsiaTheme="minorHAnsi"/>
              </w:rPr>
            </w:pPr>
            <w:r>
              <w:rPr>
                <w:rFonts w:eastAsiaTheme="minorHAnsi"/>
              </w:rPr>
              <w:t>Envoie un message au tableau de bord contenant le nb de Rpm</w:t>
            </w:r>
          </w:p>
        </w:tc>
      </w:tr>
    </w:tbl>
    <w:p w14:paraId="3BAD0D8F" w14:textId="77777777" w:rsidR="00A32EC4" w:rsidRPr="00A32EC4" w:rsidRDefault="00A32EC4" w:rsidP="00A32EC4"/>
    <w:p w14:paraId="78EE06A1" w14:textId="77777777" w:rsidR="00A32EC4" w:rsidRPr="00A32EC4" w:rsidRDefault="00A32EC4" w:rsidP="00A32EC4"/>
    <w:p w14:paraId="5E814CF7" w14:textId="77777777" w:rsidR="00A32EC4" w:rsidRPr="00A32EC4" w:rsidRDefault="00A32EC4" w:rsidP="00A32EC4">
      <w:pPr>
        <w:numPr>
          <w:ilvl w:val="0"/>
          <w:numId w:val="6"/>
        </w:numPr>
      </w:pPr>
      <w:r w:rsidRPr="00A32EC4">
        <w:t xml:space="preserve">Regardez le vidéo ( bowling.mp4 sur LEA ) et déterminez les différents objets, leurs attributs et leurs comportements : </w:t>
      </w:r>
    </w:p>
    <w:p w14:paraId="217290F3" w14:textId="77777777" w:rsidR="00A32EC4" w:rsidRPr="00A32EC4" w:rsidRDefault="00A32EC4" w:rsidP="00A32EC4"/>
    <w:sdt>
      <w:sdtPr>
        <w:id w:val="808052575"/>
        <w:placeholder>
          <w:docPart w:val="C691B97A5C244BF4992AAC687BB63050"/>
        </w:placeholder>
      </w:sdtPr>
      <w:sdtEndPr/>
      <w:sdtContent>
        <w:p w14:paraId="1D35A11E" w14:textId="3328B682" w:rsidR="000450AB" w:rsidRDefault="000450AB" w:rsidP="00A32EC4">
          <w:r>
            <w:t>etat</w:t>
          </w:r>
        </w:p>
        <w:p w14:paraId="74B70D26" w14:textId="2996E756" w:rsidR="000450AB" w:rsidRDefault="000450AB" w:rsidP="00A32EC4">
          <w:r>
            <w:t>La taille</w:t>
          </w:r>
        </w:p>
        <w:p w14:paraId="36BDF5B7" w14:textId="4CE67E10" w:rsidR="000450AB" w:rsidRDefault="000450AB" w:rsidP="00A32EC4">
          <w:r>
            <w:t>Sa position x, y</w:t>
          </w:r>
        </w:p>
        <w:p w14:paraId="6E65792A" w14:textId="7F5BB11B" w:rsidR="000450AB" w:rsidRDefault="000450AB" w:rsidP="00A32EC4">
          <w:r>
            <w:t>Vitesse</w:t>
          </w:r>
        </w:p>
        <w:p w14:paraId="464B1EA4" w14:textId="72DFF1EF" w:rsidR="000450AB" w:rsidRDefault="000450AB" w:rsidP="00A32EC4">
          <w:r>
            <w:t>comportement</w:t>
          </w:r>
        </w:p>
        <w:p w14:paraId="39BE48B6" w14:textId="77777777" w:rsidR="000450AB" w:rsidRDefault="000450AB" w:rsidP="000450AB">
          <w:r>
            <w:lastRenderedPageBreak/>
            <w:t>avancer</w:t>
          </w:r>
        </w:p>
        <w:p w14:paraId="3519CC45" w14:textId="77777777" w:rsidR="000450AB" w:rsidRDefault="000450AB" w:rsidP="00A32EC4"/>
        <w:p w14:paraId="432F7F5D" w14:textId="1EE8FD8E" w:rsidR="00A32EC4" w:rsidRPr="00A32EC4" w:rsidRDefault="00E537D1" w:rsidP="00A32EC4">
          <w:r>
            <w:t xml:space="preserve">Fonction qui fait le strike secret </w:t>
          </w:r>
        </w:p>
      </w:sdtContent>
    </w:sdt>
    <w:p w14:paraId="1035D866" w14:textId="77777777" w:rsidR="00A32EC4" w:rsidRPr="00A32EC4" w:rsidRDefault="00A32EC4" w:rsidP="00A32EC4"/>
    <w:p w14:paraId="7CBB6AB6" w14:textId="77777777" w:rsidR="00A32EC4" w:rsidRPr="00A32EC4" w:rsidRDefault="00A32EC4" w:rsidP="00A32EC4"/>
    <w:p w14:paraId="3CF9C805" w14:textId="77777777" w:rsidR="00A32EC4" w:rsidRPr="00A32EC4" w:rsidRDefault="00A32EC4" w:rsidP="00A32EC4"/>
    <w:p w14:paraId="557B440D" w14:textId="77777777" w:rsidR="00A32EC4" w:rsidRPr="00A32EC4" w:rsidRDefault="00A32EC4" w:rsidP="00A32EC4"/>
    <w:p w14:paraId="74EE9790" w14:textId="77777777" w:rsidR="00A32EC4" w:rsidRPr="00A32EC4" w:rsidRDefault="00A32EC4" w:rsidP="00A32EC4"/>
    <w:p w14:paraId="00395E49" w14:textId="77777777" w:rsidR="00A32EC4" w:rsidRPr="00A32EC4" w:rsidRDefault="00A32EC4" w:rsidP="00A32EC4"/>
    <w:p w14:paraId="33E2CA72" w14:textId="77777777" w:rsidR="00A32EC4" w:rsidRPr="00A32EC4" w:rsidRDefault="00A32EC4" w:rsidP="00A32EC4"/>
    <w:p w14:paraId="1E7D4C89" w14:textId="77777777" w:rsidR="00A32EC4" w:rsidRPr="00A32EC4" w:rsidRDefault="00A32EC4" w:rsidP="00A32EC4"/>
    <w:p w14:paraId="47EDF2D2" w14:textId="77777777" w:rsidR="00A32EC4" w:rsidRPr="00A32EC4" w:rsidRDefault="00A32EC4" w:rsidP="00A32EC4"/>
    <w:p w14:paraId="0E892DF8" w14:textId="77777777" w:rsidR="00A32EC4" w:rsidRPr="00A32EC4" w:rsidRDefault="00A32EC4" w:rsidP="00A32EC4"/>
    <w:p w14:paraId="0569C1D3" w14:textId="77777777" w:rsidR="00A32EC4" w:rsidRPr="00A32EC4" w:rsidRDefault="00A32EC4" w:rsidP="00A32EC4"/>
    <w:p w14:paraId="453D8130" w14:textId="6EEBE261" w:rsidR="00A32EC4" w:rsidRPr="00A32EC4" w:rsidRDefault="00A32EC4" w:rsidP="00A32EC4">
      <w:pPr>
        <w:numPr>
          <w:ilvl w:val="0"/>
          <w:numId w:val="6"/>
        </w:numPr>
      </w:pPr>
      <w:r w:rsidRPr="00A32EC4">
        <w:t>Un objet seul est très rarement utile; plusieurs objets interagissent entre eux dans un but commun :</w:t>
      </w:r>
    </w:p>
    <w:p w14:paraId="6391D77E" w14:textId="6A5884B8" w:rsidR="00A32EC4" w:rsidRPr="00A32EC4" w:rsidRDefault="009701AD" w:rsidP="00A32EC4">
      <w:r w:rsidRPr="00A32EC4">
        <w:rPr>
          <w:noProof/>
        </w:rPr>
        <mc:AlternateContent>
          <mc:Choice Requires="wps">
            <w:drawing>
              <wp:anchor distT="0" distB="0" distL="114300" distR="114300" simplePos="0" relativeHeight="251660288" behindDoc="0" locked="0" layoutInCell="1" allowOverlap="1" wp14:anchorId="797894D7" wp14:editId="18AA95A9">
                <wp:simplePos x="0" y="0"/>
                <wp:positionH relativeFrom="column">
                  <wp:posOffset>3173730</wp:posOffset>
                </wp:positionH>
                <wp:positionV relativeFrom="paragraph">
                  <wp:posOffset>127636</wp:posOffset>
                </wp:positionV>
                <wp:extent cx="1584960" cy="220980"/>
                <wp:effectExtent l="0" t="171450" r="0" b="18796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31429">
                          <a:off x="0" y="0"/>
                          <a:ext cx="1584960" cy="220980"/>
                        </a:xfrm>
                        <a:prstGeom prst="rect">
                          <a:avLst/>
                        </a:prstGeom>
                        <a:noFill/>
                        <a:ln w="9525">
                          <a:noFill/>
                          <a:miter lim="800000"/>
                          <a:headEnd/>
                          <a:tailEnd/>
                        </a:ln>
                      </wps:spPr>
                      <wps:txbx>
                        <w:txbxContent>
                          <w:p w14:paraId="13BE3E96" w14:textId="77777777" w:rsidR="00A32EC4" w:rsidRPr="00B423F2" w:rsidRDefault="00A32EC4" w:rsidP="00A32EC4">
                            <w:pPr>
                              <w:rPr>
                                <w:sz w:val="18"/>
                                <w:szCs w:val="18"/>
                              </w:rPr>
                            </w:pPr>
                            <w:r w:rsidRPr="00B423F2">
                              <w:rPr>
                                <w:sz w:val="18"/>
                                <w:szCs w:val="18"/>
                              </w:rPr>
                              <w:t>changerVitesse(4)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97894D7" id="Zone de texte 9" o:spid="_x0000_s1029" type="#_x0000_t202" style="position:absolute;left:0;text-align:left;margin-left:249.9pt;margin-top:10.05pt;width:124.8pt;height:17.4pt;rotation:-105793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" filled="f" stroked="f">
                <v:textbox style="mso-fit-shape-to-text:t">
                  <w:txbxContent>
                    <w:p w14:paraId="13BE3E96" w14:textId="77777777" w:rsidR="00A32EC4" w:rsidRPr="00B423F2" w:rsidRDefault="00A32EC4" w:rsidP="00A32EC4">
                      <w:pPr>
                        <w:rPr>
                          <w:sz w:val="18"/>
                          <w:szCs w:val="18"/>
                        </w:rPr>
                      </w:pPr>
                      <w:r w:rsidRPr="00B423F2">
                        <w:rPr>
                          <w:sz w:val="18"/>
                          <w:szCs w:val="18"/>
                        </w:rPr>
                        <w:t>changerVitesse(4)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04A414" wp14:editId="6BA2C856">
                <wp:simplePos x="0" y="0"/>
                <wp:positionH relativeFrom="column">
                  <wp:posOffset>-426720</wp:posOffset>
                </wp:positionH>
                <wp:positionV relativeFrom="paragraph">
                  <wp:posOffset>169545</wp:posOffset>
                </wp:positionV>
                <wp:extent cx="3916680" cy="1303020"/>
                <wp:effectExtent l="0" t="0" r="26670" b="11430"/>
                <wp:wrapNone/>
                <wp:docPr id="15" name="Rectangle : coins arrondis 15"/>
                <wp:cNvGraphicFramePr/>
                <a:graphic xmlns:a="http://schemas.openxmlformats.org/drawingml/2006/main">
                  <a:graphicData uri="http://schemas.microsoft.com/office/word/2010/wordprocessingShape">
                    <wps:wsp>
                      <wps:cNvSpPr/>
                      <wps:spPr>
                        <a:xfrm>
                          <a:off x="0" y="0"/>
                          <a:ext cx="3916680" cy="13030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95686A" id="Rectangle : coins arrondis 15" o:spid="_x0000_s1026" style="position:absolute;margin-left:-33.6pt;margin-top:13.35pt;width:308.4pt;height:102.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" filled="f" strokecolor="#1f3763 [1604]" strokeweight="1pt">
                <v:stroke joinstyle="miter"/>
              </v:roundrect>
            </w:pict>
          </mc:Fallback>
        </mc:AlternateContent>
      </w:r>
    </w:p>
    <w:p w14:paraId="6D04DA6E" w14:textId="369CCAF4" w:rsidR="00A32EC4" w:rsidRPr="00A32EC4" w:rsidRDefault="00A32EC4" w:rsidP="009701AD">
      <w:pPr>
        <w:ind w:left="-567"/>
      </w:pPr>
      <w:r w:rsidRPr="00A32EC4">
        <w:rPr>
          <w:noProof/>
        </w:rPr>
        <mc:AlternateContent>
          <mc:Choice Requires="wps">
            <w:drawing>
              <wp:anchor distT="0" distB="0" distL="114300" distR="114300" simplePos="0" relativeHeight="251659264" behindDoc="0" locked="0" layoutInCell="1" allowOverlap="1" wp14:anchorId="21F2E90E" wp14:editId="29C2992F">
                <wp:simplePos x="0" y="0"/>
                <wp:positionH relativeFrom="column">
                  <wp:posOffset>3489960</wp:posOffset>
                </wp:positionH>
                <wp:positionV relativeFrom="paragraph">
                  <wp:posOffset>95885</wp:posOffset>
                </wp:positionV>
                <wp:extent cx="533400" cy="128270"/>
                <wp:effectExtent l="38100" t="57150" r="19050" b="10033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33400" cy="12827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D7C855" id="Connecteur droit avec flèche 8" o:spid="_x0000_s1026" type="#_x0000_t32" style="position:absolute;margin-left:274.8pt;margin-top:7.55pt;width:42pt;height:10.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" strokecolor="black [3200]" strokeweight="3pt">
                <v:stroke endarrow="open" joinstyle="miter"/>
                <o:lock v:ext="edit" shapetype="f"/>
              </v:shape>
            </w:pict>
          </mc:Fallback>
        </mc:AlternateContent>
      </w:r>
      <w:r w:rsidRPr="00A32EC4">
        <w:t>Objet TransmissionManuelle</w:t>
      </w:r>
      <w:r w:rsidRPr="00A32EC4">
        <w:tab/>
      </w:r>
      <w:r w:rsidRPr="00A32EC4">
        <w:tab/>
      </w:r>
      <w:r w:rsidRPr="00A32EC4">
        <w:tab/>
      </w:r>
      <w:r w:rsidRPr="00A32EC4">
        <w:tab/>
      </w:r>
      <w:r w:rsidRPr="00A32EC4">
        <w:tab/>
      </w:r>
      <w:r w:rsidR="009701AD">
        <w:tab/>
      </w:r>
      <w:r w:rsidRPr="00A32EC4">
        <w:t xml:space="preserve">Objet Conducteur </w:t>
      </w:r>
    </w:p>
    <w:p w14:paraId="6E3CB01C" w14:textId="77777777" w:rsidR="00A32EC4" w:rsidRPr="00A32EC4" w:rsidRDefault="00A32EC4" w:rsidP="009701AD">
      <w:pPr>
        <w:ind w:left="-567"/>
      </w:pPr>
      <w:r w:rsidRPr="00A32EC4">
        <w:t>variable</w:t>
      </w:r>
      <w:r w:rsidRPr="00A32EC4">
        <w:rPr>
          <w:rFonts w:ascii="Courier New" w:hAnsi="Courier New" w:cs="Courier New"/>
          <w:sz w:val="22"/>
          <w:szCs w:val="20"/>
        </w:rPr>
        <w:t xml:space="preserve"> int vitesse</w:t>
      </w:r>
    </w:p>
    <w:p w14:paraId="293D0FA5" w14:textId="77777777" w:rsidR="00A32EC4" w:rsidRPr="00A32EC4" w:rsidRDefault="00A32EC4" w:rsidP="009701AD">
      <w:pPr>
        <w:ind w:left="-567"/>
      </w:pPr>
      <w:r w:rsidRPr="00A32EC4">
        <w:t xml:space="preserve">méthode </w:t>
      </w:r>
      <w:r w:rsidRPr="00A32EC4">
        <w:rPr>
          <w:rFonts w:ascii="Courier New" w:hAnsi="Courier New" w:cs="Courier New"/>
          <w:sz w:val="22"/>
          <w:szCs w:val="20"/>
        </w:rPr>
        <w:t>void changerVitesse( int nlleVitesse )</w:t>
      </w:r>
    </w:p>
    <w:p w14:paraId="268DEEF5" w14:textId="77777777" w:rsidR="00A32EC4" w:rsidRPr="00A32EC4" w:rsidRDefault="00A32EC4" w:rsidP="00A32EC4"/>
    <w:p w14:paraId="2E14E175" w14:textId="77777777" w:rsidR="00A32EC4" w:rsidRPr="00A32EC4" w:rsidRDefault="00A32EC4" w:rsidP="00A32EC4"/>
    <w:p w14:paraId="7219FEAC" w14:textId="77777777" w:rsidR="00A32EC4" w:rsidRPr="00A32EC4" w:rsidRDefault="00A32EC4" w:rsidP="00A32EC4">
      <w:pPr>
        <w:numPr>
          <w:ilvl w:val="0"/>
          <w:numId w:val="4"/>
        </w:numPr>
      </w:pPr>
      <w:r w:rsidRPr="00A32EC4">
        <w:t xml:space="preserve">Lorsque l'objet Conducteur veut que l'objet </w:t>
      </w:r>
      <w:r w:rsidRPr="00A32EC4">
        <w:rPr>
          <w:rFonts w:ascii="Courier New" w:hAnsi="Courier New" w:cs="Courier New"/>
          <w:sz w:val="22"/>
          <w:szCs w:val="20"/>
        </w:rPr>
        <w:t>TransmissionManuelle</w:t>
      </w:r>
      <w:r w:rsidRPr="00A32EC4">
        <w:rPr>
          <w:sz w:val="22"/>
          <w:szCs w:val="20"/>
        </w:rPr>
        <w:t xml:space="preserve"> </w:t>
      </w:r>
      <w:r w:rsidRPr="00A32EC4">
        <w:t xml:space="preserve">change de vitesse, l'objet </w:t>
      </w:r>
      <w:r w:rsidRPr="00A32EC4">
        <w:rPr>
          <w:rFonts w:ascii="Courier New" w:hAnsi="Courier New" w:cs="Courier New"/>
          <w:sz w:val="22"/>
          <w:szCs w:val="20"/>
        </w:rPr>
        <w:t>Conducteur</w:t>
      </w:r>
      <w:r w:rsidRPr="00A32EC4">
        <w:rPr>
          <w:sz w:val="22"/>
          <w:szCs w:val="20"/>
        </w:rPr>
        <w:t xml:space="preserve"> </w:t>
      </w:r>
      <w:r w:rsidRPr="00A32EC4">
        <w:t xml:space="preserve">envoie un message à l'objet </w:t>
      </w:r>
      <w:r w:rsidRPr="00A32EC4">
        <w:rPr>
          <w:rFonts w:ascii="Courier New" w:hAnsi="Courier New" w:cs="Courier New"/>
          <w:sz w:val="22"/>
          <w:szCs w:val="20"/>
        </w:rPr>
        <w:t>TransmissionManuelle</w:t>
      </w:r>
    </w:p>
    <w:p w14:paraId="6A4BFD06" w14:textId="77777777" w:rsidR="00A32EC4" w:rsidRPr="00A32EC4" w:rsidRDefault="00A32EC4" w:rsidP="00A32EC4"/>
    <w:p w14:paraId="0036C8CB" w14:textId="77777777" w:rsidR="00A32EC4" w:rsidRPr="00A32EC4" w:rsidRDefault="00A32EC4" w:rsidP="00A32EC4">
      <w:pPr>
        <w:numPr>
          <w:ilvl w:val="0"/>
          <w:numId w:val="4"/>
        </w:numPr>
      </w:pPr>
      <w:r w:rsidRPr="00A32EC4">
        <w:lastRenderedPageBreak/>
        <w:t xml:space="preserve">Cet envoi de message entraîne l'objet </w:t>
      </w:r>
      <w:r w:rsidRPr="00A32EC4">
        <w:rPr>
          <w:rFonts w:ascii="Courier New" w:hAnsi="Courier New" w:cs="Courier New"/>
          <w:sz w:val="22"/>
          <w:szCs w:val="20"/>
        </w:rPr>
        <w:t>TransmissionManuelle</w:t>
      </w:r>
      <w:r w:rsidRPr="00A32EC4">
        <w:rPr>
          <w:sz w:val="22"/>
          <w:szCs w:val="20"/>
        </w:rPr>
        <w:t xml:space="preserve"> </w:t>
      </w:r>
      <w:r w:rsidRPr="00A32EC4">
        <w:t xml:space="preserve">à réaliser une opération sur lui-même; il regarde le message reçu et choisit la méthode à appliquer ( ici c'est la méthode </w:t>
      </w:r>
      <w:r w:rsidRPr="00A32EC4">
        <w:rPr>
          <w:rFonts w:ascii="Courier New" w:hAnsi="Courier New" w:cs="Courier New"/>
          <w:sz w:val="22"/>
          <w:szCs w:val="20"/>
        </w:rPr>
        <w:t>changerVitesse</w:t>
      </w:r>
      <w:r w:rsidRPr="00A32EC4">
        <w:rPr>
          <w:sz w:val="22"/>
          <w:szCs w:val="20"/>
        </w:rPr>
        <w:t xml:space="preserve"> </w:t>
      </w:r>
      <w:r w:rsidRPr="00A32EC4">
        <w:t>)</w:t>
      </w:r>
    </w:p>
    <w:p w14:paraId="50C1BFA7" w14:textId="77777777" w:rsidR="00A32EC4" w:rsidRPr="00A32EC4" w:rsidRDefault="00A32EC4" w:rsidP="00A32EC4"/>
    <w:p w14:paraId="33E25471" w14:textId="77777777" w:rsidR="00A32EC4" w:rsidRPr="00A32EC4" w:rsidRDefault="00A32EC4" w:rsidP="00A32EC4"/>
    <w:p w14:paraId="0CCE550F" w14:textId="77777777" w:rsidR="00A32EC4" w:rsidRPr="00A32EC4" w:rsidRDefault="00A32EC4" w:rsidP="00A32EC4">
      <w:pPr>
        <w:numPr>
          <w:ilvl w:val="0"/>
          <w:numId w:val="4"/>
        </w:numPr>
      </w:pPr>
      <w:r w:rsidRPr="00A32EC4">
        <w:t xml:space="preserve">Il a besoin d'un paramètre, l'objet </w:t>
      </w:r>
      <w:r w:rsidRPr="00A32EC4">
        <w:rPr>
          <w:rFonts w:ascii="Courier New" w:hAnsi="Courier New" w:cs="Courier New"/>
          <w:sz w:val="22"/>
          <w:szCs w:val="20"/>
        </w:rPr>
        <w:t>TransmissionManuelle</w:t>
      </w:r>
      <w:r w:rsidRPr="00A32EC4">
        <w:rPr>
          <w:sz w:val="22"/>
          <w:szCs w:val="20"/>
        </w:rPr>
        <w:t xml:space="preserve"> </w:t>
      </w:r>
      <w:r w:rsidRPr="00A32EC4">
        <w:t>ne peut pas déterminer par lui-même quelle vitesse choisir, c'est pourquoi le message comprend la décision extérieure à l'objet.</w:t>
      </w:r>
    </w:p>
    <w:p w14:paraId="62A1EA67" w14:textId="77777777" w:rsidR="00A32EC4" w:rsidRPr="00A32EC4" w:rsidRDefault="00A32EC4" w:rsidP="00A32EC4"/>
    <w:p w14:paraId="78AA55F8" w14:textId="52A91FCD" w:rsidR="00A32EC4" w:rsidRPr="00A32EC4" w:rsidRDefault="00A32EC4" w:rsidP="00A32EC4">
      <w:pPr>
        <w:numPr>
          <w:ilvl w:val="0"/>
          <w:numId w:val="4"/>
        </w:numPr>
      </w:pPr>
      <w:r w:rsidRPr="00A32EC4">
        <w:t xml:space="preserve">La méthode </w:t>
      </w:r>
      <w:r w:rsidRPr="00A32EC4">
        <w:rPr>
          <w:rFonts w:ascii="Courier New" w:hAnsi="Courier New" w:cs="Courier New"/>
          <w:sz w:val="22"/>
          <w:szCs w:val="20"/>
        </w:rPr>
        <w:t>changerVitesse</w:t>
      </w:r>
      <w:r w:rsidRPr="00A32EC4">
        <w:rPr>
          <w:sz w:val="22"/>
          <w:szCs w:val="20"/>
        </w:rPr>
        <w:t xml:space="preserve"> </w:t>
      </w:r>
      <w:r w:rsidRPr="00A32EC4">
        <w:t xml:space="preserve">d'un objet </w:t>
      </w:r>
      <w:r w:rsidRPr="00A32EC4">
        <w:rPr>
          <w:rFonts w:ascii="Courier New" w:hAnsi="Courier New" w:cs="Courier New"/>
          <w:sz w:val="22"/>
          <w:szCs w:val="20"/>
        </w:rPr>
        <w:t>TransmissionAutomatique</w:t>
      </w:r>
      <w:r w:rsidRPr="00A32EC4">
        <w:rPr>
          <w:sz w:val="22"/>
          <w:szCs w:val="20"/>
        </w:rPr>
        <w:t xml:space="preserve"> </w:t>
      </w:r>
      <w:r w:rsidRPr="00A32EC4">
        <w:t xml:space="preserve">n'aurait donc pas besoin de paramètre, pourquoi ? </w:t>
      </w:r>
      <w:sdt>
        <w:sdtPr>
          <w:id w:val="-1014458564"/>
          <w:placeholder>
            <w:docPart w:val="B177266A9EFC4DA08DEF061A06464BD0"/>
          </w:placeholder>
        </w:sdtPr>
        <w:sdtEndPr/>
        <w:sdtContent>
          <w:r w:rsidR="003157D6">
            <w:t>La methode ce change d elle-même sans intervention exterieure</w:t>
          </w:r>
        </w:sdtContent>
      </w:sdt>
    </w:p>
    <w:p w14:paraId="39B10228" w14:textId="77777777" w:rsidR="00A32EC4" w:rsidRPr="00A32EC4" w:rsidRDefault="00A32EC4" w:rsidP="00A32EC4"/>
    <w:p w14:paraId="56AC8422" w14:textId="77777777" w:rsidR="00A32EC4" w:rsidRPr="00A32EC4" w:rsidRDefault="00A32EC4" w:rsidP="00A32EC4"/>
    <w:p w14:paraId="3355F0C2" w14:textId="77777777" w:rsidR="00A32EC4" w:rsidRPr="00A32EC4" w:rsidRDefault="00A32EC4" w:rsidP="00A32EC4">
      <w:pPr>
        <w:numPr>
          <w:ilvl w:val="0"/>
          <w:numId w:val="6"/>
        </w:numPr>
      </w:pPr>
      <w:r w:rsidRPr="00A32EC4">
        <w:t xml:space="preserve">Chronologie des langages orientés objet </w:t>
      </w:r>
    </w:p>
    <w:p w14:paraId="0302053E" w14:textId="77777777" w:rsidR="00A32EC4" w:rsidRPr="00A32EC4" w:rsidRDefault="00A32EC4" w:rsidP="00A32EC4"/>
    <w:p w14:paraId="7F8FC8ED" w14:textId="77777777" w:rsidR="00A32EC4" w:rsidRPr="00A32EC4" w:rsidRDefault="00A32EC4" w:rsidP="00BB38AF">
      <w:pPr>
        <w:ind w:left="360"/>
      </w:pPr>
      <w:r w:rsidRPr="00A32EC4">
        <w:rPr>
          <w:i/>
        </w:rPr>
        <w:t>Simula 67</w:t>
      </w:r>
      <w:r w:rsidRPr="00A32EC4">
        <w:t xml:space="preserve"> : langage de simulation, créé pour résoudre des problèmes mathématiques trop complexes pour des équations.</w:t>
      </w:r>
    </w:p>
    <w:p w14:paraId="4A1C2F26" w14:textId="77777777" w:rsidR="00A32EC4" w:rsidRPr="00A32EC4" w:rsidRDefault="00A32EC4" w:rsidP="00A32EC4"/>
    <w:p w14:paraId="3649A9BC" w14:textId="77777777" w:rsidR="00A32EC4" w:rsidRPr="00A32EC4" w:rsidRDefault="00A32EC4" w:rsidP="00BB38AF">
      <w:pPr>
        <w:ind w:firstLine="360"/>
      </w:pPr>
      <w:r w:rsidRPr="00A32EC4">
        <w:rPr>
          <w:i/>
        </w:rPr>
        <w:t>C++</w:t>
      </w:r>
      <w:r w:rsidRPr="00A32EC4">
        <w:t xml:space="preserve"> : des ajouts à C notamment pour faire des applications orientés objet.</w:t>
      </w:r>
    </w:p>
    <w:p w14:paraId="43015E79" w14:textId="77777777" w:rsidR="00A32EC4" w:rsidRPr="00A32EC4" w:rsidRDefault="00A32EC4" w:rsidP="00A32EC4"/>
    <w:p w14:paraId="2692253F" w14:textId="77777777" w:rsidR="00A32EC4" w:rsidRPr="00A32EC4" w:rsidRDefault="00A32EC4" w:rsidP="00BB38AF">
      <w:pPr>
        <w:ind w:left="360"/>
        <w:rPr>
          <w:i/>
        </w:rPr>
      </w:pPr>
      <w:r w:rsidRPr="00A32EC4">
        <w:rPr>
          <w:i/>
        </w:rPr>
        <w:t xml:space="preserve">Eiffel, Ada ( </w:t>
      </w:r>
      <w:r w:rsidRPr="00A32EC4">
        <w:t>1</w:t>
      </w:r>
      <w:r w:rsidRPr="00A32EC4">
        <w:rPr>
          <w:vertAlign w:val="superscript"/>
        </w:rPr>
        <w:t>er</w:t>
      </w:r>
      <w:r w:rsidRPr="00A32EC4">
        <w:t xml:space="preserve"> langage de programmation à l'UQAM durant longtemps, très peu utilisé en entreprise, formateur mais complexe )</w:t>
      </w:r>
    </w:p>
    <w:p w14:paraId="4FAB9AD5" w14:textId="77777777" w:rsidR="00A32EC4" w:rsidRPr="00A32EC4" w:rsidRDefault="00A32EC4" w:rsidP="00A32EC4">
      <w:pPr>
        <w:rPr>
          <w:i/>
        </w:rPr>
      </w:pPr>
    </w:p>
    <w:p w14:paraId="055FB905" w14:textId="77777777" w:rsidR="00A32EC4" w:rsidRPr="00A32EC4" w:rsidRDefault="00A32EC4" w:rsidP="00BB38AF">
      <w:pPr>
        <w:ind w:left="360"/>
      </w:pPr>
      <w:r w:rsidRPr="00A32EC4">
        <w:rPr>
          <w:i/>
        </w:rPr>
        <w:t>SmallTalk</w:t>
      </w:r>
      <w:r w:rsidRPr="00A32EC4">
        <w:t xml:space="preserve"> : pur OO ( tout est un objet, même les variables contenant des nombres ) tandis qu'en Java on a quand même des types prédéfinis : int, double, char …</w:t>
      </w:r>
    </w:p>
    <w:p w14:paraId="4449ADE9" w14:textId="77777777" w:rsidR="00A32EC4" w:rsidRPr="00A32EC4" w:rsidRDefault="00A32EC4" w:rsidP="00A32EC4"/>
    <w:p w14:paraId="59A1AD38" w14:textId="77777777" w:rsidR="00A32EC4" w:rsidRPr="00A32EC4" w:rsidRDefault="00A32EC4" w:rsidP="00BB38AF">
      <w:pPr>
        <w:ind w:left="360"/>
      </w:pPr>
      <w:r w:rsidRPr="00A32EC4">
        <w:t xml:space="preserve">('95) </w:t>
      </w:r>
      <w:r w:rsidRPr="00A32EC4">
        <w:rPr>
          <w:i/>
        </w:rPr>
        <w:t>Delphi</w:t>
      </w:r>
      <w:r w:rsidRPr="00A32EC4">
        <w:t xml:space="preserve"> : langage objet inspiré de la syntaxe du langage Pascal, s'adapte à la plateforme .NET</w:t>
      </w:r>
    </w:p>
    <w:p w14:paraId="2A7F1490" w14:textId="77777777" w:rsidR="00A32EC4" w:rsidRPr="00A32EC4" w:rsidRDefault="00A32EC4" w:rsidP="00A32EC4"/>
    <w:p w14:paraId="68449C45" w14:textId="77777777" w:rsidR="00A32EC4" w:rsidRPr="00A32EC4" w:rsidRDefault="00A32EC4" w:rsidP="00BB38AF">
      <w:pPr>
        <w:ind w:firstLine="360"/>
      </w:pPr>
      <w:r w:rsidRPr="00A32EC4">
        <w:lastRenderedPageBreak/>
        <w:t xml:space="preserve">('95) </w:t>
      </w:r>
      <w:r w:rsidRPr="00A32EC4">
        <w:rPr>
          <w:i/>
        </w:rPr>
        <w:t>Java</w:t>
      </w:r>
      <w:r w:rsidRPr="00A32EC4">
        <w:t xml:space="preserve"> :</w:t>
      </w:r>
    </w:p>
    <w:p w14:paraId="2B2BF99B" w14:textId="77777777" w:rsidR="00A32EC4" w:rsidRPr="00A32EC4" w:rsidRDefault="00A32EC4" w:rsidP="00A32EC4"/>
    <w:p w14:paraId="5113706C" w14:textId="77777777" w:rsidR="00A32EC4" w:rsidRPr="00A32EC4" w:rsidRDefault="00A32EC4" w:rsidP="00A32EC4">
      <w:pPr>
        <w:numPr>
          <w:ilvl w:val="0"/>
          <w:numId w:val="5"/>
        </w:numPr>
      </w:pPr>
      <w:r w:rsidRPr="00A32EC4">
        <w:t>Approche OO de SmallTalk</w:t>
      </w:r>
    </w:p>
    <w:p w14:paraId="71CCB327" w14:textId="77777777" w:rsidR="00A32EC4" w:rsidRPr="00A32EC4" w:rsidRDefault="00A32EC4" w:rsidP="00A32EC4">
      <w:pPr>
        <w:numPr>
          <w:ilvl w:val="0"/>
          <w:numId w:val="5"/>
        </w:numPr>
      </w:pPr>
      <w:r w:rsidRPr="00A32EC4">
        <w:t>Syntaxe C++ simplifiée ( pas de pointeurs )</w:t>
      </w:r>
    </w:p>
    <w:p w14:paraId="5501C9CA" w14:textId="77777777" w:rsidR="00A32EC4" w:rsidRPr="00A32EC4" w:rsidRDefault="00A32EC4" w:rsidP="00A32EC4">
      <w:pPr>
        <w:numPr>
          <w:ilvl w:val="0"/>
          <w:numId w:val="5"/>
        </w:numPr>
      </w:pPr>
      <w:r w:rsidRPr="00A32EC4">
        <w:t>À l'origine devait s'appeler Oak ( déjà pris )</w:t>
      </w:r>
    </w:p>
    <w:p w14:paraId="40A73681" w14:textId="77777777" w:rsidR="00A32EC4" w:rsidRPr="00A32EC4" w:rsidRDefault="00A32EC4" w:rsidP="00A32EC4">
      <w:pPr>
        <w:numPr>
          <w:ilvl w:val="0"/>
          <w:numId w:val="5"/>
        </w:numPr>
      </w:pPr>
      <w:r w:rsidRPr="00A32EC4">
        <w:t xml:space="preserve">Créé par James Gosling, canadien d'origine : </w:t>
      </w:r>
      <w:hyperlink r:id="rId12" w:history="1">
        <w:r w:rsidRPr="00A32EC4">
          <w:rPr>
            <w:rStyle w:val="Lienhypertexte"/>
          </w:rPr>
          <w:t>http://nighthacks.com/roller/jag/</w:t>
        </w:r>
      </w:hyperlink>
    </w:p>
    <w:p w14:paraId="69E2D0D2" w14:textId="77777777" w:rsidR="00A32EC4" w:rsidRPr="00A32EC4" w:rsidRDefault="00A32EC4" w:rsidP="00A32EC4">
      <w:pPr>
        <w:numPr>
          <w:ilvl w:val="0"/>
          <w:numId w:val="5"/>
        </w:numPr>
      </w:pPr>
      <w:r w:rsidRPr="00A32EC4">
        <w:t xml:space="preserve">Java a profité de l'engouement pour internet ( multiplateforme ) </w:t>
      </w:r>
    </w:p>
    <w:p w14:paraId="3D71FFF3" w14:textId="77777777" w:rsidR="00A32EC4" w:rsidRPr="00A32EC4" w:rsidRDefault="00A32EC4" w:rsidP="00A32EC4"/>
    <w:p w14:paraId="5974EA30" w14:textId="77777777" w:rsidR="00A32EC4" w:rsidRPr="00A32EC4" w:rsidRDefault="00A32EC4" w:rsidP="00A32EC4">
      <w:r w:rsidRPr="00A32EC4">
        <w:t>La très grand majorité des langages actuels ont une vision orientée objet : Python ( 1991 env. ), C# ( 2000 ), PHP, Kotlin, Objective-C ....</w:t>
      </w:r>
    </w:p>
    <w:p w14:paraId="75491644" w14:textId="77777777" w:rsidR="00A32EC4" w:rsidRPr="00A32EC4" w:rsidRDefault="00A32EC4" w:rsidP="00A32EC4"/>
    <w:p w14:paraId="0FE81EF3" w14:textId="77777777" w:rsidR="00A32EC4" w:rsidRPr="00A32EC4" w:rsidRDefault="00A32EC4" w:rsidP="00A32EC4">
      <w:r w:rsidRPr="00A32EC4">
        <w:t>Le développement web et mobile est également conçu à l'aide d'objets et de classes.</w:t>
      </w:r>
    </w:p>
    <w:p w14:paraId="63E28161" w14:textId="77777777" w:rsidR="00B43BED" w:rsidRPr="006C2EF4" w:rsidRDefault="00B43BED" w:rsidP="00A32EC4">
      <w:pPr>
        <w:rPr>
          <w:rStyle w:val="Accentuationlgre"/>
          <w:rFonts w:ascii="Lato" w:hAnsi="Lato"/>
          <w:iCs w:val="0"/>
          <w:color w:val="auto"/>
        </w:rPr>
      </w:pPr>
    </w:p>
    <w:sectPr w:rsidR="00B43BED" w:rsidRPr="006C2EF4">
      <w:headerReference w:type="default"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9C103" w14:textId="77777777" w:rsidR="005822CF" w:rsidRDefault="005822CF" w:rsidP="00126DA4">
      <w:pPr>
        <w:spacing w:after="0"/>
      </w:pPr>
      <w:r>
        <w:separator/>
      </w:r>
    </w:p>
  </w:endnote>
  <w:endnote w:type="continuationSeparator" w:id="0">
    <w:p w14:paraId="5F22354E" w14:textId="77777777" w:rsidR="005822CF" w:rsidRDefault="005822CF" w:rsidP="00126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35BF" w14:textId="77777777" w:rsidR="00126DA4" w:rsidRDefault="005C1D5A">
    <w:pPr>
      <w:pStyle w:val="Pieddepage"/>
    </w:pPr>
    <w:r>
      <w:rPr>
        <w:noProof/>
      </w:rPr>
      <mc:AlternateContent>
        <mc:Choice Requires="wps">
          <w:drawing>
            <wp:anchor distT="0" distB="0" distL="118745" distR="118745" simplePos="0" relativeHeight="251661312" behindDoc="1" locked="0" layoutInCell="1" allowOverlap="0" wp14:anchorId="6D91C141" wp14:editId="0BAFBB59">
              <wp:simplePos x="0" y="0"/>
              <wp:positionH relativeFrom="margin">
                <wp:align>right</wp:align>
              </wp:positionH>
              <wp:positionV relativeFrom="page">
                <wp:posOffset>9438005</wp:posOffset>
              </wp:positionV>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4472C4"/>
                      </a:solidFill>
                      <a:ln w="12700" cap="flat" cmpd="sng" algn="ctr">
                        <a:noFill/>
                        <a:prstDash val="solid"/>
                        <a:miter lim="800000"/>
                      </a:ln>
                      <a:effectLst/>
                    </wps:spPr>
                    <wps:txbx>
                      <w:txbxContent>
                        <w:p w14:paraId="1EE59E90" w14:textId="77777777" w:rsidR="005C1D5A" w:rsidRPr="00126DA4" w:rsidRDefault="005C1D5A" w:rsidP="005C1D5A">
                          <w:pPr>
                            <w:pStyle w:val="En-tte"/>
                            <w:jc w:val="center"/>
                            <w:rPr>
                              <w:caps/>
                              <w:color w:val="FFFFFF" w:themeColor="background1"/>
                            </w:rPr>
                          </w:pPr>
                          <w:r>
                            <w:rPr>
                              <w:caps/>
                              <w:color w:val="FFFFFF" w:themeColor="background1"/>
                            </w:rPr>
                            <w:t>© Éric labonté, cégep du vieux montréal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91C141" id="Rectangle 2" o:spid="_x0000_s1031" style="position:absolute;left:0;text-align:left;margin-left:417.3pt;margin-top:743.15pt;width:468.5pt;height:21.3pt;z-index:-251655168;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" o:allowoverlap="f" fillcolor="#4472c4" stroked="f" strokeweight="1pt">
              <v:textbox style="mso-fit-shape-to-text:t">
                <w:txbxContent>
                  <w:p w14:paraId="1EE59E90" w14:textId="77777777" w:rsidR="005C1D5A" w:rsidRPr="00126DA4" w:rsidRDefault="005C1D5A" w:rsidP="005C1D5A">
                    <w:pPr>
                      <w:pStyle w:val="En-tte"/>
                      <w:jc w:val="center"/>
                      <w:rPr>
                        <w:caps/>
                        <w:color w:val="FFFFFF" w:themeColor="background1"/>
                      </w:rPr>
                    </w:pPr>
                    <w:r>
                      <w:rPr>
                        <w:caps/>
                        <w:color w:val="FFFFFF" w:themeColor="background1"/>
                      </w:rPr>
                      <w:t>© Éric labonté, cégep du vieux montréal</w:t>
                    </w:r>
                  </w:p>
                </w:txbxContent>
              </v:textbox>
              <w10:wrap type="square"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DE19" w14:textId="77777777" w:rsidR="005822CF" w:rsidRDefault="005822CF" w:rsidP="00126DA4">
      <w:pPr>
        <w:spacing w:after="0"/>
      </w:pPr>
      <w:r>
        <w:separator/>
      </w:r>
    </w:p>
  </w:footnote>
  <w:footnote w:type="continuationSeparator" w:id="0">
    <w:p w14:paraId="1A094029" w14:textId="77777777" w:rsidR="005822CF" w:rsidRDefault="005822CF" w:rsidP="00126D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01E6" w14:textId="77777777" w:rsidR="00126DA4" w:rsidRDefault="00126DA4">
    <w:pPr>
      <w:pStyle w:val="En-tte"/>
    </w:pPr>
    <w:r>
      <w:rPr>
        <w:noProof/>
      </w:rPr>
      <mc:AlternateContent>
        <mc:Choice Requires="wps">
          <w:drawing>
            <wp:anchor distT="0" distB="0" distL="118745" distR="118745" simplePos="0" relativeHeight="251659264" behindDoc="1" locked="0" layoutInCell="1" allowOverlap="0" wp14:anchorId="4D3B1D77" wp14:editId="6FE6352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FB30BFD" w14:textId="77777777" w:rsidR="00126DA4" w:rsidRPr="00126DA4" w:rsidRDefault="00126DA4">
                              <w:pPr>
                                <w:pStyle w:val="En-tte"/>
                                <w:jc w:val="center"/>
                                <w:rPr>
                                  <w:caps/>
                                  <w:color w:val="FFFFFF" w:themeColor="background1"/>
                                </w:rPr>
                              </w:pPr>
                              <w:r w:rsidRPr="00126DA4">
                                <w:rPr>
                                  <w:caps/>
                                  <w:color w:val="FFFFFF" w:themeColor="background1"/>
                                </w:rPr>
                                <w:t>cours C</w:t>
                              </w:r>
                              <w:r w:rsidR="006C2EF4">
                                <w:rPr>
                                  <w:caps/>
                                  <w:color w:val="FFFFFF" w:themeColor="background1"/>
                                </w:rPr>
                                <w:t>3</w:t>
                              </w:r>
                              <w:r w:rsidRPr="00126DA4">
                                <w:rPr>
                                  <w:caps/>
                                  <w:color w:val="FFFFFF" w:themeColor="background1"/>
                                </w:rPr>
                                <w:t xml:space="preserve">4 – </w:t>
                              </w:r>
                              <w:r w:rsidR="006C2EF4">
                                <w:rPr>
                                  <w:caps/>
                                  <w:color w:val="FFFFFF" w:themeColor="background1"/>
                                </w:rPr>
                                <w:t>Programmation orientée objet 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3B1D77"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FB30BFD" w14:textId="77777777" w:rsidR="00126DA4" w:rsidRPr="00126DA4" w:rsidRDefault="00126DA4">
                        <w:pPr>
                          <w:pStyle w:val="En-tte"/>
                          <w:jc w:val="center"/>
                          <w:rPr>
                            <w:caps/>
                            <w:color w:val="FFFFFF" w:themeColor="background1"/>
                          </w:rPr>
                        </w:pPr>
                        <w:r w:rsidRPr="00126DA4">
                          <w:rPr>
                            <w:caps/>
                            <w:color w:val="FFFFFF" w:themeColor="background1"/>
                          </w:rPr>
                          <w:t>cours C</w:t>
                        </w:r>
                        <w:r w:rsidR="006C2EF4">
                          <w:rPr>
                            <w:caps/>
                            <w:color w:val="FFFFFF" w:themeColor="background1"/>
                          </w:rPr>
                          <w:t>3</w:t>
                        </w:r>
                        <w:r w:rsidRPr="00126DA4">
                          <w:rPr>
                            <w:caps/>
                            <w:color w:val="FFFFFF" w:themeColor="background1"/>
                          </w:rPr>
                          <w:t xml:space="preserve">4 – </w:t>
                        </w:r>
                        <w:r w:rsidR="006C2EF4">
                          <w:rPr>
                            <w:caps/>
                            <w:color w:val="FFFFFF" w:themeColor="background1"/>
                          </w:rPr>
                          <w:t>Programmation orientée objet 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C0D"/>
    <w:multiLevelType w:val="hybridMultilevel"/>
    <w:tmpl w:val="A1C81828"/>
    <w:lvl w:ilvl="0" w:tplc="8FD213DE">
      <w:start w:val="5"/>
      <w:numFmt w:val="bullet"/>
      <w:lvlText w:val="-"/>
      <w:lvlJc w:val="left"/>
      <w:pPr>
        <w:ind w:left="1080" w:hanging="360"/>
      </w:pPr>
      <w:rPr>
        <w:rFonts w:ascii="Tw Cen MT" w:eastAsia="Times New Roman" w:hAnsi="Tw Cen MT"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0C6938F7"/>
    <w:multiLevelType w:val="hybridMultilevel"/>
    <w:tmpl w:val="279602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5342C6"/>
    <w:multiLevelType w:val="hybridMultilevel"/>
    <w:tmpl w:val="AF7EEBF0"/>
    <w:lvl w:ilvl="0" w:tplc="0C0C0001">
      <w:start w:val="1"/>
      <w:numFmt w:val="bullet"/>
      <w:lvlText w:val=""/>
      <w:lvlJc w:val="left"/>
      <w:pPr>
        <w:ind w:left="768" w:hanging="360"/>
      </w:pPr>
      <w:rPr>
        <w:rFonts w:ascii="Symbol" w:hAnsi="Symbol" w:hint="default"/>
      </w:rPr>
    </w:lvl>
    <w:lvl w:ilvl="1" w:tplc="0C0C0003" w:tentative="1">
      <w:start w:val="1"/>
      <w:numFmt w:val="bullet"/>
      <w:lvlText w:val="o"/>
      <w:lvlJc w:val="left"/>
      <w:pPr>
        <w:ind w:left="1488" w:hanging="360"/>
      </w:pPr>
      <w:rPr>
        <w:rFonts w:ascii="Courier New" w:hAnsi="Courier New" w:cs="Courier New" w:hint="default"/>
      </w:rPr>
    </w:lvl>
    <w:lvl w:ilvl="2" w:tplc="0C0C0005" w:tentative="1">
      <w:start w:val="1"/>
      <w:numFmt w:val="bullet"/>
      <w:lvlText w:val=""/>
      <w:lvlJc w:val="left"/>
      <w:pPr>
        <w:ind w:left="2208" w:hanging="360"/>
      </w:pPr>
      <w:rPr>
        <w:rFonts w:ascii="Wingdings" w:hAnsi="Wingdings" w:hint="default"/>
      </w:rPr>
    </w:lvl>
    <w:lvl w:ilvl="3" w:tplc="0C0C0001" w:tentative="1">
      <w:start w:val="1"/>
      <w:numFmt w:val="bullet"/>
      <w:lvlText w:val=""/>
      <w:lvlJc w:val="left"/>
      <w:pPr>
        <w:ind w:left="2928" w:hanging="360"/>
      </w:pPr>
      <w:rPr>
        <w:rFonts w:ascii="Symbol" w:hAnsi="Symbol" w:hint="default"/>
      </w:rPr>
    </w:lvl>
    <w:lvl w:ilvl="4" w:tplc="0C0C0003" w:tentative="1">
      <w:start w:val="1"/>
      <w:numFmt w:val="bullet"/>
      <w:lvlText w:val="o"/>
      <w:lvlJc w:val="left"/>
      <w:pPr>
        <w:ind w:left="3648" w:hanging="360"/>
      </w:pPr>
      <w:rPr>
        <w:rFonts w:ascii="Courier New" w:hAnsi="Courier New" w:cs="Courier New" w:hint="default"/>
      </w:rPr>
    </w:lvl>
    <w:lvl w:ilvl="5" w:tplc="0C0C0005" w:tentative="1">
      <w:start w:val="1"/>
      <w:numFmt w:val="bullet"/>
      <w:lvlText w:val=""/>
      <w:lvlJc w:val="left"/>
      <w:pPr>
        <w:ind w:left="4368" w:hanging="360"/>
      </w:pPr>
      <w:rPr>
        <w:rFonts w:ascii="Wingdings" w:hAnsi="Wingdings" w:hint="default"/>
      </w:rPr>
    </w:lvl>
    <w:lvl w:ilvl="6" w:tplc="0C0C0001" w:tentative="1">
      <w:start w:val="1"/>
      <w:numFmt w:val="bullet"/>
      <w:lvlText w:val=""/>
      <w:lvlJc w:val="left"/>
      <w:pPr>
        <w:ind w:left="5088" w:hanging="360"/>
      </w:pPr>
      <w:rPr>
        <w:rFonts w:ascii="Symbol" w:hAnsi="Symbol" w:hint="default"/>
      </w:rPr>
    </w:lvl>
    <w:lvl w:ilvl="7" w:tplc="0C0C0003" w:tentative="1">
      <w:start w:val="1"/>
      <w:numFmt w:val="bullet"/>
      <w:lvlText w:val="o"/>
      <w:lvlJc w:val="left"/>
      <w:pPr>
        <w:ind w:left="5808" w:hanging="360"/>
      </w:pPr>
      <w:rPr>
        <w:rFonts w:ascii="Courier New" w:hAnsi="Courier New" w:cs="Courier New" w:hint="default"/>
      </w:rPr>
    </w:lvl>
    <w:lvl w:ilvl="8" w:tplc="0C0C0005" w:tentative="1">
      <w:start w:val="1"/>
      <w:numFmt w:val="bullet"/>
      <w:lvlText w:val=""/>
      <w:lvlJc w:val="left"/>
      <w:pPr>
        <w:ind w:left="6528" w:hanging="360"/>
      </w:pPr>
      <w:rPr>
        <w:rFonts w:ascii="Wingdings" w:hAnsi="Wingdings" w:hint="default"/>
      </w:rPr>
    </w:lvl>
  </w:abstractNum>
  <w:abstractNum w:abstractNumId="3" w15:restartNumberingAfterBreak="0">
    <w:nsid w:val="469C134D"/>
    <w:multiLevelType w:val="hybridMultilevel"/>
    <w:tmpl w:val="4574CC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61115F1"/>
    <w:multiLevelType w:val="hybridMultilevel"/>
    <w:tmpl w:val="8B4455F2"/>
    <w:lvl w:ilvl="0" w:tplc="60389E6E">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E197A70"/>
    <w:multiLevelType w:val="hybridMultilevel"/>
    <w:tmpl w:val="D2326D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FC50A1D"/>
    <w:multiLevelType w:val="hybridMultilevel"/>
    <w:tmpl w:val="3F4A862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C4"/>
    <w:rsid w:val="0003541D"/>
    <w:rsid w:val="000450AB"/>
    <w:rsid w:val="00126DA4"/>
    <w:rsid w:val="00163F00"/>
    <w:rsid w:val="003157D6"/>
    <w:rsid w:val="00514987"/>
    <w:rsid w:val="005822CF"/>
    <w:rsid w:val="005C1D5A"/>
    <w:rsid w:val="006C2EF4"/>
    <w:rsid w:val="007D4DF4"/>
    <w:rsid w:val="00803C1C"/>
    <w:rsid w:val="008640FE"/>
    <w:rsid w:val="009701AD"/>
    <w:rsid w:val="00A32EC4"/>
    <w:rsid w:val="00A35DAA"/>
    <w:rsid w:val="00A577A0"/>
    <w:rsid w:val="00A6523F"/>
    <w:rsid w:val="00B43BED"/>
    <w:rsid w:val="00B55932"/>
    <w:rsid w:val="00B74FC9"/>
    <w:rsid w:val="00BB38AF"/>
    <w:rsid w:val="00D5641E"/>
    <w:rsid w:val="00DB197F"/>
    <w:rsid w:val="00E537D1"/>
    <w:rsid w:val="00EF2BE2"/>
    <w:rsid w:val="00F964BA"/>
    <w:rsid w:val="00FB72DF"/>
    <w:rsid w:val="00FB73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25ABD"/>
  <w15:chartTrackingRefBased/>
  <w15:docId w15:val="{A8F917C0-A44D-405B-B6DE-4089BD47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3F"/>
    <w:pPr>
      <w:spacing w:after="200" w:line="240" w:lineRule="auto"/>
      <w:jc w:val="both"/>
    </w:pPr>
    <w:rPr>
      <w:rFonts w:ascii="Lato" w:hAnsi="Lato"/>
      <w:sz w:val="24"/>
    </w:rPr>
  </w:style>
  <w:style w:type="paragraph" w:styleId="Titre1">
    <w:name w:val="heading 1"/>
    <w:basedOn w:val="Normal"/>
    <w:next w:val="Normal"/>
    <w:link w:val="Titre1Car"/>
    <w:uiPriority w:val="9"/>
    <w:qFormat/>
    <w:rsid w:val="005C1D5A"/>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C1D5A"/>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6DA4"/>
    <w:pPr>
      <w:tabs>
        <w:tab w:val="center" w:pos="4320"/>
        <w:tab w:val="right" w:pos="8640"/>
      </w:tabs>
      <w:spacing w:after="0"/>
    </w:pPr>
  </w:style>
  <w:style w:type="character" w:customStyle="1" w:styleId="En-tteCar">
    <w:name w:val="En-tête Car"/>
    <w:basedOn w:val="Policepardfaut"/>
    <w:link w:val="En-tte"/>
    <w:uiPriority w:val="99"/>
    <w:rsid w:val="00126DA4"/>
  </w:style>
  <w:style w:type="paragraph" w:styleId="Pieddepage">
    <w:name w:val="footer"/>
    <w:basedOn w:val="Normal"/>
    <w:link w:val="PieddepageCar"/>
    <w:uiPriority w:val="99"/>
    <w:unhideWhenUsed/>
    <w:rsid w:val="00126DA4"/>
    <w:pPr>
      <w:tabs>
        <w:tab w:val="center" w:pos="4320"/>
        <w:tab w:val="right" w:pos="8640"/>
      </w:tabs>
      <w:spacing w:after="0"/>
    </w:pPr>
  </w:style>
  <w:style w:type="character" w:customStyle="1" w:styleId="PieddepageCar">
    <w:name w:val="Pied de page Car"/>
    <w:basedOn w:val="Policepardfaut"/>
    <w:link w:val="Pieddepage"/>
    <w:uiPriority w:val="99"/>
    <w:rsid w:val="00126DA4"/>
  </w:style>
  <w:style w:type="character" w:customStyle="1" w:styleId="Titre1Car">
    <w:name w:val="Titre 1 Car"/>
    <w:basedOn w:val="Policepardfaut"/>
    <w:link w:val="Titre1"/>
    <w:uiPriority w:val="9"/>
    <w:rsid w:val="005C1D5A"/>
    <w:rPr>
      <w:rFonts w:ascii="Lato" w:eastAsiaTheme="majorEastAsia" w:hAnsi="Lato" w:cstheme="majorBidi"/>
      <w:color w:val="2F5496" w:themeColor="accent1" w:themeShade="BF"/>
      <w:sz w:val="32"/>
      <w:szCs w:val="32"/>
    </w:rPr>
  </w:style>
  <w:style w:type="character" w:customStyle="1" w:styleId="Titre2Car">
    <w:name w:val="Titre 2 Car"/>
    <w:basedOn w:val="Policepardfaut"/>
    <w:link w:val="Titre2"/>
    <w:uiPriority w:val="9"/>
    <w:rsid w:val="005C1D5A"/>
    <w:rPr>
      <w:rFonts w:ascii="Lato" w:eastAsiaTheme="majorEastAsia" w:hAnsi="Lato" w:cstheme="majorBidi"/>
      <w:color w:val="2F5496" w:themeColor="accent1" w:themeShade="BF"/>
      <w:sz w:val="26"/>
      <w:szCs w:val="26"/>
    </w:rPr>
  </w:style>
  <w:style w:type="character" w:styleId="Accentuationlgre">
    <w:name w:val="Subtle Emphasis"/>
    <w:basedOn w:val="Policepardfaut"/>
    <w:uiPriority w:val="19"/>
    <w:qFormat/>
    <w:rsid w:val="005C1D5A"/>
    <w:rPr>
      <w:rFonts w:ascii="Courier New" w:hAnsi="Courier New"/>
      <w:i w:val="0"/>
      <w:iCs/>
      <w:color w:val="404040" w:themeColor="text1" w:themeTint="BF"/>
    </w:rPr>
  </w:style>
  <w:style w:type="paragraph" w:styleId="Sous-titre">
    <w:name w:val="Subtitle"/>
    <w:basedOn w:val="Normal"/>
    <w:next w:val="Normal"/>
    <w:link w:val="Sous-titreCar"/>
    <w:uiPriority w:val="11"/>
    <w:qFormat/>
    <w:rsid w:val="00514987"/>
    <w:pPr>
      <w:numPr>
        <w:ilvl w:val="1"/>
      </w:numPr>
      <w:spacing w:after="160"/>
    </w:pPr>
    <w:rPr>
      <w:rFonts w:eastAsiaTheme="minorEastAsia"/>
      <w:b/>
      <w:spacing w:val="15"/>
    </w:rPr>
  </w:style>
  <w:style w:type="character" w:customStyle="1" w:styleId="Sous-titreCar">
    <w:name w:val="Sous-titre Car"/>
    <w:basedOn w:val="Policepardfaut"/>
    <w:link w:val="Sous-titre"/>
    <w:uiPriority w:val="11"/>
    <w:rsid w:val="00514987"/>
    <w:rPr>
      <w:rFonts w:ascii="Lato" w:eastAsiaTheme="minorEastAsia" w:hAnsi="Lato"/>
      <w:b/>
      <w:spacing w:val="15"/>
      <w:sz w:val="24"/>
    </w:rPr>
  </w:style>
  <w:style w:type="paragraph" w:styleId="Titre">
    <w:name w:val="Title"/>
    <w:basedOn w:val="Normal"/>
    <w:next w:val="Normal"/>
    <w:link w:val="TitreCar"/>
    <w:uiPriority w:val="10"/>
    <w:qFormat/>
    <w:rsid w:val="00163F00"/>
    <w:pPr>
      <w:spacing w:after="0"/>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163F00"/>
    <w:rPr>
      <w:rFonts w:ascii="Lato" w:eastAsiaTheme="majorEastAsia" w:hAnsi="Lato" w:cstheme="majorBidi"/>
      <w:spacing w:val="-10"/>
      <w:kern w:val="28"/>
      <w:sz w:val="40"/>
      <w:szCs w:val="56"/>
    </w:rPr>
  </w:style>
  <w:style w:type="table" w:styleId="Grilledutableau">
    <w:name w:val="Table Grid"/>
    <w:basedOn w:val="TableauNormal"/>
    <w:uiPriority w:val="59"/>
    <w:rsid w:val="00A32EC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32EC4"/>
    <w:rPr>
      <w:color w:val="0563C1" w:themeColor="hyperlink"/>
      <w:u w:val="single"/>
    </w:rPr>
  </w:style>
  <w:style w:type="character" w:styleId="Mentionnonrsolue">
    <w:name w:val="Unresolved Mention"/>
    <w:basedOn w:val="Policepardfaut"/>
    <w:uiPriority w:val="99"/>
    <w:semiHidden/>
    <w:unhideWhenUsed/>
    <w:rsid w:val="00A32EC4"/>
    <w:rPr>
      <w:color w:val="605E5C"/>
      <w:shd w:val="clear" w:color="auto" w:fill="E1DFDD"/>
    </w:rPr>
  </w:style>
  <w:style w:type="paragraph" w:styleId="Paragraphedeliste">
    <w:name w:val="List Paragraph"/>
    <w:basedOn w:val="Normal"/>
    <w:uiPriority w:val="34"/>
    <w:qFormat/>
    <w:rsid w:val="00A32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ighthacks.com/roller/ja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bo\OneDrive\Documents\Mod&#232;les%20Office%20personnalis&#233;s\modeleEric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13F128FE64AF29BC060D8026F4B7F"/>
        <w:category>
          <w:name w:val="Général"/>
          <w:gallery w:val="placeholder"/>
        </w:category>
        <w:types>
          <w:type w:val="bbPlcHdr"/>
        </w:types>
        <w:behaviors>
          <w:behavior w:val="content"/>
        </w:behaviors>
        <w:guid w:val="{8C753D8A-BBCF-46A9-A534-AE1D14D62EE4}"/>
      </w:docPartPr>
      <w:docPartBody>
        <w:p w:rsidR="007C3164" w:rsidRDefault="00833E32" w:rsidP="00833E32">
          <w:pPr>
            <w:pStyle w:val="88F13F128FE64AF29BC060D8026F4B7F"/>
          </w:pPr>
          <w:bookmarkStart w:id="0" w:name="_GoBack"/>
          <w:bookmarkEnd w:id="0"/>
          <w:r>
            <w:rPr>
              <w:rStyle w:val="Textedelespacerserv"/>
            </w:rPr>
            <w:t>Écrire ici</w:t>
          </w:r>
        </w:p>
      </w:docPartBody>
    </w:docPart>
    <w:docPart>
      <w:docPartPr>
        <w:name w:val="F0BB7DE1D8104D5493922F3D206F4590"/>
        <w:category>
          <w:name w:val="Général"/>
          <w:gallery w:val="placeholder"/>
        </w:category>
        <w:types>
          <w:type w:val="bbPlcHdr"/>
        </w:types>
        <w:behaviors>
          <w:behavior w:val="content"/>
        </w:behaviors>
        <w:guid w:val="{DBA18D97-9EDD-4DBE-A054-C346D5E3685D}"/>
      </w:docPartPr>
      <w:docPartBody>
        <w:p w:rsidR="007C3164" w:rsidRDefault="00833E32" w:rsidP="00833E32">
          <w:pPr>
            <w:pStyle w:val="F0BB7DE1D8104D5493922F3D206F4590"/>
          </w:pPr>
          <w:r>
            <w:rPr>
              <w:rStyle w:val="Textedelespacerserv"/>
            </w:rPr>
            <w:t>Écrire ici</w:t>
          </w:r>
        </w:p>
      </w:docPartBody>
    </w:docPart>
    <w:docPart>
      <w:docPartPr>
        <w:name w:val="860D98AB388A4D1D9DB5CE68077585F0"/>
        <w:category>
          <w:name w:val="Général"/>
          <w:gallery w:val="placeholder"/>
        </w:category>
        <w:types>
          <w:type w:val="bbPlcHdr"/>
        </w:types>
        <w:behaviors>
          <w:behavior w:val="content"/>
        </w:behaviors>
        <w:guid w:val="{62553AE9-8FA5-4DA1-B1B4-79222A04F33E}"/>
      </w:docPartPr>
      <w:docPartBody>
        <w:p w:rsidR="007C3164" w:rsidRDefault="00833E32" w:rsidP="00833E32">
          <w:pPr>
            <w:pStyle w:val="860D98AB388A4D1D9DB5CE68077585F0"/>
          </w:pPr>
          <w:r>
            <w:rPr>
              <w:rStyle w:val="Textedelespacerserv"/>
            </w:rPr>
            <w:t>Écrire ici</w:t>
          </w:r>
        </w:p>
      </w:docPartBody>
    </w:docPart>
    <w:docPart>
      <w:docPartPr>
        <w:name w:val="4E87CE8E50DC4D579A6F22C4B525503C"/>
        <w:category>
          <w:name w:val="Général"/>
          <w:gallery w:val="placeholder"/>
        </w:category>
        <w:types>
          <w:type w:val="bbPlcHdr"/>
        </w:types>
        <w:behaviors>
          <w:behavior w:val="content"/>
        </w:behaviors>
        <w:guid w:val="{174F658C-1AA3-4080-946B-43175D910C7A}"/>
      </w:docPartPr>
      <w:docPartBody>
        <w:p w:rsidR="007C3164" w:rsidRDefault="00833E32" w:rsidP="00833E32">
          <w:pPr>
            <w:pStyle w:val="4E87CE8E50DC4D579A6F22C4B525503C"/>
          </w:pPr>
          <w:r>
            <w:rPr>
              <w:rStyle w:val="Textedelespacerserv"/>
            </w:rPr>
            <w:t>Écrire ici</w:t>
          </w:r>
        </w:p>
      </w:docPartBody>
    </w:docPart>
    <w:docPart>
      <w:docPartPr>
        <w:name w:val="70E34A3F2A9E45768A6EC13F2DF20602"/>
        <w:category>
          <w:name w:val="Général"/>
          <w:gallery w:val="placeholder"/>
        </w:category>
        <w:types>
          <w:type w:val="bbPlcHdr"/>
        </w:types>
        <w:behaviors>
          <w:behavior w:val="content"/>
        </w:behaviors>
        <w:guid w:val="{BAC7534C-24B8-4BD9-899F-5ACE76A543DA}"/>
      </w:docPartPr>
      <w:docPartBody>
        <w:p w:rsidR="007C3164" w:rsidRDefault="00833E32" w:rsidP="00833E32">
          <w:pPr>
            <w:pStyle w:val="70E34A3F2A9E45768A6EC13F2DF20602"/>
          </w:pPr>
          <w:r>
            <w:rPr>
              <w:rStyle w:val="Textedelespacerserv"/>
            </w:rPr>
            <w:t>Écrire ici</w:t>
          </w:r>
        </w:p>
      </w:docPartBody>
    </w:docPart>
    <w:docPart>
      <w:docPartPr>
        <w:name w:val="E3A699CCC59D49AFB7CF44FCE0572343"/>
        <w:category>
          <w:name w:val="Général"/>
          <w:gallery w:val="placeholder"/>
        </w:category>
        <w:types>
          <w:type w:val="bbPlcHdr"/>
        </w:types>
        <w:behaviors>
          <w:behavior w:val="content"/>
        </w:behaviors>
        <w:guid w:val="{C6121DBD-458C-4E93-A3BA-60B8856A93AD}"/>
      </w:docPartPr>
      <w:docPartBody>
        <w:p w:rsidR="007C3164" w:rsidRDefault="00833E32" w:rsidP="00833E32">
          <w:pPr>
            <w:pStyle w:val="E3A699CCC59D49AFB7CF44FCE0572343"/>
          </w:pPr>
          <w:r>
            <w:rPr>
              <w:rStyle w:val="Textedelespacerserv"/>
            </w:rPr>
            <w:t>Écrire ici</w:t>
          </w:r>
        </w:p>
      </w:docPartBody>
    </w:docPart>
    <w:docPart>
      <w:docPartPr>
        <w:name w:val="C691B97A5C244BF4992AAC687BB63050"/>
        <w:category>
          <w:name w:val="Général"/>
          <w:gallery w:val="placeholder"/>
        </w:category>
        <w:types>
          <w:type w:val="bbPlcHdr"/>
        </w:types>
        <w:behaviors>
          <w:behavior w:val="content"/>
        </w:behaviors>
        <w:guid w:val="{A04D8BF5-C4AB-470E-B1AC-9184EF3C079F}"/>
      </w:docPartPr>
      <w:docPartBody>
        <w:p w:rsidR="007C3164" w:rsidRDefault="00833E32" w:rsidP="00833E32">
          <w:pPr>
            <w:pStyle w:val="C691B97A5C244BF4992AAC687BB63050"/>
          </w:pPr>
          <w:r>
            <w:rPr>
              <w:rStyle w:val="Textedelespacerserv"/>
            </w:rPr>
            <w:t>Écrire ici</w:t>
          </w:r>
          <w:bookmarkStart w:id="1" w:name="_GoBack"/>
          <w:bookmarkEnd w:id="1"/>
          <w:r w:rsidRPr="00C67035">
            <w:rPr>
              <w:rStyle w:val="Textedelespacerserv"/>
            </w:rPr>
            <w:t>.</w:t>
          </w:r>
        </w:p>
      </w:docPartBody>
    </w:docPart>
    <w:docPart>
      <w:docPartPr>
        <w:name w:val="B177266A9EFC4DA08DEF061A06464BD0"/>
        <w:category>
          <w:name w:val="Général"/>
          <w:gallery w:val="placeholder"/>
        </w:category>
        <w:types>
          <w:type w:val="bbPlcHdr"/>
        </w:types>
        <w:behaviors>
          <w:behavior w:val="content"/>
        </w:behaviors>
        <w:guid w:val="{9253F188-CC6D-4281-B34A-4C644C0D5A6F}"/>
      </w:docPartPr>
      <w:docPartBody>
        <w:p w:rsidR="007C3164" w:rsidRDefault="00833E32" w:rsidP="00833E32">
          <w:pPr>
            <w:pStyle w:val="B177266A9EFC4DA08DEF061A06464BD0"/>
          </w:pPr>
          <w:r w:rsidRPr="00C67035">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32"/>
    <w:rsid w:val="00464142"/>
    <w:rsid w:val="007C3164"/>
    <w:rsid w:val="00833E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E32"/>
    <w:rPr>
      <w:color w:val="808080"/>
    </w:rPr>
  </w:style>
  <w:style w:type="paragraph" w:customStyle="1" w:styleId="88F13F128FE64AF29BC060D8026F4B7F">
    <w:name w:val="88F13F128FE64AF29BC060D8026F4B7F"/>
    <w:rsid w:val="00833E32"/>
  </w:style>
  <w:style w:type="paragraph" w:customStyle="1" w:styleId="F0BB7DE1D8104D5493922F3D206F4590">
    <w:name w:val="F0BB7DE1D8104D5493922F3D206F4590"/>
    <w:rsid w:val="00833E32"/>
  </w:style>
  <w:style w:type="paragraph" w:customStyle="1" w:styleId="860D98AB388A4D1D9DB5CE68077585F0">
    <w:name w:val="860D98AB388A4D1D9DB5CE68077585F0"/>
    <w:rsid w:val="00833E32"/>
  </w:style>
  <w:style w:type="paragraph" w:customStyle="1" w:styleId="4E87CE8E50DC4D579A6F22C4B525503C">
    <w:name w:val="4E87CE8E50DC4D579A6F22C4B525503C"/>
    <w:rsid w:val="00833E32"/>
  </w:style>
  <w:style w:type="paragraph" w:customStyle="1" w:styleId="70E34A3F2A9E45768A6EC13F2DF20602">
    <w:name w:val="70E34A3F2A9E45768A6EC13F2DF20602"/>
    <w:rsid w:val="00833E32"/>
  </w:style>
  <w:style w:type="paragraph" w:customStyle="1" w:styleId="E3A699CCC59D49AFB7CF44FCE0572343">
    <w:name w:val="E3A699CCC59D49AFB7CF44FCE0572343"/>
    <w:rsid w:val="00833E32"/>
  </w:style>
  <w:style w:type="paragraph" w:customStyle="1" w:styleId="C691B97A5C244BF4992AAC687BB63050">
    <w:name w:val="C691B97A5C244BF4992AAC687BB63050"/>
    <w:rsid w:val="00833E32"/>
  </w:style>
  <w:style w:type="paragraph" w:customStyle="1" w:styleId="B177266A9EFC4DA08DEF061A06464BD0">
    <w:name w:val="B177266A9EFC4DA08DEF061A06464BD0"/>
    <w:rsid w:val="00833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F6E3132C256F438BBF77F8710C9F3A" ma:contentTypeVersion="11" ma:contentTypeDescription="Create a new document." ma:contentTypeScope="" ma:versionID="cc8440c1f30f76e4d8733c721ae29bbe">
  <xsd:schema xmlns:xsd="http://www.w3.org/2001/XMLSchema" xmlns:xs="http://www.w3.org/2001/XMLSchema" xmlns:p="http://schemas.microsoft.com/office/2006/metadata/properties" xmlns:ns3="3edaf473-3fca-4958-bfb0-30124e9120ed" targetNamespace="http://schemas.microsoft.com/office/2006/metadata/properties" ma:root="true" ma:fieldsID="154f395c8caffc5f8edef325a3ba8012" ns3:_="">
    <xsd:import namespace="3edaf473-3fca-4958-bfb0-30124e9120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af473-3fca-4958-bfb0-30124e9120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EF57-15BD-4D62-B1C8-778A19576D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56BFD8-6396-44FA-9096-B698876B5D6E}">
  <ds:schemaRefs>
    <ds:schemaRef ds:uri="http://schemas.microsoft.com/sharepoint/v3/contenttype/forms"/>
  </ds:schemaRefs>
</ds:datastoreItem>
</file>

<file path=customXml/itemProps3.xml><?xml version="1.0" encoding="utf-8"?>
<ds:datastoreItem xmlns:ds="http://schemas.openxmlformats.org/officeDocument/2006/customXml" ds:itemID="{D1A7CD63-704A-4F17-BF21-A812D8D7C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af473-3fca-4958-bfb0-30124e912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280D0F-99F4-44B4-ACF4-0B7101F2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modeleEricL.dotx</Template>
  <TotalTime>59</TotalTime>
  <Pages>6</Pages>
  <Words>563</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cours C34 – Programmation orientée objet I</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C34 – Programmation orientée objet I</dc:title>
  <dc:subject/>
  <dc:creator>Eric L</dc:creator>
  <cp:keywords/>
  <dc:description/>
  <cp:lastModifiedBy>Joinvil Benjamin</cp:lastModifiedBy>
  <cp:revision>7</cp:revision>
  <dcterms:created xsi:type="dcterms:W3CDTF">2023-03-24T17:40:00Z</dcterms:created>
  <dcterms:modified xsi:type="dcterms:W3CDTF">2023-03-24T18:46:00Z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0x010100B6F6E3132C256F438BBF77F8710C9F3A</vt:lpwstr>
  </property>
</Properties>
</file>