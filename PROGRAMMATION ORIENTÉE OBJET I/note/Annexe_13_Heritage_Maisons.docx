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084D" w14:textId="77777777" w:rsidR="00502879" w:rsidRPr="00502879" w:rsidRDefault="00502879" w:rsidP="00502879">
      <w:pPr>
        <w:pStyle w:val="Titre"/>
      </w:pPr>
      <w:r w:rsidRPr="00502879">
        <w:t>Annexe 13 - Exercice sur les sous-classes</w:t>
      </w:r>
    </w:p>
    <w:p w14:paraId="5AA154BA" w14:textId="77777777" w:rsidR="00502879" w:rsidRPr="00502879" w:rsidRDefault="00502879" w:rsidP="00502879">
      <w:pPr>
        <w:spacing w:after="0"/>
      </w:pPr>
    </w:p>
    <w:p w14:paraId="7A3C4CD7" w14:textId="77777777" w:rsidR="00502879" w:rsidRPr="00502879" w:rsidRDefault="00502879" w:rsidP="00502879">
      <w:pPr>
        <w:spacing w:after="0"/>
        <w:jc w:val="both"/>
      </w:pPr>
      <w:r w:rsidRPr="00502879">
        <w:t xml:space="preserve">Soit le contexte d'une agence immobilière </w:t>
      </w:r>
      <w:r w:rsidR="00B70272">
        <w:t xml:space="preserve">de la ville de Chapais, au nord du </w:t>
      </w:r>
      <w:proofErr w:type="gramStart"/>
      <w:r w:rsidR="00B70272">
        <w:t xml:space="preserve">Québec, </w:t>
      </w:r>
      <w:r w:rsidRPr="00502879">
        <w:t xml:space="preserve"> ayant</w:t>
      </w:r>
      <w:proofErr w:type="gramEnd"/>
      <w:r w:rsidRPr="00502879">
        <w:t xml:space="preserve"> différents types de propriétés à vendre.</w:t>
      </w:r>
      <w:r w:rsidR="00B70272">
        <w:t xml:space="preserve"> </w:t>
      </w:r>
      <w:proofErr w:type="gramStart"/>
      <w:r w:rsidR="00B70272">
        <w:t>( Les</w:t>
      </w:r>
      <w:proofErr w:type="gramEnd"/>
      <w:r w:rsidR="00B70272">
        <w:t xml:space="preserve"> maisons sont pas mal moins dispendieuses qu'ici ! )</w:t>
      </w:r>
    </w:p>
    <w:p w14:paraId="765CDC2C" w14:textId="77777777" w:rsidR="00502879" w:rsidRPr="00502879" w:rsidRDefault="00502879" w:rsidP="00502879">
      <w:pPr>
        <w:spacing w:after="0"/>
      </w:pPr>
    </w:p>
    <w:p w14:paraId="63777ECA" w14:textId="77777777" w:rsidR="00502879" w:rsidRPr="00502879" w:rsidRDefault="00502879" w:rsidP="00502879">
      <w:pPr>
        <w:spacing w:after="0"/>
        <w:jc w:val="both"/>
      </w:pPr>
      <w:r w:rsidRPr="00502879">
        <w:t xml:space="preserve">     Dans le dossier </w:t>
      </w:r>
      <w:proofErr w:type="spellStart"/>
      <w:r w:rsidRPr="00502879">
        <w:rPr>
          <w:rStyle w:val="Accentuation"/>
        </w:rPr>
        <w:t>ProjetMaison</w:t>
      </w:r>
      <w:proofErr w:type="spellEnd"/>
      <w:r w:rsidRPr="00502879">
        <w:t xml:space="preserve"> se retrouve une classe </w:t>
      </w:r>
      <w:r w:rsidRPr="00502879">
        <w:rPr>
          <w:rStyle w:val="Accentuation"/>
        </w:rPr>
        <w:t>Maison</w:t>
      </w:r>
      <w:r w:rsidR="006B402C">
        <w:t xml:space="preserve"> (Copiez le dossier </w:t>
      </w:r>
      <w:r w:rsidR="00B70272">
        <w:t xml:space="preserve">de LÉA et affichez-le dans </w:t>
      </w:r>
      <w:proofErr w:type="spellStart"/>
      <w:r w:rsidR="00B70272">
        <w:t>IntelliJ</w:t>
      </w:r>
      <w:proofErr w:type="spellEnd"/>
      <w:r w:rsidRPr="00502879">
        <w:t>). Elle comprend des données et des méthodes dont celles-ci :</w:t>
      </w:r>
    </w:p>
    <w:p w14:paraId="7A48007E" w14:textId="77777777" w:rsidR="00502879" w:rsidRPr="00502879" w:rsidRDefault="00502879" w:rsidP="00502879">
      <w:pPr>
        <w:spacing w:after="0"/>
      </w:pPr>
    </w:p>
    <w:p w14:paraId="3747DE4E" w14:textId="462994DA" w:rsidR="00502879" w:rsidRPr="00502879" w:rsidRDefault="00502879" w:rsidP="00502879">
      <w:pPr>
        <w:numPr>
          <w:ilvl w:val="0"/>
          <w:numId w:val="1"/>
        </w:numPr>
        <w:spacing w:after="0"/>
      </w:pPr>
      <w:proofErr w:type="gramStart"/>
      <w:r w:rsidRPr="00502879">
        <w:rPr>
          <w:rStyle w:val="Accentuation"/>
        </w:rPr>
        <w:t>valeur(</w:t>
      </w:r>
      <w:proofErr w:type="gramEnd"/>
      <w:r w:rsidRPr="00502879">
        <w:rPr>
          <w:rStyle w:val="Accentuation"/>
        </w:rPr>
        <w:t>)</w:t>
      </w:r>
      <w:r w:rsidRPr="00502879">
        <w:t xml:space="preserve"> : retourne la valeur actuelle estimée grossièrement comme étant </w:t>
      </w:r>
      <w:r w:rsidR="00715914" w:rsidRPr="00715914">
        <w:rPr>
          <w:rFonts w:ascii="Courier New" w:hAnsi="Courier New" w:cs="Courier New"/>
        </w:rPr>
        <w:t>4</w:t>
      </w:r>
      <w:r w:rsidRPr="00715914">
        <w:rPr>
          <w:rFonts w:ascii="Courier New" w:hAnsi="Courier New" w:cs="Courier New"/>
        </w:rPr>
        <w:t>5000</w:t>
      </w:r>
      <w:r w:rsidRPr="00502879">
        <w:t>$ par pièce +</w:t>
      </w:r>
      <w:r w:rsidRPr="00715914">
        <w:rPr>
          <w:rFonts w:ascii="Courier New" w:hAnsi="Courier New" w:cs="Courier New"/>
        </w:rPr>
        <w:t xml:space="preserve"> 4</w:t>
      </w:r>
      <w:r w:rsidRPr="00502879">
        <w:t>$ par m² de superficie.</w:t>
      </w:r>
    </w:p>
    <w:p w14:paraId="5B282BFA" w14:textId="77777777" w:rsidR="00502879" w:rsidRPr="00502879" w:rsidRDefault="00502879" w:rsidP="00502879">
      <w:pPr>
        <w:numPr>
          <w:ilvl w:val="0"/>
          <w:numId w:val="1"/>
        </w:numPr>
        <w:spacing w:after="0"/>
      </w:pPr>
      <w:proofErr w:type="spellStart"/>
      <w:proofErr w:type="gramStart"/>
      <w:r w:rsidRPr="00502879">
        <w:rPr>
          <w:rStyle w:val="Accentuation"/>
        </w:rPr>
        <w:t>meilleureAffaire</w:t>
      </w:r>
      <w:proofErr w:type="spellEnd"/>
      <w:r w:rsidRPr="00502879">
        <w:rPr>
          <w:rStyle w:val="Accentuation"/>
        </w:rPr>
        <w:t>( Maison</w:t>
      </w:r>
      <w:proofErr w:type="gramEnd"/>
      <w:r w:rsidRPr="00502879">
        <w:rPr>
          <w:rStyle w:val="Accentuation"/>
        </w:rPr>
        <w:t xml:space="preserve"> </w:t>
      </w:r>
      <w:proofErr w:type="spellStart"/>
      <w:r w:rsidRPr="00502879">
        <w:rPr>
          <w:rStyle w:val="Accentuation"/>
        </w:rPr>
        <w:t>autreMaison</w:t>
      </w:r>
      <w:proofErr w:type="spellEnd"/>
      <w:r w:rsidRPr="00502879">
        <w:rPr>
          <w:rStyle w:val="Accentuation"/>
        </w:rPr>
        <w:t xml:space="preserve"> )</w:t>
      </w:r>
      <w:r w:rsidRPr="00502879">
        <w:t xml:space="preserve"> : compare l'objet avec un autre objet </w:t>
      </w:r>
      <w:r w:rsidRPr="00502879">
        <w:rPr>
          <w:rStyle w:val="Accentuation"/>
        </w:rPr>
        <w:t>Maison</w:t>
      </w:r>
      <w:r w:rsidRPr="00502879">
        <w:t xml:space="preserve"> et retourne </w:t>
      </w:r>
      <w:proofErr w:type="spellStart"/>
      <w:r w:rsidRPr="00502879">
        <w:rPr>
          <w:rStyle w:val="Accentuation"/>
        </w:rPr>
        <w:t>true</w:t>
      </w:r>
      <w:proofErr w:type="spellEnd"/>
      <w:r w:rsidRPr="00502879">
        <w:t xml:space="preserve"> si la maison constitue une meilleure affaire que l'autre objet </w:t>
      </w:r>
      <w:r w:rsidRPr="00502879">
        <w:rPr>
          <w:rStyle w:val="Accentuation"/>
        </w:rPr>
        <w:t>Maison</w:t>
      </w:r>
      <w:r w:rsidRPr="00502879">
        <w:t>.</w:t>
      </w:r>
    </w:p>
    <w:p w14:paraId="2F2C0743" w14:textId="77777777" w:rsidR="00502879" w:rsidRPr="00502879" w:rsidRDefault="00502879" w:rsidP="00502879">
      <w:pPr>
        <w:spacing w:after="0"/>
      </w:pPr>
    </w:p>
    <w:p w14:paraId="471F6F54" w14:textId="77777777" w:rsidR="00502879" w:rsidRPr="00502879" w:rsidRDefault="00502879" w:rsidP="00502879">
      <w:pPr>
        <w:spacing w:after="0"/>
        <w:rPr>
          <w:b/>
          <w:bCs/>
        </w:rPr>
      </w:pPr>
      <w:r w:rsidRPr="00502879">
        <w:rPr>
          <w:b/>
          <w:bCs/>
        </w:rPr>
        <w:t>1. Ce que vous avez à faire :</w:t>
      </w:r>
    </w:p>
    <w:p w14:paraId="1BFEC920" w14:textId="77777777" w:rsidR="00502879" w:rsidRPr="00502879" w:rsidRDefault="00502879" w:rsidP="00502879">
      <w:pPr>
        <w:spacing w:after="0"/>
        <w:rPr>
          <w:b/>
          <w:bCs/>
        </w:rPr>
      </w:pPr>
    </w:p>
    <w:p w14:paraId="1876A1C6" w14:textId="77777777" w:rsidR="00502879" w:rsidRPr="00502879" w:rsidRDefault="00502879" w:rsidP="00502879">
      <w:pPr>
        <w:numPr>
          <w:ilvl w:val="0"/>
          <w:numId w:val="2"/>
        </w:numPr>
        <w:spacing w:after="0"/>
        <w:rPr>
          <w:b/>
          <w:bCs/>
        </w:rPr>
      </w:pPr>
      <w:r w:rsidRPr="00502879">
        <w:t xml:space="preserve">A- Créer une sous-classe </w:t>
      </w:r>
      <w:r w:rsidRPr="00502879">
        <w:rPr>
          <w:rStyle w:val="Accentuation"/>
        </w:rPr>
        <w:t>Chalet</w:t>
      </w:r>
      <w:r w:rsidRPr="00502879">
        <w:t xml:space="preserve"> dont la superclasse est </w:t>
      </w:r>
      <w:r w:rsidRPr="00502879">
        <w:rPr>
          <w:rStyle w:val="Accentuation"/>
        </w:rPr>
        <w:t>Maison</w:t>
      </w:r>
      <w:r w:rsidRPr="00502879">
        <w:t>. Cette classe contiendra deux données de plus que Maison soit :</w:t>
      </w:r>
    </w:p>
    <w:p w14:paraId="1A28F7E8" w14:textId="77777777" w:rsidR="00502879" w:rsidRPr="00502879" w:rsidRDefault="00502879" w:rsidP="00502879">
      <w:pPr>
        <w:spacing w:after="0"/>
        <w:rPr>
          <w:b/>
          <w:bCs/>
        </w:rPr>
      </w:pPr>
    </w:p>
    <w:p w14:paraId="30BB43FE" w14:textId="77777777" w:rsidR="00502879" w:rsidRPr="00502879" w:rsidRDefault="00502879" w:rsidP="00502879">
      <w:pPr>
        <w:spacing w:after="0"/>
      </w:pPr>
      <w:r w:rsidRPr="00502879">
        <w:t xml:space="preserve">- </w:t>
      </w:r>
      <w:proofErr w:type="spellStart"/>
      <w:r w:rsidRPr="00502879">
        <w:rPr>
          <w:rStyle w:val="Accentuation"/>
        </w:rPr>
        <w:t>boolean</w:t>
      </w:r>
      <w:proofErr w:type="spellEnd"/>
      <w:r w:rsidRPr="00502879">
        <w:rPr>
          <w:rStyle w:val="Accentuation"/>
        </w:rPr>
        <w:t xml:space="preserve"> </w:t>
      </w:r>
      <w:proofErr w:type="spellStart"/>
      <w:r w:rsidRPr="00502879">
        <w:rPr>
          <w:rStyle w:val="Accentuation"/>
        </w:rPr>
        <w:t>electricite</w:t>
      </w:r>
      <w:proofErr w:type="spellEnd"/>
      <w:r w:rsidRPr="00502879">
        <w:t xml:space="preserve"> : contient si oui ou non le chalet est muni d'électricité</w:t>
      </w:r>
    </w:p>
    <w:p w14:paraId="1B2C3068" w14:textId="77777777" w:rsidR="00502879" w:rsidRPr="00502879" w:rsidRDefault="00502879" w:rsidP="00502879">
      <w:pPr>
        <w:spacing w:after="0"/>
      </w:pPr>
      <w:r w:rsidRPr="00502879">
        <w:t xml:space="preserve">- </w:t>
      </w:r>
      <w:proofErr w:type="spellStart"/>
      <w:r w:rsidRPr="00502879">
        <w:rPr>
          <w:rStyle w:val="Accentuation"/>
        </w:rPr>
        <w:t>boolean</w:t>
      </w:r>
      <w:proofErr w:type="spellEnd"/>
      <w:r w:rsidRPr="00502879">
        <w:rPr>
          <w:rStyle w:val="Accentuation"/>
        </w:rPr>
        <w:t xml:space="preserve"> </w:t>
      </w:r>
      <w:proofErr w:type="spellStart"/>
      <w:r w:rsidRPr="00502879">
        <w:rPr>
          <w:rStyle w:val="Accentuation"/>
        </w:rPr>
        <w:t>accesLac</w:t>
      </w:r>
      <w:proofErr w:type="spellEnd"/>
      <w:r w:rsidRPr="00502879">
        <w:t xml:space="preserve"> : contient si oui ou non le chalet possède un accès à un lac</w:t>
      </w:r>
    </w:p>
    <w:p w14:paraId="0949C40D" w14:textId="77777777" w:rsidR="00502879" w:rsidRPr="00502879" w:rsidRDefault="00502879" w:rsidP="00502879">
      <w:pPr>
        <w:spacing w:after="0"/>
      </w:pPr>
    </w:p>
    <w:p w14:paraId="6DF2D806" w14:textId="77777777" w:rsidR="00502879" w:rsidRPr="00502879" w:rsidRDefault="00502879" w:rsidP="00502879">
      <w:pPr>
        <w:numPr>
          <w:ilvl w:val="0"/>
          <w:numId w:val="2"/>
        </w:numPr>
        <w:spacing w:after="0"/>
      </w:pPr>
      <w:r w:rsidRPr="00502879">
        <w:t xml:space="preserve">B- Modifier le constructeur en conséquence </w:t>
      </w:r>
      <w:proofErr w:type="gramStart"/>
      <w:r w:rsidRPr="00502879">
        <w:t>( utilisation</w:t>
      </w:r>
      <w:proofErr w:type="gramEnd"/>
      <w:r w:rsidRPr="00502879">
        <w:t xml:space="preserve"> du mot-clé </w:t>
      </w:r>
      <w:r w:rsidRPr="00502879">
        <w:rPr>
          <w:rStyle w:val="Accentuation"/>
        </w:rPr>
        <w:t>super</w:t>
      </w:r>
      <w:r w:rsidRPr="00502879">
        <w:t xml:space="preserve"> )</w:t>
      </w:r>
    </w:p>
    <w:p w14:paraId="18564BF4" w14:textId="77777777" w:rsidR="00502879" w:rsidRPr="00502879" w:rsidRDefault="00502879" w:rsidP="00502879">
      <w:pPr>
        <w:numPr>
          <w:ilvl w:val="0"/>
          <w:numId w:val="2"/>
        </w:numPr>
        <w:spacing w:after="0"/>
      </w:pPr>
      <w:r w:rsidRPr="00502879">
        <w:t>C- Ajouter des méthodes d'accès et de mutation pour les nouvelles données</w:t>
      </w:r>
    </w:p>
    <w:p w14:paraId="41AC872A" w14:textId="77777777" w:rsidR="00502879" w:rsidRPr="00502879" w:rsidRDefault="00502879" w:rsidP="00502879">
      <w:pPr>
        <w:numPr>
          <w:ilvl w:val="0"/>
          <w:numId w:val="2"/>
        </w:numPr>
        <w:spacing w:after="0"/>
      </w:pPr>
      <w:r w:rsidRPr="00502879">
        <w:t xml:space="preserve">D-Redéfinir la méthode </w:t>
      </w:r>
      <w:proofErr w:type="gramStart"/>
      <w:r w:rsidRPr="00502879">
        <w:rPr>
          <w:rStyle w:val="Accentuation"/>
        </w:rPr>
        <w:t>valeur(</w:t>
      </w:r>
      <w:proofErr w:type="gramEnd"/>
      <w:r w:rsidRPr="00502879">
        <w:rPr>
          <w:rStyle w:val="Accentuation"/>
        </w:rPr>
        <w:t>)</w:t>
      </w:r>
    </w:p>
    <w:p w14:paraId="12CA2097" w14:textId="77777777" w:rsidR="00502879" w:rsidRPr="00502879" w:rsidRDefault="00502879" w:rsidP="00502879">
      <w:pPr>
        <w:spacing w:after="0"/>
      </w:pPr>
    </w:p>
    <w:p w14:paraId="6F50FB86" w14:textId="77777777" w:rsidR="00502879" w:rsidRPr="00502879" w:rsidRDefault="00502879" w:rsidP="00502879">
      <w:pPr>
        <w:spacing w:after="0"/>
        <w:jc w:val="both"/>
      </w:pPr>
      <w:r w:rsidRPr="00502879">
        <w:t>- sa valeur équivaut à 75% de la valeur d'une maison ayant les mêmes données</w:t>
      </w:r>
    </w:p>
    <w:p w14:paraId="10CE2624" w14:textId="77777777" w:rsidR="00502879" w:rsidRPr="00502879" w:rsidRDefault="00502879" w:rsidP="00502879">
      <w:pPr>
        <w:spacing w:after="0"/>
        <w:jc w:val="both"/>
      </w:pPr>
      <w:r w:rsidRPr="00502879">
        <w:t>- si le chalet a un accès électrique, on ajoute 10% à la valeur calculée</w:t>
      </w:r>
    </w:p>
    <w:p w14:paraId="4F99DA44" w14:textId="44876779" w:rsidR="00502879" w:rsidRPr="00502879" w:rsidRDefault="00502879" w:rsidP="00502879">
      <w:pPr>
        <w:spacing w:after="0"/>
        <w:jc w:val="both"/>
      </w:pPr>
      <w:r w:rsidRPr="00502879">
        <w:t xml:space="preserve">- si le chalet est sur le bord d'un plan d'eau, on ajoute </w:t>
      </w:r>
      <w:r w:rsidR="00715914" w:rsidRPr="00715914">
        <w:rPr>
          <w:rFonts w:ascii="Courier New" w:hAnsi="Courier New" w:cs="Courier New"/>
        </w:rPr>
        <w:t>1</w:t>
      </w:r>
      <w:r w:rsidRPr="00715914">
        <w:rPr>
          <w:rFonts w:ascii="Courier New" w:hAnsi="Courier New" w:cs="Courier New"/>
        </w:rPr>
        <w:t>5 000$</w:t>
      </w:r>
      <w:r w:rsidRPr="00502879">
        <w:t xml:space="preserve"> à la valeur calculée</w:t>
      </w:r>
    </w:p>
    <w:p w14:paraId="5C573C77" w14:textId="77777777" w:rsidR="00502879" w:rsidRPr="00502879" w:rsidRDefault="00502879" w:rsidP="00502879">
      <w:pPr>
        <w:spacing w:after="0"/>
      </w:pPr>
    </w:p>
    <w:p w14:paraId="19B7924D" w14:textId="77777777" w:rsidR="00502879" w:rsidRPr="00502879" w:rsidRDefault="00502879" w:rsidP="00502879">
      <w:pPr>
        <w:spacing w:after="0"/>
      </w:pPr>
    </w:p>
    <w:p w14:paraId="32744B1F" w14:textId="77777777" w:rsidR="00502879" w:rsidRPr="00502879" w:rsidRDefault="00502879" w:rsidP="00502879">
      <w:pPr>
        <w:spacing w:after="0"/>
        <w:rPr>
          <w:b/>
        </w:rPr>
      </w:pPr>
      <w:r w:rsidRPr="00502879">
        <w:rPr>
          <w:b/>
        </w:rPr>
        <w:t xml:space="preserve">2. Classe </w:t>
      </w:r>
      <w:proofErr w:type="spellStart"/>
      <w:r w:rsidRPr="00502879">
        <w:rPr>
          <w:rStyle w:val="Accentuation"/>
        </w:rPr>
        <w:t>MaisonMobile</w:t>
      </w:r>
      <w:proofErr w:type="spellEnd"/>
      <w:r w:rsidRPr="00502879">
        <w:rPr>
          <w:b/>
        </w:rPr>
        <w:t xml:space="preserve"> </w:t>
      </w:r>
    </w:p>
    <w:p w14:paraId="3272B21D" w14:textId="77777777" w:rsidR="00502879" w:rsidRPr="00502879" w:rsidRDefault="00502879" w:rsidP="00502879">
      <w:pPr>
        <w:spacing w:after="0"/>
        <w:rPr>
          <w:b/>
        </w:rPr>
      </w:pPr>
    </w:p>
    <w:p w14:paraId="7527D1CE" w14:textId="77777777" w:rsidR="00502879" w:rsidRPr="00502879" w:rsidRDefault="00502879" w:rsidP="00502879">
      <w:pPr>
        <w:numPr>
          <w:ilvl w:val="0"/>
          <w:numId w:val="3"/>
        </w:numPr>
        <w:spacing w:after="0"/>
        <w:jc w:val="both"/>
      </w:pPr>
      <w:r w:rsidRPr="00502879">
        <w:t xml:space="preserve">A- Créer ensuite une classe </w:t>
      </w:r>
      <w:proofErr w:type="spellStart"/>
      <w:r w:rsidRPr="00502879">
        <w:rPr>
          <w:rStyle w:val="Accentuation"/>
        </w:rPr>
        <w:t>MaisonMobile</w:t>
      </w:r>
      <w:proofErr w:type="spellEnd"/>
      <w:r w:rsidRPr="00502879">
        <w:t xml:space="preserve"> sous-classe de </w:t>
      </w:r>
      <w:r w:rsidRPr="00502879">
        <w:rPr>
          <w:rStyle w:val="Accentuation"/>
        </w:rPr>
        <w:t>Chalet</w:t>
      </w:r>
      <w:r w:rsidRPr="00502879">
        <w:t>. Cette troisième classe contiendra une donnée supplémentaire :</w:t>
      </w:r>
    </w:p>
    <w:p w14:paraId="13A8D2C9" w14:textId="77777777" w:rsidR="00502879" w:rsidRPr="00502879" w:rsidRDefault="00502879" w:rsidP="00502879">
      <w:pPr>
        <w:spacing w:after="0"/>
      </w:pPr>
    </w:p>
    <w:p w14:paraId="4EAB21BD" w14:textId="77777777" w:rsidR="00502879" w:rsidRPr="00502879" w:rsidRDefault="00502879" w:rsidP="00502879">
      <w:pPr>
        <w:spacing w:after="0"/>
        <w:ind w:left="12" w:firstLine="708"/>
      </w:pPr>
      <w:r w:rsidRPr="00502879">
        <w:t xml:space="preserve">- </w:t>
      </w:r>
      <w:proofErr w:type="spellStart"/>
      <w:r w:rsidRPr="00502879">
        <w:t>int</w:t>
      </w:r>
      <w:proofErr w:type="spellEnd"/>
      <w:r w:rsidRPr="00502879">
        <w:t xml:space="preserve"> </w:t>
      </w:r>
      <w:proofErr w:type="spellStart"/>
      <w:r w:rsidRPr="00502879">
        <w:t>anneeFabrication</w:t>
      </w:r>
      <w:proofErr w:type="spellEnd"/>
    </w:p>
    <w:p w14:paraId="163A3CC2" w14:textId="77777777" w:rsidR="00502879" w:rsidRPr="00502879" w:rsidRDefault="00502879" w:rsidP="00502879">
      <w:pPr>
        <w:spacing w:after="0"/>
      </w:pPr>
    </w:p>
    <w:p w14:paraId="5339A3EF" w14:textId="77777777" w:rsidR="00502879" w:rsidRPr="00502879" w:rsidRDefault="00502879" w:rsidP="00502879">
      <w:pPr>
        <w:tabs>
          <w:tab w:val="left" w:pos="720"/>
        </w:tabs>
        <w:spacing w:after="0"/>
        <w:ind w:left="708"/>
        <w:jc w:val="both"/>
      </w:pPr>
      <w:r>
        <w:tab/>
      </w:r>
      <w:r w:rsidRPr="00502879">
        <w:t xml:space="preserve">Toutefois, les roulottes étant habituellement situées sur des terrains loués, la </w:t>
      </w:r>
      <w:proofErr w:type="spellStart"/>
      <w:r w:rsidRPr="00502879">
        <w:t>superficieTerrain</w:t>
      </w:r>
      <w:proofErr w:type="spellEnd"/>
      <w:r w:rsidRPr="00502879">
        <w:t xml:space="preserve"> = 0 et on supposera que les roulottes n'ont ni adresse, ni </w:t>
      </w:r>
      <w:proofErr w:type="gramStart"/>
      <w:r w:rsidRPr="00502879">
        <w:t>rue .</w:t>
      </w:r>
      <w:proofErr w:type="gramEnd"/>
    </w:p>
    <w:p w14:paraId="6552F046" w14:textId="77777777" w:rsidR="00502879" w:rsidRPr="00502879" w:rsidRDefault="00502879" w:rsidP="00502879">
      <w:pPr>
        <w:spacing w:after="0"/>
      </w:pPr>
    </w:p>
    <w:p w14:paraId="39D88F36" w14:textId="77777777" w:rsidR="00502879" w:rsidRPr="00502879" w:rsidRDefault="00502879" w:rsidP="00502879">
      <w:pPr>
        <w:numPr>
          <w:ilvl w:val="0"/>
          <w:numId w:val="2"/>
        </w:numPr>
        <w:spacing w:after="0"/>
      </w:pPr>
      <w:r w:rsidRPr="00502879">
        <w:t xml:space="preserve">B- Modifier le constructeur en conséquence </w:t>
      </w:r>
      <w:proofErr w:type="gramStart"/>
      <w:r w:rsidRPr="00502879">
        <w:t xml:space="preserve">( </w:t>
      </w:r>
      <w:r w:rsidRPr="00502879">
        <w:rPr>
          <w:i/>
        </w:rPr>
        <w:t>quels</w:t>
      </w:r>
      <w:proofErr w:type="gramEnd"/>
      <w:r w:rsidRPr="00502879">
        <w:rPr>
          <w:i/>
        </w:rPr>
        <w:t xml:space="preserve"> paramètres sont absolument nécessaires ? </w:t>
      </w:r>
      <w:r w:rsidRPr="00502879">
        <w:t xml:space="preserve">) </w:t>
      </w:r>
    </w:p>
    <w:p w14:paraId="43FAE608" w14:textId="77777777" w:rsidR="00502879" w:rsidRPr="00502879" w:rsidRDefault="00502879" w:rsidP="00502879">
      <w:pPr>
        <w:spacing w:after="0"/>
      </w:pPr>
    </w:p>
    <w:p w14:paraId="0B578B77" w14:textId="77777777" w:rsidR="00502879" w:rsidRPr="00502879" w:rsidRDefault="00502879" w:rsidP="00502879">
      <w:pPr>
        <w:numPr>
          <w:ilvl w:val="0"/>
          <w:numId w:val="3"/>
        </w:numPr>
        <w:spacing w:after="0"/>
      </w:pPr>
      <w:r w:rsidRPr="00502879">
        <w:t>C- Ajouter des méthodes d'accès et de mutation pour la nouvelle donnée</w:t>
      </w:r>
    </w:p>
    <w:p w14:paraId="388DFD71" w14:textId="77777777" w:rsidR="00502879" w:rsidRPr="00502879" w:rsidRDefault="00502879" w:rsidP="00502879">
      <w:pPr>
        <w:numPr>
          <w:ilvl w:val="0"/>
          <w:numId w:val="2"/>
        </w:numPr>
        <w:spacing w:after="0"/>
      </w:pPr>
      <w:r w:rsidRPr="00502879">
        <w:t xml:space="preserve">D- Redéfinir la méthode </w:t>
      </w:r>
      <w:r w:rsidRPr="00502879">
        <w:rPr>
          <w:rStyle w:val="Accentuation"/>
        </w:rPr>
        <w:t>valeur ()</w:t>
      </w:r>
      <w:r w:rsidRPr="00502879">
        <w:t xml:space="preserve"> :</w:t>
      </w:r>
    </w:p>
    <w:p w14:paraId="3A40AE25" w14:textId="77777777" w:rsidR="00502879" w:rsidRPr="00502879" w:rsidRDefault="00502879" w:rsidP="00502879">
      <w:pPr>
        <w:spacing w:after="0"/>
      </w:pPr>
    </w:p>
    <w:p w14:paraId="5E658FF7" w14:textId="77777777" w:rsidR="00502879" w:rsidRPr="00502879" w:rsidRDefault="00502879" w:rsidP="00502879">
      <w:pPr>
        <w:spacing w:after="0"/>
        <w:ind w:firstLine="708"/>
      </w:pPr>
      <w:r w:rsidRPr="00502879">
        <w:t>- si la roulotte a moins de 10 ans, elle a la même valeur qu'un chalet</w:t>
      </w:r>
    </w:p>
    <w:p w14:paraId="7950DE5A" w14:textId="77777777" w:rsidR="00502879" w:rsidRPr="00502879" w:rsidRDefault="00502879" w:rsidP="00502879">
      <w:pPr>
        <w:spacing w:after="0"/>
        <w:ind w:left="708"/>
      </w:pPr>
      <w:r w:rsidRPr="00502879">
        <w:t>- si la roulotte a entre 10 et 19 ans, elle vaut 60% de la valeur ci-haut</w:t>
      </w:r>
    </w:p>
    <w:p w14:paraId="2E6F2AEB" w14:textId="77777777" w:rsidR="00502879" w:rsidRPr="00502879" w:rsidRDefault="00502879" w:rsidP="00502879">
      <w:pPr>
        <w:spacing w:after="0"/>
        <w:ind w:firstLine="708"/>
      </w:pPr>
      <w:r w:rsidRPr="00502879">
        <w:t>- si la roulotte a 20 ans ou plus, elle vaut 50% de la valeur d'un chalet</w:t>
      </w:r>
    </w:p>
    <w:p w14:paraId="79CE3589" w14:textId="77777777" w:rsidR="00502879" w:rsidRPr="00502879" w:rsidRDefault="00502879" w:rsidP="00502879">
      <w:pPr>
        <w:spacing w:after="0"/>
      </w:pPr>
    </w:p>
    <w:p w14:paraId="76E8C380" w14:textId="77777777" w:rsidR="00502879" w:rsidRPr="00502879" w:rsidRDefault="00502879" w:rsidP="00502879">
      <w:pPr>
        <w:spacing w:after="0"/>
      </w:pPr>
    </w:p>
    <w:p w14:paraId="5AA0F3B8" w14:textId="77777777" w:rsidR="00502879" w:rsidRPr="00502879" w:rsidRDefault="00502879" w:rsidP="00502879">
      <w:pPr>
        <w:spacing w:after="0"/>
        <w:rPr>
          <w:b/>
        </w:rPr>
      </w:pPr>
      <w:r w:rsidRPr="00502879">
        <w:rPr>
          <w:b/>
        </w:rPr>
        <w:t xml:space="preserve">3. Classe </w:t>
      </w:r>
      <w:r w:rsidRPr="00502879">
        <w:rPr>
          <w:rFonts w:ascii="Courier New" w:hAnsi="Courier New" w:cs="Courier New"/>
          <w:b/>
        </w:rPr>
        <w:t>Test</w:t>
      </w:r>
      <w:r w:rsidRPr="00502879">
        <w:rPr>
          <w:b/>
        </w:rPr>
        <w:t xml:space="preserve"> pour vérifier les modèles </w:t>
      </w:r>
    </w:p>
    <w:p w14:paraId="6BB2BB2C" w14:textId="77777777" w:rsidR="00502879" w:rsidRPr="00502879" w:rsidRDefault="00502879" w:rsidP="00502879">
      <w:pPr>
        <w:spacing w:after="0"/>
        <w:rPr>
          <w:b/>
        </w:rPr>
      </w:pPr>
    </w:p>
    <w:p w14:paraId="42C38550" w14:textId="77777777" w:rsidR="00502879" w:rsidRPr="00502879" w:rsidRDefault="00502879" w:rsidP="00502879">
      <w:pPr>
        <w:numPr>
          <w:ilvl w:val="0"/>
          <w:numId w:val="5"/>
        </w:numPr>
        <w:spacing w:after="0"/>
        <w:rPr>
          <w:b/>
        </w:rPr>
      </w:pPr>
      <w:r w:rsidRPr="00502879">
        <w:rPr>
          <w:b/>
        </w:rPr>
        <w:t>A- Créer une classe Test contenant une méthode main, dans lequel vous bâtissez 4 objets à partir des annonces suivantes:</w:t>
      </w:r>
    </w:p>
    <w:p w14:paraId="61DE317E" w14:textId="77777777" w:rsidR="00502879" w:rsidRPr="00502879" w:rsidRDefault="00502879" w:rsidP="00502879">
      <w:pPr>
        <w:spacing w:after="0"/>
      </w:pPr>
    </w:p>
    <w:p w14:paraId="241D8A0A" w14:textId="4E6C9CC1" w:rsidR="00502879" w:rsidRPr="00502879" w:rsidRDefault="00502879" w:rsidP="00502879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 xml:space="preserve">Votre rêve réalisé pour moins de </w:t>
      </w:r>
      <w:r w:rsidRPr="00715914">
        <w:rPr>
          <w:rFonts w:ascii="Courier New" w:hAnsi="Courier New" w:cs="Courier New"/>
          <w:i/>
        </w:rPr>
        <w:t>2</w:t>
      </w:r>
      <w:r w:rsidR="00715914">
        <w:rPr>
          <w:rFonts w:ascii="Courier New" w:hAnsi="Courier New" w:cs="Courier New"/>
          <w:i/>
        </w:rPr>
        <w:t>0</w:t>
      </w:r>
      <w:r w:rsidRPr="00715914">
        <w:rPr>
          <w:rFonts w:ascii="Courier New" w:hAnsi="Courier New" w:cs="Courier New"/>
          <w:i/>
        </w:rPr>
        <w:t>0 000$ !</w:t>
      </w:r>
      <w:r w:rsidRPr="00502879">
        <w:rPr>
          <w:i/>
        </w:rPr>
        <w:t xml:space="preserve"> </w:t>
      </w:r>
      <w:r w:rsidRPr="00502879">
        <w:t xml:space="preserve">une maison de 5 pièces occupant un terrain de </w:t>
      </w:r>
      <w:smartTag w:uri="urn:schemas-microsoft-com:office:smarttags" w:element="metricconverter">
        <w:smartTagPr>
          <w:attr w:name="ProductID" w:val="400 mﾲ"/>
        </w:smartTagPr>
        <w:r w:rsidRPr="00502879">
          <w:t>400 m²</w:t>
        </w:r>
      </w:smartTag>
      <w:r w:rsidRPr="00502879">
        <w:t xml:space="preserve"> située au 12, rue Roy. Le prix de vente demandé est de 180 000$.</w:t>
      </w:r>
    </w:p>
    <w:p w14:paraId="1C455E41" w14:textId="77777777" w:rsidR="00502879" w:rsidRPr="00502879" w:rsidRDefault="00502879" w:rsidP="00502879">
      <w:pPr>
        <w:spacing w:after="0"/>
      </w:pPr>
    </w:p>
    <w:p w14:paraId="2C3D9511" w14:textId="524BE77E" w:rsidR="00502879" w:rsidRPr="00502879" w:rsidRDefault="00502879" w:rsidP="00502879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 xml:space="preserve">Faut vendre ! </w:t>
      </w:r>
      <w:r w:rsidRPr="00502879">
        <w:t xml:space="preserve">une maison de 6 pièces occupant un petit terrain de </w:t>
      </w:r>
      <w:smartTag w:uri="urn:schemas-microsoft-com:office:smarttags" w:element="metricconverter">
        <w:smartTagPr>
          <w:attr w:name="ProductID" w:val="230 mﾲ"/>
        </w:smartTagPr>
        <w:r w:rsidRPr="00715914">
          <w:rPr>
            <w:rFonts w:ascii="Courier New" w:hAnsi="Courier New" w:cs="Courier New"/>
          </w:rPr>
          <w:t>230</w:t>
        </w:r>
        <w:r w:rsidRPr="00502879">
          <w:t xml:space="preserve"> m²</w:t>
        </w:r>
      </w:smartTag>
      <w:r w:rsidRPr="00502879">
        <w:t xml:space="preserve">. Le prix de vente est de </w:t>
      </w:r>
      <w:r w:rsidR="00715914" w:rsidRPr="00715914">
        <w:rPr>
          <w:rFonts w:ascii="Courier New" w:hAnsi="Courier New" w:cs="Courier New"/>
        </w:rPr>
        <w:t>22</w:t>
      </w:r>
      <w:r w:rsidRPr="00715914">
        <w:rPr>
          <w:rFonts w:ascii="Courier New" w:hAnsi="Courier New" w:cs="Courier New"/>
        </w:rPr>
        <w:t>5 000</w:t>
      </w:r>
      <w:r w:rsidRPr="00502879">
        <w:t xml:space="preserve"> $ et est située au 13, rue Roy.</w:t>
      </w:r>
    </w:p>
    <w:p w14:paraId="518C8285" w14:textId="77777777" w:rsidR="00502879" w:rsidRPr="00502879" w:rsidRDefault="00502879" w:rsidP="00502879">
      <w:pPr>
        <w:spacing w:after="0"/>
      </w:pPr>
    </w:p>
    <w:p w14:paraId="1677FDE3" w14:textId="12F56D73" w:rsidR="00502879" w:rsidRPr="00502879" w:rsidRDefault="00502879" w:rsidP="00502879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>Un vrai paradis !</w:t>
      </w:r>
      <w:r w:rsidRPr="00502879">
        <w:t xml:space="preserve"> un chalet de 4 pièces avec électricité et accès à un lac. L'adresse est le 33 Désilets et le prix demandé est de </w:t>
      </w:r>
      <w:r w:rsidRPr="00715914">
        <w:rPr>
          <w:rFonts w:ascii="Courier New" w:hAnsi="Courier New" w:cs="Courier New"/>
        </w:rPr>
        <w:t>1</w:t>
      </w:r>
      <w:r w:rsidR="00715914" w:rsidRPr="00715914">
        <w:rPr>
          <w:rFonts w:ascii="Courier New" w:hAnsi="Courier New" w:cs="Courier New"/>
        </w:rPr>
        <w:t>5</w:t>
      </w:r>
      <w:r w:rsidRPr="00715914">
        <w:rPr>
          <w:rFonts w:ascii="Courier New" w:hAnsi="Courier New" w:cs="Courier New"/>
        </w:rPr>
        <w:t>0 000</w:t>
      </w:r>
      <w:r w:rsidRPr="00502879">
        <w:t xml:space="preserve">$. La superficie du terrain est de </w:t>
      </w:r>
      <w:smartTag w:uri="urn:schemas-microsoft-com:office:smarttags" w:element="metricconverter">
        <w:smartTagPr>
          <w:attr w:name="ProductID" w:val="600 mﾲ"/>
        </w:smartTagPr>
        <w:r w:rsidRPr="00715914">
          <w:rPr>
            <w:rFonts w:ascii="Courier New" w:hAnsi="Courier New" w:cs="Courier New"/>
          </w:rPr>
          <w:t>600</w:t>
        </w:r>
        <w:r w:rsidRPr="00502879">
          <w:t xml:space="preserve"> m²</w:t>
        </w:r>
      </w:smartTag>
      <w:r w:rsidRPr="00502879">
        <w:t>.</w:t>
      </w:r>
    </w:p>
    <w:p w14:paraId="1453B194" w14:textId="77777777" w:rsidR="00502879" w:rsidRPr="00502879" w:rsidRDefault="00502879" w:rsidP="00502879">
      <w:pPr>
        <w:spacing w:after="0"/>
      </w:pPr>
    </w:p>
    <w:p w14:paraId="69D03283" w14:textId="3B91AD0C" w:rsidR="00502879" w:rsidRPr="00502879" w:rsidRDefault="00502879" w:rsidP="00502879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 xml:space="preserve">Idéal pour bricoleurs ! </w:t>
      </w:r>
      <w:r w:rsidRPr="00502879">
        <w:t xml:space="preserve">Une immense roulotte datant de 1994 et dotée de 5 pièces. Sur le bord d'un lac et chauffée à l'électricité, devenez propriétaire pour </w:t>
      </w:r>
      <w:r w:rsidR="00715914" w:rsidRPr="00715914">
        <w:rPr>
          <w:rFonts w:ascii="Courier New" w:hAnsi="Courier New" w:cs="Courier New"/>
        </w:rPr>
        <w:t>9</w:t>
      </w:r>
      <w:r w:rsidRPr="00715914">
        <w:rPr>
          <w:rFonts w:ascii="Courier New" w:hAnsi="Courier New" w:cs="Courier New"/>
        </w:rPr>
        <w:t>0 500</w:t>
      </w:r>
      <w:r w:rsidRPr="00502879">
        <w:t>$.</w:t>
      </w:r>
    </w:p>
    <w:p w14:paraId="732EAAD2" w14:textId="77777777" w:rsidR="00502879" w:rsidRPr="00502879" w:rsidRDefault="00502879" w:rsidP="00502879">
      <w:pPr>
        <w:spacing w:after="0"/>
        <w:rPr>
          <w:i/>
        </w:rPr>
      </w:pPr>
    </w:p>
    <w:p w14:paraId="605C3552" w14:textId="77777777" w:rsidR="00502879" w:rsidRPr="00502879" w:rsidRDefault="00502879" w:rsidP="00502879">
      <w:pPr>
        <w:spacing w:after="0"/>
        <w:rPr>
          <w:i/>
        </w:rPr>
      </w:pPr>
    </w:p>
    <w:p w14:paraId="4C766E85" w14:textId="77777777" w:rsidR="00502879" w:rsidRPr="00502879" w:rsidRDefault="00502879" w:rsidP="00502879">
      <w:pPr>
        <w:numPr>
          <w:ilvl w:val="0"/>
          <w:numId w:val="6"/>
        </w:numPr>
        <w:spacing w:after="0"/>
      </w:pPr>
      <w:r w:rsidRPr="00502879">
        <w:rPr>
          <w:b/>
        </w:rPr>
        <w:t>B- Répondez aux questions suivantes en utilisant les méthodes que vous avez créées et/ou héritées:</w:t>
      </w:r>
    </w:p>
    <w:p w14:paraId="767AB516" w14:textId="77777777" w:rsidR="00502879" w:rsidRPr="00502879" w:rsidRDefault="00502879" w:rsidP="00502879">
      <w:pPr>
        <w:spacing w:after="0"/>
        <w:rPr>
          <w:b/>
        </w:rPr>
      </w:pPr>
    </w:p>
    <w:p w14:paraId="5C8205DA" w14:textId="77777777" w:rsidR="00502879" w:rsidRPr="00502879" w:rsidRDefault="00502879" w:rsidP="00502879">
      <w:pPr>
        <w:spacing w:after="0"/>
      </w:pPr>
      <w:r w:rsidRPr="00502879">
        <w:t xml:space="preserve">Quelle est la valeur de la première maison ? </w:t>
      </w:r>
      <w:sdt>
        <w:sdtPr>
          <w:id w:val="-848552322"/>
          <w:placeholder>
            <w:docPart w:val="DefaultPlaceholder_-1854013440"/>
          </w:placeholder>
          <w:showingPlcHdr/>
        </w:sdtPr>
        <w:sdtEndPr/>
        <w:sdtContent>
          <w:r w:rsidR="00927770" w:rsidRPr="00076A82">
            <w:rPr>
              <w:rStyle w:val="Textedelespacerserv"/>
            </w:rPr>
            <w:t>Cliquez ou appuyez ici pour entrer du texte.</w:t>
          </w:r>
        </w:sdtContent>
      </w:sdt>
    </w:p>
    <w:p w14:paraId="03275597" w14:textId="77777777" w:rsidR="00502879" w:rsidRPr="00502879" w:rsidRDefault="00502879" w:rsidP="00502879">
      <w:pPr>
        <w:spacing w:after="0"/>
      </w:pPr>
    </w:p>
    <w:p w14:paraId="170B29B8" w14:textId="77777777" w:rsidR="00502879" w:rsidRPr="00502879" w:rsidRDefault="00502879" w:rsidP="00502879">
      <w:pPr>
        <w:spacing w:after="0"/>
      </w:pPr>
      <w:r w:rsidRPr="00502879">
        <w:t>Quelle est la nouvelle valeur du chalet si on lui ajoute 2 pièces ?</w:t>
      </w:r>
      <w:sdt>
        <w:sdtPr>
          <w:id w:val="-350026508"/>
          <w:placeholder>
            <w:docPart w:val="DefaultPlaceholder_-1854013440"/>
          </w:placeholder>
          <w:showingPlcHdr/>
        </w:sdtPr>
        <w:sdtEndPr/>
        <w:sdtContent>
          <w:r w:rsidR="00927770" w:rsidRPr="00076A82">
            <w:rPr>
              <w:rStyle w:val="Textedelespacerserv"/>
            </w:rPr>
            <w:t>Cliquez ou appuyez ici pour entrer du texte.</w:t>
          </w:r>
        </w:sdtContent>
      </w:sdt>
    </w:p>
    <w:p w14:paraId="224C439A" w14:textId="77777777" w:rsidR="00502879" w:rsidRPr="00502879" w:rsidRDefault="00502879" w:rsidP="00502879">
      <w:pPr>
        <w:spacing w:after="0"/>
      </w:pPr>
    </w:p>
    <w:p w14:paraId="62CA278F" w14:textId="77777777" w:rsidR="00502879" w:rsidRPr="00502879" w:rsidRDefault="00502879" w:rsidP="00502879">
      <w:pPr>
        <w:spacing w:after="0"/>
      </w:pPr>
      <w:r w:rsidRPr="00502879">
        <w:t xml:space="preserve">Si on modifie la superficie du terrain de la première maison à </w:t>
      </w:r>
      <w:smartTag w:uri="urn:schemas-microsoft-com:office:smarttags" w:element="metricconverter">
        <w:smartTagPr>
          <w:attr w:name="ProductID" w:val="500 mﾲ"/>
        </w:smartTagPr>
        <w:r w:rsidRPr="00502879">
          <w:t>500 m²</w:t>
        </w:r>
      </w:smartTag>
      <w:r w:rsidRPr="00502879">
        <w:t xml:space="preserve"> sans changer le prix de vente, est-ce que cette propriété devient une meilleure affaire que la deuxième maison ? </w:t>
      </w:r>
      <w:sdt>
        <w:sdtPr>
          <w:id w:val="1453747795"/>
          <w:placeholder>
            <w:docPart w:val="DefaultPlaceholder_-1854013440"/>
          </w:placeholder>
          <w:showingPlcHdr/>
        </w:sdtPr>
        <w:sdtEndPr/>
        <w:sdtContent>
          <w:r w:rsidR="00927770" w:rsidRPr="00076A82">
            <w:rPr>
              <w:rStyle w:val="Textedelespacerserv"/>
            </w:rPr>
            <w:t>Cliquez ou appuyez ici pour entrer du texte.</w:t>
          </w:r>
        </w:sdtContent>
      </w:sdt>
    </w:p>
    <w:p w14:paraId="005C9722" w14:textId="77777777" w:rsidR="00502879" w:rsidRPr="00502879" w:rsidRDefault="00502879" w:rsidP="00502879">
      <w:pPr>
        <w:spacing w:after="0"/>
      </w:pPr>
    </w:p>
    <w:p w14:paraId="7B1EA254" w14:textId="77777777" w:rsidR="00502879" w:rsidRPr="00502879" w:rsidRDefault="00502879" w:rsidP="00502879">
      <w:pPr>
        <w:spacing w:after="0"/>
      </w:pPr>
    </w:p>
    <w:p w14:paraId="61466C72" w14:textId="77777777" w:rsidR="00464DBC" w:rsidRDefault="00EE504F" w:rsidP="00065281">
      <w:pPr>
        <w:spacing w:after="0"/>
      </w:pPr>
    </w:p>
    <w:sectPr w:rsidR="00464DBC" w:rsidSect="00270E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1087" w14:textId="77777777" w:rsidR="00502879" w:rsidRDefault="00502879" w:rsidP="00270E1A">
      <w:pPr>
        <w:spacing w:after="0" w:line="240" w:lineRule="auto"/>
      </w:pPr>
      <w:r>
        <w:separator/>
      </w:r>
    </w:p>
  </w:endnote>
  <w:endnote w:type="continuationSeparator" w:id="0">
    <w:p w14:paraId="7E92D189" w14:textId="77777777" w:rsidR="00502879" w:rsidRDefault="00502879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FB1D" w14:textId="77777777" w:rsidR="00A71027" w:rsidRDefault="00A710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A1F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>© Éric Labonté, Cégep du Vieux Montréal</w:t>
    </w:r>
  </w:p>
  <w:p w14:paraId="5BF44A05" w14:textId="77777777" w:rsidR="00270E1A" w:rsidRDefault="00270E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ED46" w14:textId="77777777" w:rsidR="00A71027" w:rsidRDefault="00A710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B4A45" w14:textId="77777777" w:rsidR="00502879" w:rsidRDefault="00502879" w:rsidP="00270E1A">
      <w:pPr>
        <w:spacing w:after="0" w:line="240" w:lineRule="auto"/>
      </w:pPr>
      <w:r>
        <w:separator/>
      </w:r>
    </w:p>
  </w:footnote>
  <w:footnote w:type="continuationSeparator" w:id="0">
    <w:p w14:paraId="4516BEA5" w14:textId="77777777" w:rsidR="00502879" w:rsidRDefault="00502879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508D" w14:textId="77777777" w:rsidR="00A71027" w:rsidRDefault="00A710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6622" w14:textId="77777777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927770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927770">
      <w:rPr>
        <w:i/>
        <w:color w:val="5B9BD5" w:themeColor="accent1"/>
      </w:rPr>
      <w:t>Programmation orientée objet I</w:t>
    </w:r>
  </w:p>
  <w:p w14:paraId="1679FFAB" w14:textId="77777777" w:rsidR="00A71027" w:rsidRDefault="00A710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95F7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44F5"/>
    <w:multiLevelType w:val="hybridMultilevel"/>
    <w:tmpl w:val="39B68E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6453"/>
    <w:multiLevelType w:val="hybridMultilevel"/>
    <w:tmpl w:val="0A10851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06108"/>
    <w:multiLevelType w:val="hybridMultilevel"/>
    <w:tmpl w:val="77BA9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12B8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EEB232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5647D5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79"/>
    <w:rsid w:val="00065281"/>
    <w:rsid w:val="00270E1A"/>
    <w:rsid w:val="003E4ABC"/>
    <w:rsid w:val="00462291"/>
    <w:rsid w:val="00502879"/>
    <w:rsid w:val="006B402C"/>
    <w:rsid w:val="00715914"/>
    <w:rsid w:val="00927770"/>
    <w:rsid w:val="00962A15"/>
    <w:rsid w:val="009B26B8"/>
    <w:rsid w:val="009C5E19"/>
    <w:rsid w:val="00A71027"/>
    <w:rsid w:val="00A7627E"/>
    <w:rsid w:val="00B320BB"/>
    <w:rsid w:val="00B70272"/>
    <w:rsid w:val="00C77E2C"/>
    <w:rsid w:val="00CB3280"/>
    <w:rsid w:val="00E65254"/>
    <w:rsid w:val="00E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CF22BEB"/>
  <w15:chartTrackingRefBased/>
  <w15:docId w15:val="{F7EAC81F-45D0-4357-BAD0-FE2714E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character" w:styleId="Textedelespacerserv">
    <w:name w:val="Placeholder Text"/>
    <w:basedOn w:val="Policepardfaut"/>
    <w:uiPriority w:val="99"/>
    <w:semiHidden/>
    <w:rsid w:val="00927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Mod&#232;les%20Office%20personnalis&#233;s\Modele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05482F-9550-4626-AE9E-B29D9D2C816B}"/>
      </w:docPartPr>
      <w:docPartBody>
        <w:p w:rsidR="00FE5B1F" w:rsidRDefault="00BC0C4C">
          <w:r w:rsidRPr="00076A8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C4C"/>
    <w:rsid w:val="00BC0C4C"/>
    <w:rsid w:val="00F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0C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0</TotalTime>
  <Pages>3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Joinvil Benjamin</cp:lastModifiedBy>
  <cp:revision>2</cp:revision>
  <dcterms:created xsi:type="dcterms:W3CDTF">2023-04-28T17:56:00Z</dcterms:created>
  <dcterms:modified xsi:type="dcterms:W3CDTF">2023-04-28T17:56:00Z</dcterms:modified>
</cp:coreProperties>
</file>