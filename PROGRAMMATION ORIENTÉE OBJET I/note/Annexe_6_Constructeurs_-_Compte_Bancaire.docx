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D0E4" w14:textId="77777777" w:rsidR="00860574" w:rsidRPr="00860574" w:rsidRDefault="00860574" w:rsidP="00860574">
      <w:pPr>
        <w:pStyle w:val="Titre1"/>
      </w:pPr>
      <w:r w:rsidRPr="00860574">
        <w:t>Annexe 6-Les constructeurs / modélisation</w:t>
      </w:r>
    </w:p>
    <w:p w14:paraId="71C87DD0" w14:textId="77777777" w:rsidR="00860574" w:rsidRPr="00860574" w:rsidRDefault="00860574" w:rsidP="00860574">
      <w:pPr>
        <w:pStyle w:val="Titre1"/>
        <w:rPr>
          <w:b/>
        </w:rPr>
      </w:pPr>
    </w:p>
    <w:p w14:paraId="338F7D3E" w14:textId="77777777" w:rsidR="00860574" w:rsidRPr="00860574" w:rsidRDefault="00860574" w:rsidP="00860574">
      <w:r w:rsidRPr="00860574">
        <w:t xml:space="preserve">Dans cet exercice, je vous demande de modéliser une classe </w:t>
      </w:r>
      <w:proofErr w:type="spellStart"/>
      <w:r w:rsidRPr="00860574">
        <w:rPr>
          <w:rFonts w:ascii="Courier New" w:hAnsi="Courier New" w:cs="Courier New"/>
          <w:iCs/>
          <w:sz w:val="22"/>
          <w:szCs w:val="20"/>
        </w:rPr>
        <w:t>CompteBancaire</w:t>
      </w:r>
      <w:proofErr w:type="spellEnd"/>
      <w:r w:rsidRPr="00860574">
        <w:rPr>
          <w:sz w:val="22"/>
          <w:szCs w:val="20"/>
        </w:rPr>
        <w:t xml:space="preserve"> </w:t>
      </w:r>
      <w:r w:rsidRPr="00860574">
        <w:t>dans un nouveau projet. Voici les exigences de base :</w:t>
      </w:r>
    </w:p>
    <w:p w14:paraId="22C4747D" w14:textId="77777777" w:rsidR="00860574" w:rsidRPr="00860574" w:rsidRDefault="00860574" w:rsidP="00860574">
      <w:pPr>
        <w:pStyle w:val="Titre1"/>
      </w:pPr>
    </w:p>
    <w:p w14:paraId="65B5A564" w14:textId="77777777" w:rsidR="00860574" w:rsidRPr="00860574" w:rsidRDefault="00860574" w:rsidP="00860574">
      <w:pPr>
        <w:pStyle w:val="Paragraphedeliste"/>
        <w:numPr>
          <w:ilvl w:val="0"/>
          <w:numId w:val="3"/>
        </w:numPr>
      </w:pPr>
      <w:r w:rsidRPr="00860574">
        <w:t xml:space="preserve">Les données d’un objet </w:t>
      </w:r>
      <w:proofErr w:type="spellStart"/>
      <w:r w:rsidRPr="00860574">
        <w:rPr>
          <w:rFonts w:ascii="Courier New" w:hAnsi="Courier New" w:cs="Courier New"/>
          <w:iCs/>
          <w:sz w:val="22"/>
          <w:szCs w:val="20"/>
        </w:rPr>
        <w:t>CompteBancaire</w:t>
      </w:r>
      <w:proofErr w:type="spellEnd"/>
      <w:r w:rsidRPr="00860574">
        <w:rPr>
          <w:sz w:val="22"/>
          <w:szCs w:val="20"/>
        </w:rPr>
        <w:t xml:space="preserve"> </w:t>
      </w:r>
      <w:r w:rsidRPr="00860574">
        <w:t>seront : le nom du propriétaire, le solde au compte et le numéro de celui-ci.</w:t>
      </w:r>
    </w:p>
    <w:p w14:paraId="0496E032" w14:textId="77777777" w:rsidR="00860574" w:rsidRPr="00860574" w:rsidRDefault="00860574" w:rsidP="00860574">
      <w:pPr>
        <w:pStyle w:val="Paragraphedeliste"/>
        <w:numPr>
          <w:ilvl w:val="0"/>
          <w:numId w:val="3"/>
        </w:numPr>
      </w:pPr>
      <w:r w:rsidRPr="00860574">
        <w:t>Le numéro du compte est toujours composé de la première lettre du nom du propriétaire, suivi d’un tiret, suivi du nombre représentant le nombre de comptes créées à ce jour pour l’ensemble de la banque. Par exemple, si le premier compte à avoir été créé était un compte appartenant à Adrien Lachance, son numéro de compte serait : A-1 ( pensez à une variable statique )</w:t>
      </w:r>
    </w:p>
    <w:p w14:paraId="2B23A31A" w14:textId="77777777" w:rsidR="00860574" w:rsidRPr="00860574" w:rsidRDefault="00860574" w:rsidP="00860574">
      <w:pPr>
        <w:pStyle w:val="Paragraphedeliste"/>
        <w:numPr>
          <w:ilvl w:val="0"/>
          <w:numId w:val="3"/>
        </w:numPr>
      </w:pPr>
      <w:r w:rsidRPr="00860574">
        <w:t xml:space="preserve">Créer des méthodes représentant l’action de déposer ou de retirer une somme dans un </w:t>
      </w:r>
      <w:proofErr w:type="spellStart"/>
      <w:r w:rsidRPr="00860574">
        <w:rPr>
          <w:rFonts w:ascii="Courier New" w:hAnsi="Courier New" w:cs="Courier New"/>
          <w:iCs/>
          <w:sz w:val="22"/>
          <w:szCs w:val="20"/>
        </w:rPr>
        <w:t>CompteBancaire</w:t>
      </w:r>
      <w:proofErr w:type="spellEnd"/>
      <w:r w:rsidRPr="00860574">
        <w:rPr>
          <w:sz w:val="22"/>
          <w:szCs w:val="20"/>
        </w:rPr>
        <w:t xml:space="preserve"> </w:t>
      </w:r>
      <w:r w:rsidRPr="00860574">
        <w:t>donné</w:t>
      </w:r>
    </w:p>
    <w:p w14:paraId="1134D41F" w14:textId="77777777" w:rsidR="00860574" w:rsidRPr="00860574" w:rsidRDefault="00860574" w:rsidP="00860574">
      <w:pPr>
        <w:pStyle w:val="Titre1"/>
      </w:pPr>
    </w:p>
    <w:p w14:paraId="32BA5B2A" w14:textId="77777777" w:rsidR="00860574" w:rsidRPr="00860574" w:rsidRDefault="00860574" w:rsidP="00860574">
      <w:r w:rsidRPr="00860574">
        <w:t xml:space="preserve">Dans une autre classe Test comprenant une méthode </w:t>
      </w:r>
      <w:r w:rsidRPr="00860574">
        <w:rPr>
          <w:rFonts w:ascii="Courier New" w:hAnsi="Courier New" w:cs="Courier New"/>
        </w:rPr>
        <w:t>main</w:t>
      </w:r>
      <w:r w:rsidRPr="00860574">
        <w:t xml:space="preserve"> , simuler dans la méthode main les opérations suivantes :</w:t>
      </w:r>
    </w:p>
    <w:p w14:paraId="3248330D" w14:textId="77777777" w:rsidR="00860574" w:rsidRPr="00860574" w:rsidRDefault="00860574" w:rsidP="00860574"/>
    <w:p w14:paraId="16DB3691" w14:textId="77777777" w:rsidR="00860574" w:rsidRPr="00860574" w:rsidRDefault="00860574" w:rsidP="00860574">
      <w:pPr>
        <w:pStyle w:val="Paragraphedeliste"/>
        <w:numPr>
          <w:ilvl w:val="0"/>
          <w:numId w:val="4"/>
        </w:numPr>
      </w:pPr>
      <w:r w:rsidRPr="00860574">
        <w:t>Un compte est créé pour Flavien Larrivée avec un solde initial de 100 $</w:t>
      </w:r>
    </w:p>
    <w:p w14:paraId="72C91F08" w14:textId="6F3C7B68" w:rsidR="00860574" w:rsidRPr="00860574" w:rsidRDefault="00860574" w:rsidP="00860574">
      <w:pPr>
        <w:pStyle w:val="Paragraphedeliste"/>
        <w:numPr>
          <w:ilvl w:val="0"/>
          <w:numId w:val="4"/>
        </w:numPr>
      </w:pPr>
      <w:r w:rsidRPr="00860574">
        <w:t>Un compte est cré</w:t>
      </w:r>
      <w:r>
        <w:t>é</w:t>
      </w:r>
      <w:r w:rsidRPr="00860574">
        <w:t xml:space="preserve"> pour Denise Lachance avec un solde </w:t>
      </w:r>
      <w:proofErr w:type="spellStart"/>
      <w:r w:rsidRPr="00860574">
        <w:t>inital</w:t>
      </w:r>
      <w:proofErr w:type="spellEnd"/>
      <w:r w:rsidRPr="00860574">
        <w:t xml:space="preserve"> de 36.78$</w:t>
      </w:r>
    </w:p>
    <w:p w14:paraId="28B86540" w14:textId="77777777" w:rsidR="00860574" w:rsidRPr="00860574" w:rsidRDefault="00860574" w:rsidP="00860574">
      <w:pPr>
        <w:pStyle w:val="Paragraphedeliste"/>
        <w:numPr>
          <w:ilvl w:val="0"/>
          <w:numId w:val="4"/>
        </w:numPr>
      </w:pPr>
      <w:r w:rsidRPr="00860574">
        <w:t>Faites afficher le nom du propriétaire du premier compte créé</w:t>
      </w:r>
    </w:p>
    <w:p w14:paraId="45111F18" w14:textId="77777777" w:rsidR="00860574" w:rsidRPr="00860574" w:rsidRDefault="00860574" w:rsidP="00860574">
      <w:pPr>
        <w:pStyle w:val="Paragraphedeliste"/>
        <w:numPr>
          <w:ilvl w:val="0"/>
          <w:numId w:val="4"/>
        </w:numPr>
      </w:pPr>
      <w:r w:rsidRPr="00860574">
        <w:t>Denise retire 20 $ de son compte</w:t>
      </w:r>
    </w:p>
    <w:p w14:paraId="3CE2A333" w14:textId="77777777" w:rsidR="00860574" w:rsidRPr="00860574" w:rsidRDefault="00860574" w:rsidP="00860574">
      <w:pPr>
        <w:pStyle w:val="Paragraphedeliste"/>
        <w:numPr>
          <w:ilvl w:val="0"/>
          <w:numId w:val="4"/>
        </w:numPr>
      </w:pPr>
      <w:r w:rsidRPr="00860574">
        <w:t>Faites afficher le numéro du compte de M. Larrivée</w:t>
      </w:r>
    </w:p>
    <w:p w14:paraId="5D9BC04E" w14:textId="77777777" w:rsidR="00860574" w:rsidRPr="00860574" w:rsidRDefault="00860574" w:rsidP="00860574">
      <w:pPr>
        <w:pStyle w:val="Paragraphedeliste"/>
        <w:numPr>
          <w:ilvl w:val="0"/>
          <w:numId w:val="4"/>
        </w:numPr>
      </w:pPr>
      <w:r w:rsidRPr="00860574">
        <w:t>Un compte est créé pour Martial Maurice avec un solde initial de 40$</w:t>
      </w:r>
    </w:p>
    <w:p w14:paraId="3B2D55F0" w14:textId="77777777" w:rsidR="00860574" w:rsidRPr="00860574" w:rsidRDefault="00860574" w:rsidP="00860574">
      <w:pPr>
        <w:pStyle w:val="Paragraphedeliste"/>
        <w:numPr>
          <w:ilvl w:val="0"/>
          <w:numId w:val="4"/>
        </w:numPr>
      </w:pPr>
      <w:r w:rsidRPr="00860574">
        <w:t>Faites afficher le numéro de compte de Martial Maurice</w:t>
      </w:r>
    </w:p>
    <w:p w14:paraId="5546BDB7" w14:textId="77777777" w:rsidR="00860574" w:rsidRPr="00860574" w:rsidRDefault="00860574" w:rsidP="00860574">
      <w:pPr>
        <w:pStyle w:val="Paragraphedeliste"/>
        <w:numPr>
          <w:ilvl w:val="0"/>
          <w:numId w:val="4"/>
        </w:numPr>
      </w:pPr>
      <w:r w:rsidRPr="00860574">
        <w:t>Faites afficher le solde du compte de Mme Lachance</w:t>
      </w:r>
    </w:p>
    <w:p w14:paraId="585A6B47" w14:textId="77777777" w:rsidR="001D385D" w:rsidRDefault="001D385D" w:rsidP="001D385D">
      <w:pPr>
        <w:pStyle w:val="Paragraphedeliste"/>
      </w:pPr>
    </w:p>
    <w:p w14:paraId="686014AC" w14:textId="77777777" w:rsidR="001D385D" w:rsidRDefault="001D385D" w:rsidP="001D385D">
      <w:pPr>
        <w:pStyle w:val="Paragraphedeliste"/>
      </w:pPr>
    </w:p>
    <w:p w14:paraId="670D6C1D" w14:textId="78F947AD" w:rsidR="001D385D" w:rsidRDefault="001D385D" w:rsidP="001D385D">
      <w:pPr>
        <w:pStyle w:val="Paragraphedeliste"/>
        <w:numPr>
          <w:ilvl w:val="0"/>
          <w:numId w:val="4"/>
        </w:numPr>
      </w:pPr>
      <w:r w:rsidRPr="002B5263">
        <w:t xml:space="preserve">Variable </w:t>
      </w:r>
      <w:proofErr w:type="spellStart"/>
      <w:r w:rsidRPr="002B5263">
        <w:t>static</w:t>
      </w:r>
      <w:proofErr w:type="spellEnd"/>
      <w:r w:rsidRPr="002B5263">
        <w:t> : Une variable est</w:t>
      </w:r>
      <w:r>
        <w:t xml:space="preserve"> </w:t>
      </w:r>
      <w:proofErr w:type="spellStart"/>
      <w:r w:rsidRPr="002B5263">
        <w:t>static</w:t>
      </w:r>
      <w:proofErr w:type="spellEnd"/>
      <w:r w:rsidRPr="002B5263">
        <w:t xml:space="preserve"> si </w:t>
      </w:r>
      <w:r w:rsidRPr="002B5263">
        <w:t>un</w:t>
      </w:r>
      <w:r>
        <w:t>e seule copie</w:t>
      </w:r>
      <w:r>
        <w:t xml:space="preserve"> de sa valeur est nécessaire pour l’ensemble de la classe</w:t>
      </w:r>
    </w:p>
    <w:p w14:paraId="08F97160" w14:textId="4AF2B683" w:rsidR="001D385D" w:rsidRDefault="001D385D" w:rsidP="001D385D">
      <w:pPr>
        <w:pStyle w:val="Paragraphedeliste"/>
        <w:numPr>
          <w:ilvl w:val="0"/>
          <w:numId w:val="4"/>
        </w:numPr>
      </w:pPr>
      <w:r>
        <w:t>Autre</w:t>
      </w:r>
      <w:r>
        <w:t xml:space="preserve"> modificateurs :</w:t>
      </w:r>
      <w:proofErr w:type="spellStart"/>
      <w:r>
        <w:t>static</w:t>
      </w:r>
      <w:proofErr w:type="spellEnd"/>
      <w:r>
        <w:t xml:space="preserve"> fina</w:t>
      </w:r>
      <w:r>
        <w:t>l</w:t>
      </w:r>
    </w:p>
    <w:p w14:paraId="5C509994" w14:textId="68CD37F4" w:rsidR="001D385D" w:rsidRDefault="001D385D" w:rsidP="001D385D">
      <w:pPr>
        <w:pStyle w:val="Paragraphedeliste"/>
        <w:numPr>
          <w:ilvl w:val="0"/>
          <w:numId w:val="4"/>
        </w:numPr>
      </w:pPr>
      <w:r>
        <w:lastRenderedPageBreak/>
        <w:t>Animal de compagnie</w:t>
      </w:r>
    </w:p>
    <w:p w14:paraId="23E8857A" w14:textId="0E7A71AE" w:rsidR="001D385D" w:rsidRDefault="001D385D" w:rsidP="001D385D">
      <w:pPr>
        <w:pStyle w:val="Paragraphedeliste"/>
        <w:numPr>
          <w:ilvl w:val="1"/>
          <w:numId w:val="4"/>
        </w:numPr>
      </w:pPr>
      <w:r>
        <w:t xml:space="preserve">A1 Race :furet nom : </w:t>
      </w:r>
      <w:proofErr w:type="spellStart"/>
      <w:r>
        <w:t>fido</w:t>
      </w:r>
      <w:proofErr w:type="spellEnd"/>
    </w:p>
    <w:p w14:paraId="0A67D38A" w14:textId="1551C4CD" w:rsidR="001D385D" w:rsidRDefault="001D385D" w:rsidP="001D385D">
      <w:pPr>
        <w:pStyle w:val="Paragraphedeliste"/>
        <w:numPr>
          <w:ilvl w:val="1"/>
          <w:numId w:val="4"/>
        </w:numPr>
        <w:rPr>
          <w:lang w:val="en-CA"/>
        </w:rPr>
      </w:pPr>
      <w:r w:rsidRPr="001D385D">
        <w:rPr>
          <w:lang w:val="en-CA"/>
        </w:rPr>
        <w:t xml:space="preserve">A2 race :chat nom </w:t>
      </w:r>
      <w:r>
        <w:rPr>
          <w:lang w:val="en-CA"/>
        </w:rPr>
        <w:t>fido</w:t>
      </w:r>
    </w:p>
    <w:p w14:paraId="7CF7AD22" w14:textId="7CF4585A" w:rsidR="001D385D" w:rsidRDefault="001D385D" w:rsidP="001D385D">
      <w:pPr>
        <w:pStyle w:val="Paragraphedeliste"/>
        <w:numPr>
          <w:ilvl w:val="1"/>
          <w:numId w:val="4"/>
        </w:numPr>
      </w:pPr>
      <w:r w:rsidRPr="001D385D">
        <w:t xml:space="preserve">A3 race python nom </w:t>
      </w:r>
      <w:proofErr w:type="spellStart"/>
      <w:r w:rsidRPr="001D385D">
        <w:t>l</w:t>
      </w:r>
      <w:r>
        <w:t>eo</w:t>
      </w:r>
      <w:proofErr w:type="spellEnd"/>
    </w:p>
    <w:p w14:paraId="44EE81A3" w14:textId="477C4456" w:rsidR="001D385D" w:rsidRDefault="001D385D" w:rsidP="001D385D">
      <w:r>
        <w:t>Allocation dynamique de mémoire</w:t>
      </w:r>
    </w:p>
    <w:p w14:paraId="21370917" w14:textId="77777777" w:rsidR="001D385D" w:rsidRPr="001D385D" w:rsidRDefault="001D385D" w:rsidP="001D385D"/>
    <w:p w14:paraId="5A768F78" w14:textId="10CD3F17" w:rsidR="003E32F1" w:rsidRDefault="001D385D" w:rsidP="001D385D">
      <w:pPr>
        <w:pStyle w:val="Paragraphedeliste"/>
        <w:numPr>
          <w:ilvl w:val="0"/>
          <w:numId w:val="5"/>
        </w:numPr>
      </w:pPr>
      <w:r>
        <w:t xml:space="preserve">C’est une variable </w:t>
      </w:r>
      <w:proofErr w:type="spellStart"/>
      <w:r>
        <w:t>static</w:t>
      </w:r>
      <w:proofErr w:type="spellEnd"/>
      <w:r>
        <w:t xml:space="preserve"> si on n’a pas besoin de stocker la valeur dans un objet</w:t>
      </w:r>
    </w:p>
    <w:p w14:paraId="2CFA02C3" w14:textId="6167A98A" w:rsidR="001D385D" w:rsidRDefault="001D385D" w:rsidP="001D385D">
      <w:pPr>
        <w:pStyle w:val="Paragraphedeliste"/>
        <w:numPr>
          <w:ilvl w:val="0"/>
          <w:numId w:val="5"/>
        </w:numPr>
      </w:pPr>
      <w:r>
        <w:t xml:space="preserve">C’est de l’allocation </w:t>
      </w:r>
      <w:proofErr w:type="spellStart"/>
      <w:r>
        <w:t>static</w:t>
      </w:r>
      <w:proofErr w:type="spellEnd"/>
      <w:r>
        <w:t xml:space="preserve"> de mémoire</w:t>
      </w:r>
    </w:p>
    <w:p w14:paraId="1CC67628" w14:textId="657DF121" w:rsidR="001D385D" w:rsidRDefault="001D385D" w:rsidP="001D385D"/>
    <w:p w14:paraId="2B98754E" w14:textId="4C4DB891" w:rsidR="001D385D" w:rsidRDefault="001D385D" w:rsidP="001D385D">
      <w:pPr>
        <w:rPr>
          <w:lang w:val="en-US"/>
        </w:rPr>
      </w:pPr>
      <w:r>
        <w:t xml:space="preserve">Public classe animal </w:t>
      </w:r>
      <w:r>
        <w:rPr>
          <w:lang w:val="en-US"/>
        </w:rPr>
        <w:t>{</w:t>
      </w:r>
    </w:p>
    <w:p w14:paraId="5CAE6CD0" w14:textId="1B3011AE" w:rsidR="001D385D" w:rsidRDefault="001D385D" w:rsidP="001D385D">
      <w:pPr>
        <w:rPr>
          <w:lang w:val="en-US"/>
        </w:rPr>
      </w:pPr>
      <w:r>
        <w:rPr>
          <w:lang w:val="en-US"/>
        </w:rPr>
        <w:t>Private string race;</w:t>
      </w:r>
    </w:p>
    <w:p w14:paraId="1E23060C" w14:textId="75CDFEB5" w:rsidR="001D385D" w:rsidRDefault="001D385D" w:rsidP="001D385D">
      <w:pPr>
        <w:rPr>
          <w:lang w:val="en-US"/>
        </w:rPr>
      </w:pPr>
      <w:r>
        <w:rPr>
          <w:lang w:val="en-US"/>
        </w:rPr>
        <w:t>Private string nom;</w:t>
      </w:r>
    </w:p>
    <w:p w14:paraId="789EE85B" w14:textId="0108F419" w:rsidR="001D385D" w:rsidRDefault="001D385D" w:rsidP="001D385D">
      <w:pPr>
        <w:rPr>
          <w:lang w:val="en-US"/>
        </w:rPr>
      </w:pPr>
      <w:r>
        <w:rPr>
          <w:lang w:val="en-US"/>
        </w:rPr>
        <w:t xml:space="preserve">Public static int </w:t>
      </w:r>
      <w:proofErr w:type="spellStart"/>
      <w:r>
        <w:rPr>
          <w:lang w:val="en-US"/>
        </w:rPr>
        <w:t>nbAniamux</w:t>
      </w:r>
      <w:proofErr w:type="spellEnd"/>
      <w:r>
        <w:rPr>
          <w:lang w:val="en-US"/>
        </w:rPr>
        <w:t xml:space="preserve"> = 0;</w:t>
      </w:r>
    </w:p>
    <w:p w14:paraId="4F8916C8" w14:textId="593BDD3C" w:rsidR="001D385D" w:rsidRDefault="001D385D" w:rsidP="001D385D">
      <w:pPr>
        <w:rPr>
          <w:lang w:val="en-US"/>
        </w:rPr>
      </w:pPr>
    </w:p>
    <w:p w14:paraId="5C50E0F0" w14:textId="22B66D58" w:rsidR="001D385D" w:rsidRDefault="001D385D" w:rsidP="001D385D">
      <w:pPr>
        <w:rPr>
          <w:lang w:val="en-US"/>
        </w:rPr>
      </w:pPr>
      <w:r>
        <w:rPr>
          <w:lang w:val="en-US"/>
        </w:rPr>
        <w:t>Public animal (String race, string nom){</w:t>
      </w:r>
    </w:p>
    <w:p w14:paraId="4B8D90E6" w14:textId="7E69280B" w:rsidR="001D385D" w:rsidRDefault="001D385D" w:rsidP="001D385D">
      <w:pPr>
        <w:rPr>
          <w:lang w:val="en-US"/>
        </w:rPr>
      </w:pPr>
      <w:proofErr w:type="spellStart"/>
      <w:r>
        <w:rPr>
          <w:lang w:val="en-US"/>
        </w:rPr>
        <w:t>This.race</w:t>
      </w:r>
      <w:proofErr w:type="spellEnd"/>
      <w:r>
        <w:rPr>
          <w:lang w:val="en-US"/>
        </w:rPr>
        <w:t xml:space="preserve"> = race;</w:t>
      </w:r>
    </w:p>
    <w:p w14:paraId="23321BD8" w14:textId="70243F0D" w:rsidR="001D385D" w:rsidRDefault="001D385D" w:rsidP="001D385D">
      <w:pPr>
        <w:rPr>
          <w:lang w:val="en-US"/>
        </w:rPr>
      </w:pPr>
      <w:proofErr w:type="spellStart"/>
      <w:r>
        <w:rPr>
          <w:lang w:val="en-US"/>
        </w:rPr>
        <w:t>This.nom</w:t>
      </w:r>
      <w:proofErr w:type="spellEnd"/>
      <w:r>
        <w:rPr>
          <w:lang w:val="en-US"/>
        </w:rPr>
        <w:t xml:space="preserve"> = nom;</w:t>
      </w:r>
    </w:p>
    <w:p w14:paraId="3993D95F" w14:textId="3B5E09AD" w:rsidR="001D385D" w:rsidRDefault="001D385D" w:rsidP="001D385D">
      <w:pPr>
        <w:rPr>
          <w:lang w:val="en-US"/>
        </w:rPr>
      </w:pPr>
      <w:proofErr w:type="spellStart"/>
      <w:r>
        <w:rPr>
          <w:lang w:val="en-US"/>
        </w:rPr>
        <w:t>nbAnimeaux</w:t>
      </w:r>
      <w:proofErr w:type="spellEnd"/>
      <w:r>
        <w:rPr>
          <w:lang w:val="en-US"/>
        </w:rPr>
        <w:t xml:space="preserve"> ++;</w:t>
      </w:r>
    </w:p>
    <w:p w14:paraId="21A6004D" w14:textId="0655CAAF" w:rsidR="001D385D" w:rsidRDefault="001D385D" w:rsidP="001D385D">
      <w:pPr>
        <w:rPr>
          <w:lang w:val="en-US"/>
        </w:rPr>
      </w:pPr>
      <w:r>
        <w:rPr>
          <w:lang w:val="en-US"/>
        </w:rPr>
        <w:t>}</w:t>
      </w:r>
    </w:p>
    <w:p w14:paraId="244D574B" w14:textId="28CA5F93" w:rsidR="001D385D" w:rsidRDefault="001D385D" w:rsidP="001D385D">
      <w:proofErr w:type="spellStart"/>
      <w:r w:rsidRPr="001D385D">
        <w:t>Methode</w:t>
      </w:r>
      <w:proofErr w:type="spellEnd"/>
      <w:r w:rsidRPr="001D385D">
        <w:t xml:space="preserve"> </w:t>
      </w:r>
      <w:proofErr w:type="spellStart"/>
      <w:r w:rsidRPr="001D385D">
        <w:t>static</w:t>
      </w:r>
      <w:proofErr w:type="spellEnd"/>
      <w:r w:rsidRPr="001D385D">
        <w:t xml:space="preserve"> : </w:t>
      </w:r>
      <w:proofErr w:type="spellStart"/>
      <w:r w:rsidRPr="001D385D">
        <w:t>methode</w:t>
      </w:r>
      <w:proofErr w:type="spellEnd"/>
      <w:r w:rsidRPr="001D385D">
        <w:t xml:space="preserve"> dont le </w:t>
      </w:r>
      <w:proofErr w:type="spellStart"/>
      <w:r w:rsidRPr="001D385D">
        <w:t>r</w:t>
      </w:r>
      <w:r>
        <w:t>esultat</w:t>
      </w:r>
      <w:proofErr w:type="spellEnd"/>
      <w:r>
        <w:t xml:space="preserve"> est </w:t>
      </w:r>
      <w:proofErr w:type="spellStart"/>
      <w:r>
        <w:t>independant</w:t>
      </w:r>
      <w:proofErr w:type="spellEnd"/>
      <w:r>
        <w:t xml:space="preserve">  de l’</w:t>
      </w:r>
      <w:proofErr w:type="spellStart"/>
      <w:r>
        <w:t>etat</w:t>
      </w:r>
      <w:proofErr w:type="spellEnd"/>
      <w:r>
        <w:t xml:space="preserve">(donc des variables d’instance) de l’objet </w:t>
      </w:r>
    </w:p>
    <w:p w14:paraId="76C14298" w14:textId="6CD81263" w:rsidR="00460D5C" w:rsidRDefault="00460D5C" w:rsidP="001D385D">
      <w:r>
        <w:t>Ex :</w:t>
      </w:r>
    </w:p>
    <w:p w14:paraId="38463EE6" w14:textId="1960ECE5" w:rsidR="00460D5C" w:rsidRDefault="00460D5C" w:rsidP="001D385D">
      <w:proofErr w:type="spellStart"/>
      <w:r>
        <w:t>Calcuculerpretbourse</w:t>
      </w:r>
      <w:proofErr w:type="spellEnd"/>
      <w:r>
        <w:t>()</w:t>
      </w:r>
    </w:p>
    <w:p w14:paraId="366CC158" w14:textId="29530835" w:rsidR="00460D5C" w:rsidRDefault="00460D5C" w:rsidP="00460D5C">
      <w:pPr>
        <w:pStyle w:val="Paragraphedeliste"/>
        <w:numPr>
          <w:ilvl w:val="0"/>
          <w:numId w:val="5"/>
        </w:numPr>
      </w:pPr>
      <w:r>
        <w:t xml:space="preserve">N’est pas ne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, car elle </w:t>
      </w:r>
      <w:proofErr w:type="spellStart"/>
      <w:r>
        <w:t>depent</w:t>
      </w:r>
      <w:proofErr w:type="spellEnd"/>
      <w:r>
        <w:t xml:space="preserve"> du revenue des parents, etc.</w:t>
      </w:r>
    </w:p>
    <w:p w14:paraId="716EA022" w14:textId="6817DB27" w:rsidR="00460D5C" w:rsidRDefault="00460D5C" w:rsidP="00460D5C">
      <w:proofErr w:type="spellStart"/>
      <w:r>
        <w:t>Emplacementdelelevedurantlexamen</w:t>
      </w:r>
      <w:proofErr w:type="spellEnd"/>
      <w:r>
        <w:t>()</w:t>
      </w:r>
    </w:p>
    <w:p w14:paraId="763F571C" w14:textId="3D43F9CA" w:rsidR="00460D5C" w:rsidRDefault="00460D5C" w:rsidP="00460D5C">
      <w:pPr>
        <w:pStyle w:val="Paragraphedeliste"/>
        <w:numPr>
          <w:ilvl w:val="0"/>
          <w:numId w:val="5"/>
        </w:numPr>
      </w:pPr>
      <w:r>
        <w:t xml:space="preserve">Est </w:t>
      </w:r>
      <w:proofErr w:type="spellStart"/>
      <w:r>
        <w:t>static</w:t>
      </w:r>
      <w:proofErr w:type="spellEnd"/>
      <w:r>
        <w:t xml:space="preserve">, car le </w:t>
      </w:r>
      <w:proofErr w:type="spellStart"/>
      <w:r>
        <w:t>resultat</w:t>
      </w:r>
      <w:proofErr w:type="spellEnd"/>
      <w:r>
        <w:t xml:space="preserve"> est </w:t>
      </w:r>
      <w:proofErr w:type="spellStart"/>
      <w:r>
        <w:t>independant</w:t>
      </w:r>
      <w:proofErr w:type="spellEnd"/>
      <w:r>
        <w:t xml:space="preserve"> des variables d’instance </w:t>
      </w:r>
    </w:p>
    <w:p w14:paraId="36218375" w14:textId="4A4E47D9" w:rsidR="00E4318D" w:rsidRDefault="00E4318D" w:rsidP="00E4318D">
      <w:r>
        <w:lastRenderedPageBreak/>
        <w:t xml:space="preserve">Classe final </w:t>
      </w:r>
    </w:p>
    <w:p w14:paraId="382724CD" w14:textId="2F3EB301" w:rsidR="00E4318D" w:rsidRPr="001D385D" w:rsidRDefault="00E4318D" w:rsidP="00E4318D">
      <w:r>
        <w:t xml:space="preserve">Public final classe </w:t>
      </w:r>
      <w:proofErr w:type="spellStart"/>
      <w:r>
        <w:t>Mcdo</w:t>
      </w:r>
      <w:proofErr w:type="spellEnd"/>
      <w:r>
        <w:t xml:space="preserve"> </w:t>
      </w:r>
    </w:p>
    <w:sectPr w:rsidR="00E4318D" w:rsidRPr="001D385D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FC76F" w14:textId="77777777" w:rsidR="00860574" w:rsidRDefault="00860574" w:rsidP="004F5629">
      <w:pPr>
        <w:spacing w:after="0" w:line="240" w:lineRule="auto"/>
      </w:pPr>
      <w:r>
        <w:separator/>
      </w:r>
    </w:p>
  </w:endnote>
  <w:endnote w:type="continuationSeparator" w:id="0">
    <w:p w14:paraId="2E5D5B76" w14:textId="77777777" w:rsidR="00860574" w:rsidRDefault="00860574" w:rsidP="004F5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BB803" w14:textId="77777777" w:rsidR="004F5629" w:rsidRDefault="004F5629">
    <w:pPr>
      <w:pStyle w:val="Pieddepage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67C2F98A" wp14:editId="3DEC1240">
              <wp:simplePos x="0" y="0"/>
              <wp:positionH relativeFrom="margin">
                <wp:posOffset>0</wp:posOffset>
              </wp:positionH>
              <wp:positionV relativeFrom="page">
                <wp:posOffset>9606915</wp:posOffset>
              </wp:positionV>
              <wp:extent cx="5950039" cy="270457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3F4FAE0D" w14:textId="77777777" w:rsidR="004F5629" w:rsidRPr="004F5629" w:rsidRDefault="004F5629" w:rsidP="004F5629">
                          <w:pPr>
                            <w:pStyle w:val="En-tte"/>
                            <w:jc w:val="center"/>
                            <w:rPr>
                              <w:i/>
                              <w:iCs/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HAnsi"/>
                              <w:i/>
                              <w:iCs/>
                              <w:caps/>
                              <w:color w:val="FFFFFF" w:themeColor="background1"/>
                            </w:rPr>
                            <w:t>©</w:t>
                          </w:r>
                          <w:r>
                            <w:rPr>
                              <w:i/>
                              <w:iCs/>
                              <w:caps/>
                              <w:color w:val="FFFFFF" w:themeColor="background1"/>
                            </w:rPr>
                            <w:t xml:space="preserve"> Éric labonté, Cégep du vieux montréal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7C2F98A" id="Rectangle 1" o:spid="_x0000_s1027" style="position:absolute;margin-left:0;margin-top:756.45pt;width:468.5pt;height:21.3pt;z-index:-251655168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" o:allowoverlap="f" fillcolor="#2f5496 [2404]" stroked="f" strokeweight="1pt">
              <v:textbox style="mso-fit-shape-to-text:t">
                <w:txbxContent>
                  <w:p w14:paraId="3F4FAE0D" w14:textId="77777777" w:rsidR="004F5629" w:rsidRPr="004F5629" w:rsidRDefault="004F5629" w:rsidP="004F5629">
                    <w:pPr>
                      <w:pStyle w:val="En-tte"/>
                      <w:jc w:val="center"/>
                      <w:rPr>
                        <w:i/>
                        <w:iCs/>
                        <w:caps/>
                        <w:color w:val="FFFFFF" w:themeColor="background1"/>
                      </w:rPr>
                    </w:pPr>
                    <w:r>
                      <w:rPr>
                        <w:rFonts w:cstheme="minorHAnsi"/>
                        <w:i/>
                        <w:iCs/>
                        <w:caps/>
                        <w:color w:val="FFFFFF" w:themeColor="background1"/>
                      </w:rPr>
                      <w:t>©</w:t>
                    </w:r>
                    <w:r>
                      <w:rPr>
                        <w:i/>
                        <w:iCs/>
                        <w:caps/>
                        <w:color w:val="FFFFFF" w:themeColor="background1"/>
                      </w:rPr>
                      <w:t xml:space="preserve"> Éric labonté, Cégep du vieux montréal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AD061" w14:textId="77777777" w:rsidR="00860574" w:rsidRDefault="00860574" w:rsidP="004F5629">
      <w:pPr>
        <w:spacing w:after="0" w:line="240" w:lineRule="auto"/>
      </w:pPr>
      <w:r>
        <w:separator/>
      </w:r>
    </w:p>
  </w:footnote>
  <w:footnote w:type="continuationSeparator" w:id="0">
    <w:p w14:paraId="379EB770" w14:textId="77777777" w:rsidR="00860574" w:rsidRDefault="00860574" w:rsidP="004F5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EA0CE" w14:textId="77777777" w:rsidR="004F5629" w:rsidRDefault="004F5629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D9AA1B" wp14:editId="045FBC2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cs="Biome"/>
                              <w:i/>
                              <w:iCs/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4850967" w14:textId="77777777" w:rsidR="004F5629" w:rsidRPr="004F5629" w:rsidRDefault="004F5629">
                              <w:pPr>
                                <w:pStyle w:val="En-tte"/>
                                <w:jc w:val="center"/>
                                <w:rPr>
                                  <w:i/>
                                  <w:iCs/>
                                  <w:caps/>
                                  <w:color w:val="FFFFFF" w:themeColor="background1"/>
                                </w:rPr>
                              </w:pPr>
                              <w:r w:rsidRPr="004F5629">
                                <w:rPr>
                                  <w:rFonts w:cs="Biome"/>
                                  <w:i/>
                                  <w:iCs/>
                                  <w:caps/>
                                  <w:color w:val="FFFFFF" w:themeColor="background1"/>
                                </w:rPr>
                                <w:t>Cours 420-C3</w:t>
                              </w:r>
                              <w:r w:rsidR="006D5008">
                                <w:rPr>
                                  <w:rFonts w:cs="Biome"/>
                                  <w:i/>
                                  <w:iCs/>
                                  <w:caps/>
                                  <w:color w:val="FFFFFF" w:themeColor="background1"/>
                                </w:rPr>
                                <w:t>4</w:t>
                              </w:r>
                              <w:r w:rsidRPr="004F5629">
                                <w:rPr>
                                  <w:rFonts w:cs="Biome"/>
                                  <w:i/>
                                  <w:iCs/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6D5008">
                                <w:rPr>
                                  <w:rFonts w:cs="Biome"/>
                                  <w:i/>
                                  <w:iCs/>
                                  <w:caps/>
                                  <w:color w:val="FFFFFF" w:themeColor="background1"/>
                                </w:rPr>
                                <w:t>orienté-objet</w:t>
                              </w:r>
                              <w:r w:rsidRPr="004F5629">
                                <w:rPr>
                                  <w:rFonts w:cs="Biome"/>
                                  <w:i/>
                                  <w:iCs/>
                                  <w:caps/>
                                  <w:color w:val="FFFFFF" w:themeColor="background1"/>
                                </w:rPr>
                                <w:t xml:space="preserve"> 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D9AA1B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" o:allowoverlap="f" fillcolor="#2f5496 [2404]" stroked="f" strokeweight="1pt">
              <v:textbox style="mso-fit-shape-to-text:t">
                <w:txbxContent>
                  <w:sdt>
                    <w:sdtPr>
                      <w:rPr>
                        <w:rFonts w:cs="Biome"/>
                        <w:i/>
                        <w:iCs/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4850967" w14:textId="77777777" w:rsidR="004F5629" w:rsidRPr="004F5629" w:rsidRDefault="004F5629">
                        <w:pPr>
                          <w:pStyle w:val="En-tte"/>
                          <w:jc w:val="center"/>
                          <w:rPr>
                            <w:i/>
                            <w:iCs/>
                            <w:caps/>
                            <w:color w:val="FFFFFF" w:themeColor="background1"/>
                          </w:rPr>
                        </w:pPr>
                        <w:r w:rsidRPr="004F5629">
                          <w:rPr>
                            <w:rFonts w:cs="Biome"/>
                            <w:i/>
                            <w:iCs/>
                            <w:caps/>
                            <w:color w:val="FFFFFF" w:themeColor="background1"/>
                          </w:rPr>
                          <w:t>Cours 420-C3</w:t>
                        </w:r>
                        <w:r w:rsidR="006D5008">
                          <w:rPr>
                            <w:rFonts w:cs="Biome"/>
                            <w:i/>
                            <w:iCs/>
                            <w:caps/>
                            <w:color w:val="FFFFFF" w:themeColor="background1"/>
                          </w:rPr>
                          <w:t>4</w:t>
                        </w:r>
                        <w:r w:rsidRPr="004F5629">
                          <w:rPr>
                            <w:rFonts w:cs="Biome"/>
                            <w:i/>
                            <w:iCs/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6D5008">
                          <w:rPr>
                            <w:rFonts w:cs="Biome"/>
                            <w:i/>
                            <w:iCs/>
                            <w:caps/>
                            <w:color w:val="FFFFFF" w:themeColor="background1"/>
                          </w:rPr>
                          <w:t>orienté-objet</w:t>
                        </w:r>
                        <w:r w:rsidRPr="004F5629">
                          <w:rPr>
                            <w:rFonts w:cs="Biome"/>
                            <w:i/>
                            <w:iCs/>
                            <w:caps/>
                            <w:color w:val="FFFFFF" w:themeColor="background1"/>
                          </w:rPr>
                          <w:t xml:space="preserve"> 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0BE2"/>
    <w:multiLevelType w:val="hybridMultilevel"/>
    <w:tmpl w:val="01A2DF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B2E6C"/>
    <w:multiLevelType w:val="hybridMultilevel"/>
    <w:tmpl w:val="504E42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8278C"/>
    <w:multiLevelType w:val="hybridMultilevel"/>
    <w:tmpl w:val="E64C9BA2"/>
    <w:lvl w:ilvl="0" w:tplc="F3DCDF3E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5035E"/>
    <w:multiLevelType w:val="hybridMultilevel"/>
    <w:tmpl w:val="AF68C6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33372"/>
    <w:multiLevelType w:val="hybridMultilevel"/>
    <w:tmpl w:val="364098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08"/>
    <w:rsid w:val="00147851"/>
    <w:rsid w:val="001D385D"/>
    <w:rsid w:val="003E32F1"/>
    <w:rsid w:val="00460D5C"/>
    <w:rsid w:val="004F5629"/>
    <w:rsid w:val="00650BCE"/>
    <w:rsid w:val="006D5008"/>
    <w:rsid w:val="00827510"/>
    <w:rsid w:val="00860574"/>
    <w:rsid w:val="00E4318D"/>
    <w:rsid w:val="00F8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465ACF"/>
  <w15:chartTrackingRefBased/>
  <w15:docId w15:val="{3E8CD5E7-8137-4CAB-B692-681B1152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851"/>
    <w:rPr>
      <w:rFonts w:ascii="Nirmala UI" w:hAnsi="Nirmala U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D500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500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56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5629"/>
  </w:style>
  <w:style w:type="paragraph" w:styleId="Pieddepage">
    <w:name w:val="footer"/>
    <w:basedOn w:val="Normal"/>
    <w:link w:val="PieddepageCar"/>
    <w:uiPriority w:val="99"/>
    <w:unhideWhenUsed/>
    <w:rsid w:val="004F56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5629"/>
  </w:style>
  <w:style w:type="character" w:customStyle="1" w:styleId="Titre1Car">
    <w:name w:val="Titre 1 Car"/>
    <w:basedOn w:val="Policepardfaut"/>
    <w:link w:val="Titre1"/>
    <w:uiPriority w:val="9"/>
    <w:rsid w:val="006D5008"/>
    <w:rPr>
      <w:rFonts w:ascii="Nirmala UI" w:eastAsiaTheme="majorEastAsia" w:hAnsi="Nirmala U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D5008"/>
    <w:rPr>
      <w:rFonts w:ascii="Nirmala UI" w:eastAsiaTheme="majorEastAsia" w:hAnsi="Nirmala U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60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BONTE\Documents\Mod&#232;les%20Office%20personnalis&#233;s\modelec2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modelec23.dotx</Template>
  <TotalTime>16</TotalTime>
  <Pages>3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420-C34 orienté-objet I</vt:lpstr>
    </vt:vector>
  </TitlesOfParts>
  <Company>CVM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420-C34 orienté-objet I</dc:title>
  <dc:subject/>
  <dc:creator>Labonté Éric</dc:creator>
  <cp:keywords/>
  <dc:description/>
  <cp:lastModifiedBy>Joinvil Benjamin</cp:lastModifiedBy>
  <cp:revision>3</cp:revision>
  <dcterms:created xsi:type="dcterms:W3CDTF">2023-04-14T17:53:00Z</dcterms:created>
  <dcterms:modified xsi:type="dcterms:W3CDTF">2023-04-14T18:03:00Z</dcterms:modified>
</cp:coreProperties>
</file>