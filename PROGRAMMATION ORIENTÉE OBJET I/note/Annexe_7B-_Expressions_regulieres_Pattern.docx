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F219" w14:textId="77777777" w:rsidR="006719F8" w:rsidRPr="006719F8" w:rsidRDefault="006719F8" w:rsidP="006719F8">
      <w:pPr>
        <w:pStyle w:val="Titre"/>
        <w:jc w:val="center"/>
      </w:pPr>
      <w:r>
        <w:t xml:space="preserve">Annexe </w:t>
      </w:r>
      <w:r w:rsidRPr="006719F8">
        <w:t>7B - les expressions régulières ( exercices de base +  Pattern, Matcher )</w:t>
      </w:r>
    </w:p>
    <w:p w14:paraId="11467BF5" w14:textId="77777777" w:rsidR="006719F8" w:rsidRDefault="006719F8" w:rsidP="006719F8">
      <w:pPr>
        <w:pStyle w:val="Titre2"/>
      </w:pPr>
      <w:r>
        <w:t>1. Vrai ou Faux ?</w:t>
      </w:r>
    </w:p>
    <w:p w14:paraId="580E156F" w14:textId="77777777" w:rsidR="006719F8" w:rsidRDefault="006719F8" w:rsidP="006719F8">
      <w:pPr>
        <w:spacing w:after="0"/>
        <w:jc w:val="both"/>
        <w:rPr>
          <w:rFonts w:ascii="Tw Cen MT" w:hAnsi="Tw Cen MT"/>
          <w:b/>
          <w:sz w:val="28"/>
          <w:szCs w:val="28"/>
        </w:rPr>
      </w:pPr>
    </w:p>
    <w:p w14:paraId="2F591C57" w14:textId="77777777" w:rsidR="006719F8" w:rsidRPr="006719F8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6719F8">
        <w:rPr>
          <w:rFonts w:ascii="Tw Cen MT" w:hAnsi="Tw Cen MT"/>
          <w:b/>
          <w:szCs w:val="28"/>
        </w:rPr>
        <w:t>A)</w:t>
      </w:r>
      <w:r w:rsidRPr="006719F8">
        <w:rPr>
          <w:rFonts w:ascii="Tw Cen MT" w:hAnsi="Tw Cen MT"/>
          <w:b/>
          <w:szCs w:val="28"/>
        </w:rPr>
        <w:tab/>
      </w:r>
      <w:r w:rsidRPr="006719F8">
        <w:rPr>
          <w:rFonts w:ascii="Courier New" w:hAnsi="Courier New" w:cs="Courier New"/>
          <w:b/>
          <w:szCs w:val="28"/>
        </w:rPr>
        <w:t xml:space="preserve">String un = </w:t>
      </w:r>
      <w:r w:rsidRPr="006719F8">
        <w:rPr>
          <w:rFonts w:ascii="Agency FB" w:hAnsi="Agency FB" w:cs="Courier New"/>
          <w:b/>
          <w:szCs w:val="28"/>
        </w:rPr>
        <w:t>”</w:t>
      </w:r>
      <w:r w:rsidRPr="006719F8">
        <w:rPr>
          <w:rFonts w:ascii="Courier New" w:hAnsi="Courier New" w:cs="Courier New"/>
          <w:b/>
          <w:szCs w:val="28"/>
        </w:rPr>
        <w:t>allo</w:t>
      </w:r>
      <w:r w:rsidRPr="006719F8">
        <w:rPr>
          <w:rFonts w:ascii="Agency FB" w:hAnsi="Agency FB" w:cs="Courier New"/>
          <w:b/>
          <w:szCs w:val="28"/>
        </w:rPr>
        <w:t>”</w:t>
      </w:r>
      <w:r w:rsidRPr="006719F8">
        <w:rPr>
          <w:rFonts w:ascii="Courier New" w:hAnsi="Courier New" w:cs="Courier New"/>
          <w:b/>
          <w:szCs w:val="28"/>
        </w:rPr>
        <w:t>;</w:t>
      </w:r>
    </w:p>
    <w:p w14:paraId="08A1075B" w14:textId="77777777" w:rsidR="006719F8" w:rsidRPr="00355333" w:rsidRDefault="006719F8" w:rsidP="006719F8">
      <w:pPr>
        <w:spacing w:after="0"/>
        <w:jc w:val="both"/>
        <w:rPr>
          <w:rFonts w:ascii="Agency FB" w:hAnsi="Agency FB" w:cs="Courier New"/>
          <w:b/>
          <w:szCs w:val="28"/>
        </w:rPr>
      </w:pPr>
      <w:r w:rsidRPr="006719F8">
        <w:rPr>
          <w:rFonts w:ascii="Courier New" w:hAnsi="Courier New" w:cs="Courier New"/>
          <w:b/>
          <w:szCs w:val="28"/>
        </w:rPr>
        <w:tab/>
      </w:r>
      <w:proofErr w:type="spellStart"/>
      <w:r w:rsidRPr="00355333">
        <w:rPr>
          <w:rFonts w:ascii="Courier New" w:hAnsi="Courier New" w:cs="Courier New"/>
          <w:b/>
          <w:szCs w:val="28"/>
        </w:rPr>
        <w:t>un.matches</w:t>
      </w:r>
      <w:proofErr w:type="spellEnd"/>
      <w:r w:rsidRPr="00355333">
        <w:rPr>
          <w:rFonts w:ascii="Courier New" w:hAnsi="Courier New" w:cs="Courier New"/>
          <w:b/>
          <w:szCs w:val="28"/>
        </w:rPr>
        <w:t>(</w:t>
      </w:r>
      <w:r w:rsidRPr="00355333">
        <w:rPr>
          <w:rFonts w:ascii="Agency FB" w:hAnsi="Agency FB" w:cs="Courier New"/>
          <w:b/>
          <w:szCs w:val="28"/>
        </w:rPr>
        <w:t>”</w:t>
      </w:r>
      <w:r w:rsidRPr="00355333">
        <w:rPr>
          <w:rFonts w:ascii="Courier New" w:hAnsi="Courier New" w:cs="Courier New"/>
          <w:b/>
          <w:szCs w:val="28"/>
        </w:rPr>
        <w:t>\\d{4}</w:t>
      </w:r>
      <w:r w:rsidRPr="00355333">
        <w:rPr>
          <w:rFonts w:ascii="Agency FB" w:hAnsi="Agency FB" w:cs="Courier New"/>
          <w:b/>
          <w:szCs w:val="28"/>
        </w:rPr>
        <w:t>”</w:t>
      </w:r>
      <w:r w:rsidRPr="00355333">
        <w:rPr>
          <w:rFonts w:ascii="Courier New" w:hAnsi="Courier New" w:cs="Courier New"/>
          <w:b/>
          <w:szCs w:val="28"/>
        </w:rPr>
        <w:t>)</w:t>
      </w:r>
      <w:r w:rsidRPr="00355333">
        <w:rPr>
          <w:rFonts w:ascii="Agency FB" w:hAnsi="Agency FB" w:cs="Courier New"/>
          <w:b/>
          <w:szCs w:val="28"/>
        </w:rPr>
        <w:t>;</w:t>
      </w:r>
    </w:p>
    <w:p w14:paraId="24A3E80E" w14:textId="55146FA6" w:rsidR="006719F8" w:rsidRPr="00355333" w:rsidRDefault="0017490F" w:rsidP="006719F8">
      <w:pPr>
        <w:spacing w:after="0"/>
        <w:jc w:val="both"/>
        <w:rPr>
          <w:rFonts w:ascii="Agency FB" w:hAnsi="Agency FB" w:cs="Courier New"/>
          <w:b/>
          <w:szCs w:val="28"/>
        </w:rPr>
      </w:pPr>
      <w:r w:rsidRPr="00355333">
        <w:rPr>
          <w:rFonts w:ascii="Agency FB" w:hAnsi="Agency FB" w:cs="Courier New"/>
          <w:b/>
          <w:szCs w:val="28"/>
        </w:rPr>
        <w:t>faux</w:t>
      </w:r>
    </w:p>
    <w:p w14:paraId="3F0A2B31" w14:textId="77777777" w:rsidR="006719F8" w:rsidRPr="00355333" w:rsidRDefault="006719F8" w:rsidP="006719F8">
      <w:pPr>
        <w:spacing w:after="0"/>
        <w:jc w:val="both"/>
        <w:rPr>
          <w:rFonts w:ascii="Agency FB" w:hAnsi="Agency FB" w:cs="Courier New"/>
          <w:b/>
          <w:szCs w:val="28"/>
        </w:rPr>
      </w:pPr>
    </w:p>
    <w:p w14:paraId="0427C2EF" w14:textId="77777777" w:rsidR="006719F8" w:rsidRPr="00355333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355333">
        <w:rPr>
          <w:rFonts w:ascii="Agency FB" w:hAnsi="Agency FB" w:cs="Courier New"/>
          <w:b/>
          <w:szCs w:val="28"/>
        </w:rPr>
        <w:t>B)</w:t>
      </w:r>
      <w:r w:rsidRPr="00355333">
        <w:rPr>
          <w:rFonts w:ascii="Agency FB" w:hAnsi="Agency FB" w:cs="Courier New"/>
          <w:b/>
          <w:szCs w:val="28"/>
        </w:rPr>
        <w:tab/>
      </w:r>
      <w:r w:rsidRPr="00355333">
        <w:rPr>
          <w:rFonts w:ascii="Courier New" w:hAnsi="Courier New" w:cs="Courier New"/>
          <w:b/>
          <w:szCs w:val="28"/>
        </w:rPr>
        <w:t xml:space="preserve">String deux = " </w:t>
      </w:r>
      <w:proofErr w:type="spellStart"/>
      <w:r w:rsidRPr="00355333">
        <w:rPr>
          <w:rFonts w:ascii="Courier New" w:hAnsi="Courier New" w:cs="Courier New"/>
          <w:b/>
          <w:szCs w:val="28"/>
        </w:rPr>
        <w:t>dede</w:t>
      </w:r>
      <w:proofErr w:type="spellEnd"/>
      <w:r w:rsidRPr="00355333">
        <w:rPr>
          <w:rFonts w:ascii="Courier New" w:hAnsi="Courier New" w:cs="Courier New"/>
          <w:b/>
          <w:szCs w:val="28"/>
        </w:rPr>
        <w:t>";</w:t>
      </w:r>
    </w:p>
    <w:p w14:paraId="046DECEC" w14:textId="77777777" w:rsidR="006719F8" w:rsidRPr="00355333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355333">
        <w:rPr>
          <w:rFonts w:ascii="Courier New" w:hAnsi="Courier New" w:cs="Courier New"/>
          <w:b/>
          <w:szCs w:val="28"/>
        </w:rPr>
        <w:tab/>
      </w:r>
      <w:proofErr w:type="spellStart"/>
      <w:r w:rsidRPr="00355333">
        <w:rPr>
          <w:rFonts w:ascii="Courier New" w:hAnsi="Courier New" w:cs="Courier New"/>
          <w:b/>
          <w:szCs w:val="28"/>
        </w:rPr>
        <w:t>deux.matches</w:t>
      </w:r>
      <w:proofErr w:type="spellEnd"/>
      <w:r w:rsidRPr="00355333">
        <w:rPr>
          <w:rFonts w:ascii="Courier New" w:hAnsi="Courier New" w:cs="Courier New"/>
          <w:b/>
          <w:szCs w:val="28"/>
        </w:rPr>
        <w:t>("\\s{1,}[a-e]{2,5}");</w:t>
      </w:r>
    </w:p>
    <w:p w14:paraId="0826BFA7" w14:textId="7079E7B0" w:rsidR="006719F8" w:rsidRPr="00355333" w:rsidRDefault="00AA64CE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355333">
        <w:rPr>
          <w:rFonts w:ascii="Courier New" w:hAnsi="Courier New" w:cs="Courier New"/>
          <w:b/>
          <w:szCs w:val="28"/>
        </w:rPr>
        <w:t>vrai</w:t>
      </w:r>
    </w:p>
    <w:p w14:paraId="519319B2" w14:textId="77777777" w:rsidR="006719F8" w:rsidRPr="00355333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</w:p>
    <w:p w14:paraId="134DAC11" w14:textId="77777777" w:rsidR="006719F8" w:rsidRPr="00355333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355333">
        <w:rPr>
          <w:rFonts w:ascii="Courier New" w:hAnsi="Courier New" w:cs="Courier New"/>
          <w:b/>
          <w:szCs w:val="28"/>
        </w:rPr>
        <w:t>C)</w:t>
      </w:r>
      <w:r w:rsidRPr="00355333">
        <w:rPr>
          <w:rFonts w:ascii="Courier New" w:hAnsi="Courier New" w:cs="Courier New"/>
          <w:b/>
          <w:szCs w:val="28"/>
        </w:rPr>
        <w:tab/>
        <w:t>String trois = "343---";</w:t>
      </w:r>
    </w:p>
    <w:p w14:paraId="25CEB8F5" w14:textId="77777777" w:rsidR="006719F8" w:rsidRPr="00355333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355333">
        <w:rPr>
          <w:rFonts w:ascii="Courier New" w:hAnsi="Courier New" w:cs="Courier New"/>
          <w:b/>
          <w:szCs w:val="28"/>
        </w:rPr>
        <w:tab/>
      </w:r>
      <w:proofErr w:type="spellStart"/>
      <w:r w:rsidRPr="00355333">
        <w:rPr>
          <w:rFonts w:ascii="Courier New" w:hAnsi="Courier New" w:cs="Courier New"/>
          <w:b/>
          <w:szCs w:val="28"/>
        </w:rPr>
        <w:t>trois.matches</w:t>
      </w:r>
      <w:proofErr w:type="spellEnd"/>
      <w:r w:rsidRPr="00355333">
        <w:rPr>
          <w:rFonts w:ascii="Courier New" w:hAnsi="Courier New" w:cs="Courier New"/>
          <w:b/>
          <w:szCs w:val="28"/>
        </w:rPr>
        <w:t>("...\\w\\w\\w");</w:t>
      </w:r>
    </w:p>
    <w:p w14:paraId="069A4C00" w14:textId="5B9D0F9C" w:rsidR="006719F8" w:rsidRPr="00355333" w:rsidRDefault="0017490F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355333">
        <w:rPr>
          <w:rFonts w:ascii="Courier New" w:hAnsi="Courier New" w:cs="Courier New"/>
          <w:b/>
          <w:szCs w:val="28"/>
        </w:rPr>
        <w:t xml:space="preserve">faux </w:t>
      </w:r>
    </w:p>
    <w:p w14:paraId="686249EE" w14:textId="77777777" w:rsidR="006719F8" w:rsidRPr="00355333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</w:p>
    <w:p w14:paraId="1DBB1691" w14:textId="77777777" w:rsidR="006719F8" w:rsidRPr="006719F8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6719F8">
        <w:rPr>
          <w:rFonts w:ascii="Courier New" w:hAnsi="Courier New" w:cs="Courier New"/>
          <w:b/>
          <w:szCs w:val="28"/>
        </w:rPr>
        <w:t>D)</w:t>
      </w:r>
      <w:r w:rsidRPr="006719F8">
        <w:rPr>
          <w:rFonts w:ascii="Courier New" w:hAnsi="Courier New" w:cs="Courier New"/>
          <w:b/>
          <w:szCs w:val="28"/>
        </w:rPr>
        <w:tab/>
        <w:t>String quatre = "2222";</w:t>
      </w:r>
    </w:p>
    <w:p w14:paraId="2D5D69C1" w14:textId="77777777" w:rsidR="006719F8" w:rsidRPr="006719F8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6719F8">
        <w:rPr>
          <w:rFonts w:ascii="Courier New" w:hAnsi="Courier New" w:cs="Courier New"/>
          <w:b/>
          <w:szCs w:val="28"/>
        </w:rPr>
        <w:tab/>
      </w:r>
      <w:proofErr w:type="spellStart"/>
      <w:r w:rsidRPr="006719F8">
        <w:rPr>
          <w:rFonts w:ascii="Courier New" w:hAnsi="Courier New" w:cs="Courier New"/>
          <w:b/>
          <w:szCs w:val="28"/>
        </w:rPr>
        <w:t>quatre.matches</w:t>
      </w:r>
      <w:proofErr w:type="spellEnd"/>
      <w:r w:rsidRPr="006719F8">
        <w:rPr>
          <w:rFonts w:ascii="Courier New" w:hAnsi="Courier New" w:cs="Courier New"/>
          <w:b/>
          <w:szCs w:val="28"/>
        </w:rPr>
        <w:t>("22");</w:t>
      </w:r>
    </w:p>
    <w:p w14:paraId="73AEE9FA" w14:textId="30617F64" w:rsidR="006719F8" w:rsidRPr="006719F8" w:rsidRDefault="0017490F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>
        <w:rPr>
          <w:rFonts w:ascii="Courier New" w:hAnsi="Courier New" w:cs="Courier New"/>
          <w:b/>
          <w:szCs w:val="28"/>
        </w:rPr>
        <w:t>faux</w:t>
      </w:r>
    </w:p>
    <w:p w14:paraId="185305FF" w14:textId="77777777" w:rsidR="006719F8" w:rsidRPr="006719F8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</w:p>
    <w:p w14:paraId="4419C9F3" w14:textId="77777777" w:rsidR="006719F8" w:rsidRPr="0017490F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17490F">
        <w:rPr>
          <w:rFonts w:ascii="Courier New" w:hAnsi="Courier New" w:cs="Courier New"/>
          <w:b/>
          <w:szCs w:val="28"/>
        </w:rPr>
        <w:t>E)</w:t>
      </w:r>
      <w:r w:rsidRPr="0017490F">
        <w:rPr>
          <w:rFonts w:ascii="Courier New" w:hAnsi="Courier New" w:cs="Courier New"/>
          <w:b/>
          <w:szCs w:val="28"/>
        </w:rPr>
        <w:tab/>
        <w:t>String cinq = "sage";</w:t>
      </w:r>
    </w:p>
    <w:p w14:paraId="2C653F9A" w14:textId="77777777" w:rsidR="006719F8" w:rsidRPr="006719F8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  <w:lang w:val="en-CA"/>
        </w:rPr>
      </w:pPr>
      <w:r w:rsidRPr="0017490F">
        <w:rPr>
          <w:rFonts w:ascii="Courier New" w:hAnsi="Courier New" w:cs="Courier New"/>
          <w:b/>
          <w:szCs w:val="28"/>
        </w:rPr>
        <w:tab/>
      </w:r>
      <w:proofErr w:type="spellStart"/>
      <w:r w:rsidRPr="006719F8">
        <w:rPr>
          <w:rFonts w:ascii="Courier New" w:hAnsi="Courier New" w:cs="Courier New"/>
          <w:b/>
          <w:szCs w:val="28"/>
          <w:lang w:val="en-CA"/>
        </w:rPr>
        <w:t>cinq.matches</w:t>
      </w:r>
      <w:proofErr w:type="spellEnd"/>
      <w:r w:rsidRPr="006719F8">
        <w:rPr>
          <w:rFonts w:ascii="Courier New" w:hAnsi="Courier New" w:cs="Courier New"/>
          <w:b/>
          <w:szCs w:val="28"/>
          <w:lang w:val="en-CA"/>
        </w:rPr>
        <w:t>("\\s.{3}");</w:t>
      </w:r>
    </w:p>
    <w:p w14:paraId="4345C5FF" w14:textId="4AF47291" w:rsidR="006719F8" w:rsidRPr="006719F8" w:rsidRDefault="0017490F" w:rsidP="006719F8">
      <w:pPr>
        <w:spacing w:after="0"/>
        <w:jc w:val="both"/>
        <w:rPr>
          <w:rFonts w:ascii="Courier New" w:hAnsi="Courier New" w:cs="Courier New"/>
          <w:b/>
          <w:szCs w:val="28"/>
          <w:lang w:val="en-CA"/>
        </w:rPr>
      </w:pPr>
      <w:r>
        <w:rPr>
          <w:rFonts w:ascii="Courier New" w:hAnsi="Courier New" w:cs="Courier New"/>
          <w:b/>
          <w:szCs w:val="28"/>
          <w:lang w:val="en-CA"/>
        </w:rPr>
        <w:t>false</w:t>
      </w:r>
    </w:p>
    <w:p w14:paraId="66C99350" w14:textId="77777777" w:rsidR="006719F8" w:rsidRPr="006719F8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  <w:lang w:val="en-CA"/>
        </w:rPr>
      </w:pPr>
    </w:p>
    <w:p w14:paraId="5E254F6F" w14:textId="77777777" w:rsidR="006719F8" w:rsidRPr="006719F8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  <w:lang w:val="en-CA"/>
        </w:rPr>
      </w:pPr>
      <w:r w:rsidRPr="006719F8">
        <w:rPr>
          <w:rFonts w:ascii="Courier New" w:hAnsi="Courier New" w:cs="Courier New"/>
          <w:b/>
          <w:szCs w:val="28"/>
          <w:lang w:val="en-CA"/>
        </w:rPr>
        <w:t>F)</w:t>
      </w:r>
      <w:r w:rsidRPr="006719F8">
        <w:rPr>
          <w:rFonts w:ascii="Courier New" w:hAnsi="Courier New" w:cs="Courier New"/>
          <w:b/>
          <w:szCs w:val="28"/>
          <w:lang w:val="en-CA"/>
        </w:rPr>
        <w:tab/>
        <w:t>String six = "</w:t>
      </w:r>
      <w:proofErr w:type="spellStart"/>
      <w:r w:rsidRPr="006719F8">
        <w:rPr>
          <w:rFonts w:ascii="Courier New" w:hAnsi="Courier New" w:cs="Courier New"/>
          <w:b/>
          <w:szCs w:val="28"/>
          <w:lang w:val="en-CA"/>
        </w:rPr>
        <w:t>éric</w:t>
      </w:r>
      <w:proofErr w:type="spellEnd"/>
      <w:r w:rsidRPr="006719F8">
        <w:rPr>
          <w:rFonts w:ascii="Courier New" w:hAnsi="Courier New" w:cs="Courier New"/>
          <w:b/>
          <w:szCs w:val="28"/>
          <w:lang w:val="en-CA"/>
        </w:rPr>
        <w:t>";</w:t>
      </w:r>
    </w:p>
    <w:p w14:paraId="58653A54" w14:textId="77777777" w:rsidR="006719F8" w:rsidRPr="00355333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6719F8">
        <w:rPr>
          <w:rFonts w:ascii="Courier New" w:hAnsi="Courier New" w:cs="Courier New"/>
          <w:b/>
          <w:szCs w:val="28"/>
          <w:lang w:val="en-CA"/>
        </w:rPr>
        <w:tab/>
      </w:r>
      <w:proofErr w:type="spellStart"/>
      <w:r w:rsidRPr="00355333">
        <w:rPr>
          <w:rFonts w:ascii="Courier New" w:hAnsi="Courier New" w:cs="Courier New"/>
          <w:b/>
          <w:szCs w:val="28"/>
        </w:rPr>
        <w:t>six.matches</w:t>
      </w:r>
      <w:proofErr w:type="spellEnd"/>
      <w:r w:rsidRPr="00355333">
        <w:rPr>
          <w:rFonts w:ascii="Courier New" w:hAnsi="Courier New" w:cs="Courier New"/>
          <w:b/>
          <w:szCs w:val="28"/>
        </w:rPr>
        <w:t>("\\w{4}");</w:t>
      </w:r>
    </w:p>
    <w:p w14:paraId="3E7B7CA9" w14:textId="12CFFDEA" w:rsidR="006719F8" w:rsidRPr="00993D9B" w:rsidRDefault="00993D9B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993D9B">
        <w:rPr>
          <w:rFonts w:ascii="Courier New" w:hAnsi="Courier New" w:cs="Courier New"/>
          <w:b/>
          <w:szCs w:val="28"/>
        </w:rPr>
        <w:t xml:space="preserve">false </w:t>
      </w:r>
      <w:proofErr w:type="spellStart"/>
      <w:r w:rsidRPr="00993D9B">
        <w:rPr>
          <w:rFonts w:ascii="Courier New" w:hAnsi="Courier New" w:cs="Courier New"/>
          <w:b/>
          <w:szCs w:val="28"/>
        </w:rPr>
        <w:t>a</w:t>
      </w:r>
      <w:proofErr w:type="spellEnd"/>
      <w:r w:rsidRPr="00993D9B">
        <w:rPr>
          <w:rFonts w:ascii="Courier New" w:hAnsi="Courier New" w:cs="Courier New"/>
          <w:b/>
          <w:szCs w:val="28"/>
        </w:rPr>
        <w:t xml:space="preserve"> cause du e</w:t>
      </w:r>
      <w:r>
        <w:rPr>
          <w:rFonts w:ascii="Courier New" w:hAnsi="Courier New" w:cs="Courier New"/>
          <w:b/>
          <w:szCs w:val="28"/>
        </w:rPr>
        <w:t xml:space="preserve"> accent </w:t>
      </w:r>
    </w:p>
    <w:p w14:paraId="226A3890" w14:textId="77777777" w:rsidR="006719F8" w:rsidRPr="00993D9B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</w:p>
    <w:p w14:paraId="6008A5A2" w14:textId="77777777" w:rsidR="006719F8" w:rsidRPr="006719F8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  <w:lang w:val="en-CA"/>
        </w:rPr>
      </w:pPr>
      <w:r w:rsidRPr="006719F8">
        <w:rPr>
          <w:rFonts w:ascii="Courier New" w:hAnsi="Courier New" w:cs="Courier New"/>
          <w:b/>
          <w:szCs w:val="28"/>
          <w:lang w:val="en-CA"/>
        </w:rPr>
        <w:t>G)</w:t>
      </w:r>
      <w:r w:rsidRPr="006719F8">
        <w:rPr>
          <w:rFonts w:ascii="Courier New" w:hAnsi="Courier New" w:cs="Courier New"/>
          <w:b/>
          <w:szCs w:val="28"/>
          <w:lang w:val="en-CA"/>
        </w:rPr>
        <w:tab/>
        <w:t>String six = "</w:t>
      </w:r>
      <w:proofErr w:type="spellStart"/>
      <w:r w:rsidRPr="006719F8">
        <w:rPr>
          <w:rFonts w:ascii="Courier New" w:hAnsi="Courier New" w:cs="Courier New"/>
          <w:b/>
          <w:szCs w:val="28"/>
          <w:lang w:val="en-CA"/>
        </w:rPr>
        <w:t>éric</w:t>
      </w:r>
      <w:proofErr w:type="spellEnd"/>
      <w:r w:rsidRPr="006719F8">
        <w:rPr>
          <w:rFonts w:ascii="Courier New" w:hAnsi="Courier New" w:cs="Courier New"/>
          <w:b/>
          <w:szCs w:val="28"/>
          <w:lang w:val="en-CA"/>
        </w:rPr>
        <w:t>";</w:t>
      </w:r>
    </w:p>
    <w:p w14:paraId="7A8E4BA3" w14:textId="266FD8EE" w:rsidR="0017490F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  <w:lang w:val="en-CA"/>
        </w:rPr>
      </w:pPr>
      <w:r w:rsidRPr="006719F8">
        <w:rPr>
          <w:rFonts w:ascii="Courier New" w:hAnsi="Courier New" w:cs="Courier New"/>
          <w:b/>
          <w:szCs w:val="28"/>
          <w:lang w:val="en-CA"/>
        </w:rPr>
        <w:t xml:space="preserve">    </w:t>
      </w:r>
      <w:proofErr w:type="spellStart"/>
      <w:r w:rsidRPr="006719F8">
        <w:rPr>
          <w:rFonts w:ascii="Courier New" w:hAnsi="Courier New" w:cs="Courier New"/>
          <w:b/>
          <w:szCs w:val="28"/>
          <w:lang w:val="en-CA"/>
        </w:rPr>
        <w:t>System.out.println</w:t>
      </w:r>
      <w:proofErr w:type="spellEnd"/>
      <w:r w:rsidRPr="006719F8">
        <w:rPr>
          <w:rFonts w:ascii="Courier New" w:hAnsi="Courier New" w:cs="Courier New"/>
          <w:b/>
          <w:szCs w:val="28"/>
          <w:lang w:val="en-CA"/>
        </w:rPr>
        <w:t xml:space="preserve"> ( </w:t>
      </w:r>
      <w:proofErr w:type="spellStart"/>
      <w:r w:rsidRPr="006719F8">
        <w:rPr>
          <w:rFonts w:ascii="Courier New" w:hAnsi="Courier New" w:cs="Courier New"/>
          <w:b/>
          <w:szCs w:val="28"/>
          <w:lang w:val="en-CA"/>
        </w:rPr>
        <w:t>six.matches</w:t>
      </w:r>
      <w:proofErr w:type="spellEnd"/>
      <w:r w:rsidRPr="006719F8">
        <w:rPr>
          <w:rFonts w:ascii="Courier New" w:hAnsi="Courier New" w:cs="Courier New"/>
          <w:b/>
          <w:szCs w:val="28"/>
          <w:lang w:val="en-CA"/>
        </w:rPr>
        <w:t>("[\\</w:t>
      </w:r>
      <w:proofErr w:type="spellStart"/>
      <w:r w:rsidRPr="006719F8">
        <w:rPr>
          <w:rFonts w:ascii="Courier New" w:hAnsi="Courier New" w:cs="Courier New"/>
          <w:b/>
          <w:szCs w:val="28"/>
          <w:lang w:val="en-CA"/>
        </w:rPr>
        <w:t>wé</w:t>
      </w:r>
      <w:proofErr w:type="spellEnd"/>
      <w:r w:rsidRPr="006719F8">
        <w:rPr>
          <w:rFonts w:ascii="Courier New" w:hAnsi="Courier New" w:cs="Courier New"/>
          <w:b/>
          <w:szCs w:val="28"/>
          <w:lang w:val="en-CA"/>
        </w:rPr>
        <w:t>]{4}"));</w:t>
      </w:r>
    </w:p>
    <w:p w14:paraId="2BE1EB98" w14:textId="025AA947" w:rsidR="0015657B" w:rsidRPr="00355333" w:rsidRDefault="0015657B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  <w:r w:rsidRPr="00355333">
        <w:rPr>
          <w:rFonts w:ascii="Courier New" w:hAnsi="Courier New" w:cs="Courier New"/>
          <w:b/>
          <w:szCs w:val="28"/>
        </w:rPr>
        <w:t>vrai</w:t>
      </w:r>
    </w:p>
    <w:p w14:paraId="4427E831" w14:textId="77777777" w:rsidR="0017490F" w:rsidRPr="00355333" w:rsidRDefault="0017490F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</w:p>
    <w:p w14:paraId="1FEC9A5D" w14:textId="77777777" w:rsidR="006719F8" w:rsidRPr="00355333" w:rsidRDefault="006719F8" w:rsidP="006719F8">
      <w:pPr>
        <w:spacing w:after="0"/>
        <w:jc w:val="both"/>
        <w:rPr>
          <w:rFonts w:ascii="Courier New" w:hAnsi="Courier New" w:cs="Courier New"/>
          <w:b/>
          <w:szCs w:val="28"/>
        </w:rPr>
      </w:pPr>
    </w:p>
    <w:p w14:paraId="52EAA765" w14:textId="77777777" w:rsidR="006719F8" w:rsidRDefault="006719F8" w:rsidP="006719F8">
      <w:r w:rsidRPr="006719F8">
        <w:t>H)</w:t>
      </w:r>
      <w:r w:rsidRPr="006719F8">
        <w:tab/>
        <w:t xml:space="preserve">Une expression régulière permettant de représenter tout matricule du collège ?  </w:t>
      </w:r>
    </w:p>
    <w:sdt>
      <w:sdtPr>
        <w:id w:val="-1537960589"/>
        <w:placeholder>
          <w:docPart w:val="DefaultPlaceholder_-1854013440"/>
        </w:placeholder>
      </w:sdtPr>
      <w:sdtEndPr/>
      <w:sdtContent>
        <w:p w14:paraId="0F249DB8" w14:textId="10CCA1CC" w:rsidR="006719F8" w:rsidRPr="006719F8" w:rsidRDefault="001D3CA9" w:rsidP="006719F8">
          <w:pPr>
            <w:ind w:firstLine="708"/>
          </w:pPr>
          <w:r>
            <w:t>\\d{7} </w:t>
          </w:r>
        </w:p>
      </w:sdtContent>
    </w:sdt>
    <w:p w14:paraId="0AC34F06" w14:textId="77777777" w:rsidR="006719F8" w:rsidRPr="006719F8" w:rsidRDefault="006719F8" w:rsidP="008B4A8F">
      <w:pPr>
        <w:ind w:left="705" w:hanging="705"/>
      </w:pPr>
      <w:r w:rsidRPr="006719F8">
        <w:t>I)</w:t>
      </w:r>
      <w:r w:rsidRPr="006719F8">
        <w:tab/>
        <w:t>Une expression régulière pouvant représenter n'importe quel nombre entier</w:t>
      </w:r>
      <w:r w:rsidR="008B4A8F">
        <w:t xml:space="preserve"> positif</w:t>
      </w:r>
      <w:r w:rsidRPr="006719F8">
        <w:t xml:space="preserve">? </w:t>
      </w:r>
    </w:p>
    <w:p w14:paraId="01BB4EFB" w14:textId="0FDE5AB1" w:rsidR="001E4E06" w:rsidRDefault="001D3CA9" w:rsidP="006719F8">
      <w:r>
        <w:t xml:space="preserve">[1-9][0-9]{0,} ou </w:t>
      </w:r>
      <w:sdt>
        <w:sdtPr>
          <w:id w:val="-622842276"/>
          <w:placeholder>
            <w:docPart w:val="DefaultPlaceholder_-1854013440"/>
          </w:placeholder>
        </w:sdtPr>
        <w:sdtEndPr/>
        <w:sdtContent>
          <w:r>
            <w:t>[1-9][0-9]*</w:t>
          </w:r>
        </w:sdtContent>
      </w:sdt>
      <w:r w:rsidR="008B4A8F">
        <w:t xml:space="preserve">    </w:t>
      </w:r>
    </w:p>
    <w:p w14:paraId="09D1B6B3" w14:textId="4EE539C1" w:rsidR="006719F8" w:rsidRPr="006719F8" w:rsidRDefault="008B4A8F" w:rsidP="001E4E06">
      <w:pPr>
        <w:ind w:firstLine="705"/>
      </w:pPr>
      <w:r>
        <w:t xml:space="preserve">positif, négatif ou nul ? </w:t>
      </w:r>
      <w:sdt>
        <w:sdtPr>
          <w:id w:val="-769937655"/>
          <w:placeholder>
            <w:docPart w:val="DefaultPlaceholder_-1854013440"/>
          </w:placeholder>
        </w:sdtPr>
        <w:sdtEndPr/>
        <w:sdtContent>
          <w:r w:rsidR="00006BF1">
            <w:t>[-]? Ou -? Ou -?[1-9]\\d*|0</w:t>
          </w:r>
        </w:sdtContent>
      </w:sdt>
    </w:p>
    <w:p w14:paraId="4D5A9764" w14:textId="7186C4A3" w:rsidR="006719F8" w:rsidRPr="006719F8" w:rsidRDefault="006719F8" w:rsidP="006719F8">
      <w:pPr>
        <w:ind w:left="705" w:hanging="705"/>
      </w:pPr>
      <w:r w:rsidRPr="006719F8">
        <w:lastRenderedPageBreak/>
        <w:t>J)</w:t>
      </w:r>
      <w:r w:rsidRPr="006719F8">
        <w:tab/>
        <w:t xml:space="preserve">Une expression régulière pouvant contenir une lettre majuscule suivie de deux astérisques ? </w:t>
      </w:r>
      <w:sdt>
        <w:sdtPr>
          <w:id w:val="1244452810"/>
          <w:placeholder>
            <w:docPart w:val="DefaultPlaceholder_-1854013440"/>
          </w:placeholder>
        </w:sdtPr>
        <w:sdtEndPr/>
        <w:sdtContent>
          <w:r w:rsidR="00006BF1">
            <w:t>[A-Z]\\*{2}</w:t>
          </w:r>
        </w:sdtContent>
      </w:sdt>
    </w:p>
    <w:p w14:paraId="276EC82A" w14:textId="77777777" w:rsidR="006719F8" w:rsidRPr="006719F8" w:rsidRDefault="006719F8" w:rsidP="006719F8">
      <w:pPr>
        <w:rPr>
          <w:rFonts w:ascii="Courier New" w:hAnsi="Courier New"/>
          <w:b/>
        </w:rPr>
      </w:pPr>
    </w:p>
    <w:p w14:paraId="6001AC94" w14:textId="77777777" w:rsidR="00464DBC" w:rsidRDefault="006719F8" w:rsidP="006719F8">
      <w:pPr>
        <w:pStyle w:val="Titre2"/>
      </w:pPr>
      <w:r>
        <w:t>2. Classes Pattern, Matcher</w:t>
      </w:r>
    </w:p>
    <w:p w14:paraId="3B4681E2" w14:textId="77777777" w:rsidR="006719F8" w:rsidRDefault="006719F8" w:rsidP="006719F8"/>
    <w:p w14:paraId="1AF185F5" w14:textId="77777777" w:rsidR="006719F8" w:rsidRPr="006719F8" w:rsidRDefault="006719F8" w:rsidP="006719F8">
      <w:pPr>
        <w:jc w:val="both"/>
      </w:pPr>
      <w:r w:rsidRPr="006719F8">
        <w:t xml:space="preserve">La méthode matches de la classe </w:t>
      </w:r>
      <w:r w:rsidRPr="006719F8">
        <w:rPr>
          <w:rStyle w:val="Accentuation"/>
        </w:rPr>
        <w:t>String</w:t>
      </w:r>
      <w:r w:rsidRPr="006719F8">
        <w:t xml:space="preserve"> imite en tous points celle de la classe Pattern (</w:t>
      </w:r>
      <w:r>
        <w:t> </w:t>
      </w:r>
      <w:r w:rsidRPr="006719F8">
        <w:t xml:space="preserve">package </w:t>
      </w:r>
      <w:proofErr w:type="spellStart"/>
      <w:r w:rsidRPr="006719F8">
        <w:rPr>
          <w:rStyle w:val="Accentuation"/>
        </w:rPr>
        <w:t>java.util.regex</w:t>
      </w:r>
      <w:proofErr w:type="spellEnd"/>
      <w:r w:rsidRPr="006719F8">
        <w:t xml:space="preserve"> ). En effet, on peut </w:t>
      </w:r>
      <w:r w:rsidRPr="006719F8">
        <w:tab/>
        <w:t xml:space="preserve">également créer des expressions régulières en créant un objet </w:t>
      </w:r>
      <w:r w:rsidRPr="006719F8">
        <w:rPr>
          <w:rStyle w:val="Accentuation"/>
        </w:rPr>
        <w:t>Pattern</w:t>
      </w:r>
      <w:r w:rsidRPr="006719F8">
        <w:t>. Cela permet d’accéder à de nouvelles méthodes…</w:t>
      </w:r>
    </w:p>
    <w:p w14:paraId="3EACCD17" w14:textId="77777777" w:rsidR="006719F8" w:rsidRPr="006719F8" w:rsidRDefault="006719F8" w:rsidP="006719F8"/>
    <w:p w14:paraId="0644B0F8" w14:textId="77777777" w:rsidR="006719F8" w:rsidRPr="006719F8" w:rsidRDefault="006719F8" w:rsidP="006719F8">
      <w:pPr>
        <w:rPr>
          <w:b/>
        </w:rPr>
      </w:pPr>
      <w:r w:rsidRPr="006719F8">
        <w:rPr>
          <w:b/>
        </w:rPr>
        <w:t xml:space="preserve">Les trois principales classes du package </w:t>
      </w:r>
      <w:proofErr w:type="spellStart"/>
      <w:r w:rsidRPr="006719F8">
        <w:rPr>
          <w:b/>
        </w:rPr>
        <w:t>javax.util.regex</w:t>
      </w:r>
      <w:proofErr w:type="spellEnd"/>
      <w:r w:rsidRPr="006719F8">
        <w:rPr>
          <w:b/>
        </w:rPr>
        <w:t> :</w:t>
      </w:r>
    </w:p>
    <w:p w14:paraId="1445C3C2" w14:textId="77777777" w:rsidR="006719F8" w:rsidRPr="006719F8" w:rsidRDefault="006719F8" w:rsidP="006719F8">
      <w:pPr>
        <w:numPr>
          <w:ilvl w:val="0"/>
          <w:numId w:val="1"/>
        </w:numPr>
      </w:pPr>
      <w:r w:rsidRPr="006719F8">
        <w:rPr>
          <w:rFonts w:ascii="Courier New" w:hAnsi="Courier New" w:cs="Courier New"/>
        </w:rPr>
        <w:t>Pattern</w:t>
      </w:r>
      <w:r w:rsidRPr="006719F8">
        <w:t> :</w:t>
      </w:r>
    </w:p>
    <w:p w14:paraId="53739CA7" w14:textId="77777777" w:rsidR="006719F8" w:rsidRPr="006719F8" w:rsidRDefault="006719F8" w:rsidP="006719F8">
      <w:pPr>
        <w:numPr>
          <w:ilvl w:val="0"/>
          <w:numId w:val="2"/>
        </w:numPr>
      </w:pPr>
      <w:r w:rsidRPr="006719F8">
        <w:t xml:space="preserve">La classe </w:t>
      </w:r>
      <w:r w:rsidRPr="006719F8">
        <w:rPr>
          <w:rFonts w:ascii="Courier New" w:hAnsi="Courier New" w:cs="Courier New"/>
        </w:rPr>
        <w:t>Pattern</w:t>
      </w:r>
      <w:r w:rsidRPr="006719F8">
        <w:t xml:space="preserve"> représente une version compilée d’une expression régulière</w:t>
      </w:r>
    </w:p>
    <w:p w14:paraId="154D8ED5" w14:textId="77777777" w:rsidR="006719F8" w:rsidRDefault="006719F8" w:rsidP="006719F8">
      <w:pPr>
        <w:numPr>
          <w:ilvl w:val="0"/>
          <w:numId w:val="2"/>
        </w:numPr>
      </w:pPr>
      <w:r w:rsidRPr="006719F8">
        <w:t xml:space="preserve">Elle n’a pas de constructeur; on crée un objet </w:t>
      </w:r>
      <w:r w:rsidRPr="006719F8">
        <w:rPr>
          <w:rFonts w:ascii="Courier New" w:hAnsi="Courier New" w:cs="Courier New"/>
        </w:rPr>
        <w:t>Pattern</w:t>
      </w:r>
      <w:r w:rsidRPr="006719F8">
        <w:t xml:space="preserve"> à l’aide de la méthode statique </w:t>
      </w:r>
      <w:r w:rsidRPr="001E4E06">
        <w:rPr>
          <w:rFonts w:ascii="Courier New" w:hAnsi="Courier New" w:cs="Courier New"/>
        </w:rPr>
        <w:t>compile</w:t>
      </w:r>
      <w:r w:rsidRPr="006719F8">
        <w:t> :</w:t>
      </w:r>
    </w:p>
    <w:sdt>
      <w:sdtPr>
        <w:id w:val="-950938382"/>
        <w:placeholder>
          <w:docPart w:val="DefaultPlaceholder_-1854013440"/>
        </w:placeholder>
      </w:sdtPr>
      <w:sdtEndPr/>
      <w:sdtContent>
        <w:p w14:paraId="5B6D44E3" w14:textId="19FBDB60" w:rsidR="001E4E06" w:rsidRDefault="00C556CF" w:rsidP="001E4E06">
          <w:pPr>
            <w:ind w:left="1785"/>
          </w:pPr>
          <w:r>
            <w:t xml:space="preserve">Pattern p = </w:t>
          </w:r>
          <w:proofErr w:type="spellStart"/>
          <w:r>
            <w:t>Pattern.compile</w:t>
          </w:r>
          <w:proofErr w:type="spellEnd"/>
          <w:r>
            <w:t xml:space="preserve"> (« \\d{5} »);</w:t>
          </w:r>
        </w:p>
      </w:sdtContent>
    </w:sdt>
    <w:p w14:paraId="09F8AB8F" w14:textId="77777777" w:rsidR="006719F8" w:rsidRPr="006719F8" w:rsidRDefault="006719F8" w:rsidP="006719F8">
      <w:pPr>
        <w:numPr>
          <w:ilvl w:val="0"/>
          <w:numId w:val="3"/>
        </w:numPr>
        <w:ind w:left="1418"/>
      </w:pPr>
      <w:r w:rsidRPr="006719F8">
        <w:rPr>
          <w:rStyle w:val="Accentuation"/>
          <w:sz w:val="24"/>
        </w:rPr>
        <w:t>Matcher</w:t>
      </w:r>
      <w:r w:rsidRPr="006719F8">
        <w:rPr>
          <w:sz w:val="28"/>
        </w:rPr>
        <w:t> </w:t>
      </w:r>
      <w:r w:rsidRPr="006719F8">
        <w:t>:</w:t>
      </w:r>
    </w:p>
    <w:p w14:paraId="23DA406D" w14:textId="77777777" w:rsidR="006719F8" w:rsidRPr="006719F8" w:rsidRDefault="006719F8" w:rsidP="006719F8">
      <w:pPr>
        <w:numPr>
          <w:ilvl w:val="0"/>
          <w:numId w:val="2"/>
        </w:numPr>
        <w:jc w:val="both"/>
      </w:pPr>
      <w:r w:rsidRPr="006719F8">
        <w:t xml:space="preserve">La classe </w:t>
      </w:r>
      <w:r w:rsidRPr="006719F8">
        <w:rPr>
          <w:rStyle w:val="Accentuation"/>
        </w:rPr>
        <w:t>Matcher</w:t>
      </w:r>
      <w:r w:rsidRPr="006719F8">
        <w:t xml:space="preserve"> permet d’obtenir un objet qui interprétera le </w:t>
      </w:r>
      <w:r w:rsidRPr="006719F8">
        <w:rPr>
          <w:rStyle w:val="Accentuation"/>
        </w:rPr>
        <w:t>Pattern</w:t>
      </w:r>
      <w:r w:rsidRPr="006719F8">
        <w:t xml:space="preserve"> ( L’expression régulière ) et d’y appliquer des méthodes </w:t>
      </w:r>
    </w:p>
    <w:p w14:paraId="06E66746" w14:textId="77777777" w:rsidR="006719F8" w:rsidRPr="006719F8" w:rsidRDefault="006719F8" w:rsidP="006719F8">
      <w:pPr>
        <w:numPr>
          <w:ilvl w:val="0"/>
          <w:numId w:val="2"/>
        </w:numPr>
        <w:jc w:val="both"/>
      </w:pPr>
      <w:r w:rsidRPr="006719F8">
        <w:t xml:space="preserve">Comme </w:t>
      </w:r>
      <w:r w:rsidRPr="006719F8">
        <w:rPr>
          <w:rStyle w:val="Accentuation"/>
        </w:rPr>
        <w:t>Pattern</w:t>
      </w:r>
      <w:r w:rsidRPr="006719F8">
        <w:t xml:space="preserve">, on ne peut pas créer un objet </w:t>
      </w:r>
      <w:r w:rsidRPr="006719F8">
        <w:rPr>
          <w:rStyle w:val="Accentuation"/>
        </w:rPr>
        <w:t>Matcher</w:t>
      </w:r>
      <w:r w:rsidRPr="006719F8">
        <w:t xml:space="preserve"> avec un constructeur, on doit utiliser la méthode </w:t>
      </w:r>
      <w:r w:rsidRPr="006719F8">
        <w:rPr>
          <w:rStyle w:val="Accentuation"/>
        </w:rPr>
        <w:t>matcher</w:t>
      </w:r>
      <w:r w:rsidRPr="006719F8">
        <w:t xml:space="preserve"> de la classe </w:t>
      </w:r>
      <w:r w:rsidRPr="006719F8">
        <w:rPr>
          <w:rStyle w:val="Accentuation"/>
        </w:rPr>
        <w:t>Pattern</w:t>
      </w:r>
      <w:r w:rsidRPr="006719F8">
        <w:t> :</w:t>
      </w:r>
    </w:p>
    <w:sdt>
      <w:sdtPr>
        <w:id w:val="-1614196367"/>
        <w:placeholder>
          <w:docPart w:val="DefaultPlaceholder_-1854013440"/>
        </w:placeholder>
      </w:sdtPr>
      <w:sdtEndPr/>
      <w:sdtContent>
        <w:p w14:paraId="50149B75" w14:textId="1CAA487D" w:rsidR="006719F8" w:rsidRPr="006719F8" w:rsidRDefault="00C556CF" w:rsidP="00C556CF">
          <w:pPr>
            <w:ind w:left="1785"/>
          </w:pPr>
          <w:r>
            <w:t xml:space="preserve">Matcher m = </w:t>
          </w:r>
          <w:proofErr w:type="spellStart"/>
          <w:r>
            <w:t>p.matcher</w:t>
          </w:r>
          <w:proofErr w:type="spellEnd"/>
          <w:r>
            <w:t>(«123456666633 »);</w:t>
          </w:r>
        </w:p>
      </w:sdtContent>
    </w:sdt>
    <w:p w14:paraId="419CA5BB" w14:textId="77777777" w:rsidR="006719F8" w:rsidRPr="006719F8" w:rsidRDefault="006719F8" w:rsidP="006719F8"/>
    <w:p w14:paraId="318EC2B0" w14:textId="47FF1867" w:rsidR="006719F8" w:rsidRPr="00630462" w:rsidRDefault="006719F8" w:rsidP="006719F8">
      <w:pPr>
        <w:numPr>
          <w:ilvl w:val="0"/>
          <w:numId w:val="3"/>
        </w:numPr>
        <w:ind w:left="1418"/>
      </w:pPr>
      <w:r w:rsidRPr="006719F8">
        <w:t xml:space="preserve">méthodes à utiliser sur le </w:t>
      </w:r>
      <w:r w:rsidRPr="006719F8">
        <w:rPr>
          <w:rFonts w:ascii="Courier New" w:hAnsi="Courier New" w:cs="Courier New"/>
        </w:rPr>
        <w:t>Matcher</w:t>
      </w:r>
      <w:r w:rsidRPr="006719F8">
        <w:t xml:space="preserve"> : </w:t>
      </w:r>
      <w:r w:rsidRPr="006719F8">
        <w:rPr>
          <w:rFonts w:ascii="Courier New" w:hAnsi="Courier New" w:cs="Courier New"/>
        </w:rPr>
        <w:t>matches</w:t>
      </w:r>
      <w:r w:rsidRPr="006719F8">
        <w:t xml:space="preserve">, </w:t>
      </w:r>
      <w:proofErr w:type="spellStart"/>
      <w:r w:rsidRPr="006719F8">
        <w:rPr>
          <w:rFonts w:ascii="Courier New" w:hAnsi="Courier New" w:cs="Courier New"/>
        </w:rPr>
        <w:t>find</w:t>
      </w:r>
      <w:proofErr w:type="spellEnd"/>
      <w:r w:rsidRPr="006719F8">
        <w:t xml:space="preserve">, </w:t>
      </w:r>
      <w:r w:rsidRPr="006719F8">
        <w:rPr>
          <w:rFonts w:ascii="Courier New" w:hAnsi="Courier New" w:cs="Courier New"/>
        </w:rPr>
        <w:t>reset</w:t>
      </w:r>
    </w:p>
    <w:p w14:paraId="2057FE1D" w14:textId="7D582BF5" w:rsidR="00630462" w:rsidRDefault="00355333" w:rsidP="00630462">
      <w:pPr>
        <w:ind w:left="1418"/>
      </w:pPr>
      <w:proofErr w:type="spellStart"/>
      <w:r>
        <w:t>m.matches</w:t>
      </w:r>
      <w:proofErr w:type="spellEnd"/>
      <w:r>
        <w:t xml:space="preserve">() -&gt; faux car </w:t>
      </w:r>
      <w:r>
        <w:t>123456666633</w:t>
      </w:r>
      <w:r>
        <w:t xml:space="preserve"> ne correspond pas </w:t>
      </w:r>
      <w:proofErr w:type="spellStart"/>
      <w:r>
        <w:t>a</w:t>
      </w:r>
      <w:proofErr w:type="spellEnd"/>
      <w:r>
        <w:t xml:space="preserve"> 5 </w:t>
      </w:r>
      <w:proofErr w:type="spellStart"/>
      <w:r>
        <w:t>chirffres</w:t>
      </w:r>
      <w:proofErr w:type="spellEnd"/>
    </w:p>
    <w:p w14:paraId="3A9B5C20" w14:textId="6C879429" w:rsidR="00355333" w:rsidRDefault="00355333" w:rsidP="00630462">
      <w:pPr>
        <w:ind w:left="1418"/>
      </w:pPr>
      <w:proofErr w:type="spellStart"/>
      <w:r>
        <w:t>m.find</w:t>
      </w:r>
      <w:proofErr w:type="spellEnd"/>
      <w:r>
        <w:t xml:space="preserve">()-&gt; vrai car tu peux trouver 5 chiffres dans </w:t>
      </w:r>
      <w:r>
        <w:t>123456666633</w:t>
      </w:r>
    </w:p>
    <w:p w14:paraId="284BEB7F" w14:textId="604B485A" w:rsidR="00355333" w:rsidRDefault="00355333" w:rsidP="00630462">
      <w:pPr>
        <w:ind w:left="1418"/>
      </w:pPr>
      <w:proofErr w:type="spellStart"/>
      <w:r>
        <w:t>m.find</w:t>
      </w:r>
      <w:proofErr w:type="spellEnd"/>
      <w:r>
        <w:t xml:space="preserve">()-&gt;vrai car tu peux trouver 5 </w:t>
      </w:r>
      <w:proofErr w:type="spellStart"/>
      <w:r>
        <w:t>chriffres</w:t>
      </w:r>
      <w:proofErr w:type="spellEnd"/>
      <w:r>
        <w:t xml:space="preserve">  a la suite de l’autre 5 </w:t>
      </w:r>
      <w:proofErr w:type="spellStart"/>
      <w:r>
        <w:t>chriffres</w:t>
      </w:r>
      <w:proofErr w:type="spellEnd"/>
    </w:p>
    <w:p w14:paraId="43239587" w14:textId="4A243E6E" w:rsidR="00355333" w:rsidRDefault="00355333" w:rsidP="00630462">
      <w:pPr>
        <w:ind w:left="1418"/>
      </w:pPr>
      <w:proofErr w:type="spellStart"/>
      <w:r w:rsidRPr="00355333">
        <w:t>m.find</w:t>
      </w:r>
      <w:proofErr w:type="spellEnd"/>
      <w:r w:rsidRPr="00355333">
        <w:t>()-&gt; false car il n</w:t>
      </w:r>
      <w:r>
        <w:t>e reste qu’un chiffre</w:t>
      </w:r>
    </w:p>
    <w:p w14:paraId="6B7BD31B" w14:textId="084AE239" w:rsidR="00355333" w:rsidRPr="00355333" w:rsidRDefault="00355333" w:rsidP="00630462">
      <w:pPr>
        <w:ind w:left="1418"/>
      </w:pPr>
      <w:proofErr w:type="spellStart"/>
      <w:r>
        <w:t>m.reset</w:t>
      </w:r>
      <w:proofErr w:type="spellEnd"/>
      <w:r>
        <w:t xml:space="preserve"> - &gt; retourne au début </w:t>
      </w:r>
    </w:p>
    <w:p w14:paraId="4CCFA5EA" w14:textId="77777777" w:rsidR="006719F8" w:rsidRPr="00355333" w:rsidRDefault="006719F8" w:rsidP="006719F8"/>
    <w:p w14:paraId="551CE2E4" w14:textId="77777777" w:rsidR="006719F8" w:rsidRPr="00355333" w:rsidRDefault="006719F8" w:rsidP="006719F8"/>
    <w:p w14:paraId="50391959" w14:textId="77777777" w:rsidR="006719F8" w:rsidRPr="00355333" w:rsidRDefault="006719F8" w:rsidP="006719F8"/>
    <w:p w14:paraId="398E40FA" w14:textId="77777777" w:rsidR="006719F8" w:rsidRPr="006719F8" w:rsidRDefault="006719F8" w:rsidP="006719F8">
      <w:pPr>
        <w:numPr>
          <w:ilvl w:val="0"/>
          <w:numId w:val="4"/>
        </w:numPr>
        <w:ind w:left="1418"/>
        <w:rPr>
          <w:rStyle w:val="Accentuation"/>
        </w:rPr>
      </w:pPr>
      <w:proofErr w:type="spellStart"/>
      <w:r w:rsidRPr="006719F8">
        <w:rPr>
          <w:rStyle w:val="Accentuation"/>
        </w:rPr>
        <w:t>PatternSyntaxException</w:t>
      </w:r>
      <w:proofErr w:type="spellEnd"/>
      <w:r w:rsidRPr="006719F8">
        <w:rPr>
          <w:rStyle w:val="Accentuation"/>
        </w:rPr>
        <w:t xml:space="preserve"> </w:t>
      </w:r>
    </w:p>
    <w:p w14:paraId="215F81E7" w14:textId="77777777" w:rsidR="006719F8" w:rsidRPr="006719F8" w:rsidRDefault="006719F8" w:rsidP="006719F8">
      <w:pPr>
        <w:numPr>
          <w:ilvl w:val="0"/>
          <w:numId w:val="2"/>
        </w:numPr>
      </w:pPr>
      <w:r w:rsidRPr="006719F8">
        <w:t xml:space="preserve">Lancée lorsque la syntaxe de l’expression régulière n’est pas correcte </w:t>
      </w:r>
    </w:p>
    <w:p w14:paraId="68072E8B" w14:textId="77777777" w:rsidR="006719F8" w:rsidRPr="006719F8" w:rsidRDefault="006719F8" w:rsidP="006719F8"/>
    <w:p w14:paraId="76916A1A" w14:textId="77777777" w:rsidR="006719F8" w:rsidRPr="006719F8" w:rsidRDefault="006719F8" w:rsidP="006719F8"/>
    <w:p w14:paraId="43A05EF5" w14:textId="77777777" w:rsidR="006719F8" w:rsidRPr="006719F8" w:rsidRDefault="006719F8" w:rsidP="006719F8"/>
    <w:p w14:paraId="7A67AC0D" w14:textId="77777777" w:rsidR="006719F8" w:rsidRPr="006719F8" w:rsidRDefault="006719F8" w:rsidP="006719F8"/>
    <w:p w14:paraId="764060C3" w14:textId="77777777" w:rsidR="006719F8" w:rsidRPr="006719F8" w:rsidRDefault="006719F8" w:rsidP="006719F8"/>
    <w:p w14:paraId="1ECD045D" w14:textId="77777777" w:rsidR="006719F8" w:rsidRPr="006719F8" w:rsidRDefault="006719F8" w:rsidP="006719F8"/>
    <w:p w14:paraId="3A2D3070" w14:textId="77777777" w:rsidR="006719F8" w:rsidRPr="006719F8" w:rsidRDefault="006719F8" w:rsidP="006719F8">
      <w:pPr>
        <w:pStyle w:val="Titre2"/>
      </w:pPr>
      <w:r w:rsidRPr="006719F8">
        <w:t>3. autres méthodes pour travailler avec une chaîne de caractères :</w:t>
      </w:r>
    </w:p>
    <w:p w14:paraId="72A80B8E" w14:textId="77777777" w:rsidR="006719F8" w:rsidRPr="006719F8" w:rsidRDefault="006719F8" w:rsidP="006719F8"/>
    <w:p w14:paraId="33D042BE" w14:textId="77777777" w:rsidR="006719F8" w:rsidRPr="006719F8" w:rsidRDefault="006719F8" w:rsidP="006719F8"/>
    <w:p w14:paraId="579D4C1D" w14:textId="77777777" w:rsidR="006719F8" w:rsidRPr="006719F8" w:rsidRDefault="006719F8" w:rsidP="006719F8">
      <w:pPr>
        <w:numPr>
          <w:ilvl w:val="0"/>
          <w:numId w:val="4"/>
        </w:numPr>
        <w:ind w:left="426"/>
      </w:pPr>
      <w:r w:rsidRPr="006719F8">
        <w:t xml:space="preserve">méthode </w:t>
      </w:r>
      <w:r w:rsidRPr="006719F8">
        <w:rPr>
          <w:rFonts w:ascii="Courier New" w:hAnsi="Courier New" w:cs="Courier New"/>
        </w:rPr>
        <w:t>split</w:t>
      </w:r>
      <w:r w:rsidRPr="006719F8">
        <w:t xml:space="preserve"> de la classe </w:t>
      </w:r>
      <w:r w:rsidRPr="006719F8">
        <w:rPr>
          <w:rFonts w:ascii="Courier New" w:hAnsi="Courier New" w:cs="Courier New"/>
        </w:rPr>
        <w:t>String</w:t>
      </w:r>
      <w:r w:rsidRPr="006719F8">
        <w:t> :</w:t>
      </w:r>
    </w:p>
    <w:p w14:paraId="487DCD40" w14:textId="77777777" w:rsidR="006719F8" w:rsidRPr="006719F8" w:rsidRDefault="006719F8" w:rsidP="006719F8"/>
    <w:p w14:paraId="1D37EC7D" w14:textId="77777777" w:rsidR="006719F8" w:rsidRPr="006719F8" w:rsidRDefault="006719F8" w:rsidP="006719F8">
      <w:pPr>
        <w:rPr>
          <w:rFonts w:ascii="Courier New" w:hAnsi="Courier New" w:cs="Courier New"/>
          <w:lang w:val="en-CA"/>
        </w:rPr>
      </w:pPr>
      <w:r w:rsidRPr="0017490F">
        <w:rPr>
          <w:rFonts w:ascii="Courier New" w:hAnsi="Courier New" w:cs="Courier New"/>
        </w:rPr>
        <w:t xml:space="preserve">   </w:t>
      </w:r>
      <w:r w:rsidRPr="006719F8">
        <w:rPr>
          <w:rFonts w:ascii="Courier New" w:hAnsi="Courier New" w:cs="Courier New"/>
          <w:lang w:val="en-CA"/>
        </w:rPr>
        <w:t>String[] tab=  "asdf4pa4osi".split("\\d");</w:t>
      </w:r>
    </w:p>
    <w:p w14:paraId="057841E5" w14:textId="77777777" w:rsidR="006719F8" w:rsidRPr="006719F8" w:rsidRDefault="006719F8" w:rsidP="006719F8">
      <w:pPr>
        <w:rPr>
          <w:rFonts w:ascii="Courier New" w:hAnsi="Courier New" w:cs="Courier New"/>
          <w:lang w:val="en-CA"/>
        </w:rPr>
      </w:pPr>
      <w:r w:rsidRPr="006719F8">
        <w:rPr>
          <w:rFonts w:ascii="Courier New" w:hAnsi="Courier New" w:cs="Courier New"/>
          <w:lang w:val="en-CA"/>
        </w:rPr>
        <w:t xml:space="preserve">   for ( int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 xml:space="preserve"> = 0;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 xml:space="preserve"> &lt; </w:t>
      </w:r>
      <w:proofErr w:type="spellStart"/>
      <w:r w:rsidRPr="006719F8">
        <w:rPr>
          <w:rFonts w:ascii="Courier New" w:hAnsi="Courier New" w:cs="Courier New"/>
          <w:lang w:val="en-CA"/>
        </w:rPr>
        <w:t>tab.length</w:t>
      </w:r>
      <w:proofErr w:type="spellEnd"/>
      <w:r w:rsidRPr="006719F8">
        <w:rPr>
          <w:rFonts w:ascii="Courier New" w:hAnsi="Courier New" w:cs="Courier New"/>
          <w:lang w:val="en-CA"/>
        </w:rPr>
        <w:t xml:space="preserve">; 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>++ )</w:t>
      </w:r>
    </w:p>
    <w:p w14:paraId="7184906E" w14:textId="71899AA9" w:rsidR="006719F8" w:rsidRDefault="006719F8" w:rsidP="006719F8">
      <w:pPr>
        <w:rPr>
          <w:rFonts w:ascii="Courier New" w:hAnsi="Courier New" w:cs="Courier New"/>
          <w:lang w:val="en-CA"/>
        </w:rPr>
      </w:pPr>
      <w:r w:rsidRPr="006719F8">
        <w:rPr>
          <w:rFonts w:ascii="Courier New" w:hAnsi="Courier New" w:cs="Courier New"/>
          <w:lang w:val="en-CA"/>
        </w:rPr>
        <w:t xml:space="preserve">            </w:t>
      </w:r>
      <w:proofErr w:type="spellStart"/>
      <w:r w:rsidRPr="006719F8">
        <w:rPr>
          <w:rFonts w:ascii="Courier New" w:hAnsi="Courier New" w:cs="Courier New"/>
          <w:lang w:val="en-CA"/>
        </w:rPr>
        <w:t>System.out.println</w:t>
      </w:r>
      <w:proofErr w:type="spellEnd"/>
      <w:r w:rsidRPr="006719F8">
        <w:rPr>
          <w:rFonts w:ascii="Courier New" w:hAnsi="Courier New" w:cs="Courier New"/>
          <w:lang w:val="en-CA"/>
        </w:rPr>
        <w:t>(tab[</w:t>
      </w:r>
      <w:proofErr w:type="spellStart"/>
      <w:r w:rsidRPr="006719F8">
        <w:rPr>
          <w:rFonts w:ascii="Courier New" w:hAnsi="Courier New" w:cs="Courier New"/>
          <w:lang w:val="en-CA"/>
        </w:rPr>
        <w:t>i</w:t>
      </w:r>
      <w:proofErr w:type="spellEnd"/>
      <w:r w:rsidRPr="006719F8">
        <w:rPr>
          <w:rFonts w:ascii="Courier New" w:hAnsi="Courier New" w:cs="Courier New"/>
          <w:lang w:val="en-CA"/>
        </w:rPr>
        <w:t>]);</w:t>
      </w:r>
    </w:p>
    <w:p w14:paraId="46FF3244" w14:textId="473831B2" w:rsidR="00BF62E3" w:rsidRDefault="00BF62E3" w:rsidP="006719F8">
      <w:pPr>
        <w:rPr>
          <w:rFonts w:ascii="Courier New" w:hAnsi="Courier New" w:cs="Courier New"/>
          <w:lang w:val="en-CA"/>
        </w:rPr>
      </w:pPr>
    </w:p>
    <w:p w14:paraId="51D74F15" w14:textId="6469E445" w:rsidR="00BF62E3" w:rsidRDefault="00BF62E3" w:rsidP="006719F8">
      <w:pPr>
        <w:rPr>
          <w:rFonts w:ascii="Courier New" w:hAnsi="Courier New" w:cs="Courier New"/>
        </w:rPr>
      </w:pPr>
      <w:proofErr w:type="spellStart"/>
      <w:r w:rsidRPr="00BF62E3">
        <w:rPr>
          <w:rFonts w:ascii="Courier New" w:hAnsi="Courier New" w:cs="Courier New"/>
        </w:rPr>
        <w:t>Sa</w:t>
      </w:r>
      <w:proofErr w:type="spellEnd"/>
      <w:r w:rsidRPr="00BF62E3">
        <w:rPr>
          <w:rFonts w:ascii="Courier New" w:hAnsi="Courier New" w:cs="Courier New"/>
        </w:rPr>
        <w:t xml:space="preserve"> va </w:t>
      </w:r>
      <w:proofErr w:type="spellStart"/>
      <w:r w:rsidRPr="00BF62E3">
        <w:rPr>
          <w:rFonts w:ascii="Courier New" w:hAnsi="Courier New" w:cs="Courier New"/>
        </w:rPr>
        <w:t>separer</w:t>
      </w:r>
      <w:proofErr w:type="spellEnd"/>
      <w:r w:rsidRPr="00BF62E3">
        <w:rPr>
          <w:rFonts w:ascii="Courier New" w:hAnsi="Courier New" w:cs="Courier New"/>
        </w:rPr>
        <w:t xml:space="preserve"> la c</w:t>
      </w:r>
      <w:r>
        <w:rPr>
          <w:rFonts w:ascii="Courier New" w:hAnsi="Courier New" w:cs="Courier New"/>
        </w:rPr>
        <w:t xml:space="preserve">haine de </w:t>
      </w:r>
      <w:proofErr w:type="spellStart"/>
      <w:r>
        <w:rPr>
          <w:rFonts w:ascii="Courier New" w:hAnsi="Courier New" w:cs="Courier New"/>
        </w:rPr>
        <w:t>carachtere</w:t>
      </w:r>
      <w:proofErr w:type="spellEnd"/>
      <w:r>
        <w:rPr>
          <w:rFonts w:ascii="Courier New" w:hAnsi="Courier New" w:cs="Courier New"/>
        </w:rPr>
        <w:t xml:space="preserve"> dans un tableau de string selon les chiffres et fait de plus petit string </w:t>
      </w:r>
    </w:p>
    <w:p w14:paraId="4D672353" w14:textId="6FDE7D1D" w:rsidR="00BF62E3" w:rsidRPr="00355333" w:rsidRDefault="00BF62E3" w:rsidP="006719F8">
      <w:pPr>
        <w:rPr>
          <w:rFonts w:ascii="Courier New" w:hAnsi="Courier New" w:cs="Courier New"/>
        </w:rPr>
      </w:pPr>
      <w:r w:rsidRPr="00355333">
        <w:rPr>
          <w:rFonts w:ascii="Courier New" w:hAnsi="Courier New" w:cs="Courier New"/>
        </w:rPr>
        <w:t>asdf</w:t>
      </w:r>
      <w:r w:rsidRPr="00355333">
        <w:rPr>
          <w:rFonts w:ascii="Courier New" w:hAnsi="Courier New" w:cs="Courier New"/>
          <w:strike/>
          <w:u w:val="single"/>
        </w:rPr>
        <w:t>4</w:t>
      </w:r>
      <w:r w:rsidRPr="00355333">
        <w:rPr>
          <w:rFonts w:ascii="Courier New" w:hAnsi="Courier New" w:cs="Courier New"/>
        </w:rPr>
        <w:t>pa</w:t>
      </w:r>
      <w:r w:rsidRPr="00355333">
        <w:rPr>
          <w:rFonts w:ascii="Courier New" w:hAnsi="Courier New" w:cs="Courier New"/>
          <w:strike/>
          <w:u w:val="single"/>
        </w:rPr>
        <w:t>4</w:t>
      </w:r>
      <w:r w:rsidRPr="00355333">
        <w:rPr>
          <w:rFonts w:ascii="Courier New" w:hAnsi="Courier New" w:cs="Courier New"/>
        </w:rPr>
        <w:t xml:space="preserve">osi, alors tab[0] = </w:t>
      </w:r>
      <w:proofErr w:type="spellStart"/>
      <w:r w:rsidRPr="00355333">
        <w:rPr>
          <w:rFonts w:ascii="Courier New" w:hAnsi="Courier New" w:cs="Courier New"/>
        </w:rPr>
        <w:t>asdf</w:t>
      </w:r>
      <w:proofErr w:type="spellEnd"/>
    </w:p>
    <w:p w14:paraId="4572B00E" w14:textId="7E8ABFD5" w:rsidR="00BF62E3" w:rsidRPr="00355333" w:rsidRDefault="00BF62E3" w:rsidP="006719F8">
      <w:pPr>
        <w:rPr>
          <w:rFonts w:ascii="Courier New" w:hAnsi="Courier New" w:cs="Courier New"/>
        </w:rPr>
      </w:pPr>
      <w:r w:rsidRPr="00355333">
        <w:rPr>
          <w:rFonts w:ascii="Courier New" w:hAnsi="Courier New" w:cs="Courier New"/>
        </w:rPr>
        <w:t xml:space="preserve">tab[1] = </w:t>
      </w:r>
      <w:proofErr w:type="spellStart"/>
      <w:r w:rsidRPr="00355333">
        <w:rPr>
          <w:rFonts w:ascii="Courier New" w:hAnsi="Courier New" w:cs="Courier New"/>
        </w:rPr>
        <w:t>pa</w:t>
      </w:r>
      <w:proofErr w:type="spellEnd"/>
    </w:p>
    <w:p w14:paraId="477A2654" w14:textId="31F96D72" w:rsidR="00BF62E3" w:rsidRPr="00BF62E3" w:rsidRDefault="00BF62E3" w:rsidP="006719F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CA"/>
        </w:rPr>
        <w:t xml:space="preserve">tab[2] = </w:t>
      </w:r>
      <w:proofErr w:type="spellStart"/>
      <w:r>
        <w:rPr>
          <w:rFonts w:ascii="Courier New" w:hAnsi="Courier New" w:cs="Courier New"/>
          <w:lang w:val="en-CA"/>
        </w:rPr>
        <w:t>osi</w:t>
      </w:r>
      <w:proofErr w:type="spellEnd"/>
    </w:p>
    <w:p w14:paraId="05A5CC8B" w14:textId="77777777" w:rsidR="006719F8" w:rsidRPr="00BF62E3" w:rsidRDefault="006719F8" w:rsidP="006719F8"/>
    <w:p w14:paraId="44A49848" w14:textId="77777777" w:rsidR="006719F8" w:rsidRPr="006719F8" w:rsidRDefault="006719F8" w:rsidP="006719F8">
      <w:pPr>
        <w:numPr>
          <w:ilvl w:val="0"/>
          <w:numId w:val="4"/>
        </w:numPr>
        <w:ind w:left="567"/>
      </w:pPr>
      <w:r w:rsidRPr="006719F8">
        <w:t xml:space="preserve">classe </w:t>
      </w:r>
      <w:r w:rsidRPr="006719F8">
        <w:rPr>
          <w:rFonts w:ascii="Courier New" w:hAnsi="Courier New" w:cs="Courier New"/>
        </w:rPr>
        <w:t>Scanner</w:t>
      </w:r>
      <w:r w:rsidRPr="006719F8">
        <w:t xml:space="preserve"> ( package </w:t>
      </w:r>
      <w:proofErr w:type="spellStart"/>
      <w:r w:rsidRPr="006719F8">
        <w:rPr>
          <w:rStyle w:val="Accentuation"/>
        </w:rPr>
        <w:t>java.util</w:t>
      </w:r>
      <w:proofErr w:type="spellEnd"/>
      <w:r w:rsidRPr="006719F8">
        <w:t xml:space="preserve"> ) </w:t>
      </w:r>
    </w:p>
    <w:p w14:paraId="7972ED4D" w14:textId="77777777" w:rsidR="006719F8" w:rsidRPr="006719F8" w:rsidRDefault="006719F8" w:rsidP="006719F8">
      <w:r w:rsidRPr="006719F8">
        <w:tab/>
      </w:r>
    </w:p>
    <w:p w14:paraId="4906996F" w14:textId="77777777" w:rsidR="006719F8" w:rsidRPr="006719F8" w:rsidRDefault="006719F8" w:rsidP="006719F8">
      <w:pPr>
        <w:numPr>
          <w:ilvl w:val="0"/>
          <w:numId w:val="2"/>
        </w:numPr>
        <w:ind w:left="851"/>
      </w:pPr>
      <w:r w:rsidRPr="006719F8">
        <w:t xml:space="preserve">permet de « scanner » tout un fichier plutôt que seulement une String </w:t>
      </w:r>
    </w:p>
    <w:p w14:paraId="1D3917E9" w14:textId="77777777" w:rsidR="006719F8" w:rsidRPr="006719F8" w:rsidRDefault="006719F8" w:rsidP="006719F8">
      <w:pPr>
        <w:numPr>
          <w:ilvl w:val="0"/>
          <w:numId w:val="2"/>
        </w:numPr>
        <w:ind w:left="851"/>
      </w:pPr>
      <w:r w:rsidRPr="006719F8">
        <w:t>permet de retourner tout type prédéfini plutôt que seulement des Strings</w:t>
      </w:r>
    </w:p>
    <w:p w14:paraId="3256FE4B" w14:textId="77777777" w:rsidR="006719F8" w:rsidRPr="006719F8" w:rsidRDefault="006719F8" w:rsidP="006719F8">
      <w:pPr>
        <w:numPr>
          <w:ilvl w:val="0"/>
          <w:numId w:val="2"/>
        </w:numPr>
        <w:ind w:left="851"/>
      </w:pPr>
      <w:r w:rsidRPr="006719F8">
        <w:lastRenderedPageBreak/>
        <w:t>délimiteur par défaut : un caractère blanc ( espace, \r, \n, d'autres ) mais on peut utiliser une expression régulière à la place</w:t>
      </w:r>
    </w:p>
    <w:p w14:paraId="4E664302" w14:textId="77777777" w:rsidR="006719F8" w:rsidRPr="006719F8" w:rsidRDefault="006719F8" w:rsidP="006719F8">
      <w:pPr>
        <w:ind w:left="851"/>
      </w:pPr>
    </w:p>
    <w:p w14:paraId="442593AB" w14:textId="77777777" w:rsidR="006719F8" w:rsidRPr="006719F8" w:rsidRDefault="006719F8" w:rsidP="006719F8"/>
    <w:p w14:paraId="709EEF32" w14:textId="77777777" w:rsidR="006719F8" w:rsidRPr="006719F8" w:rsidRDefault="006719F8" w:rsidP="006719F8"/>
    <w:sectPr w:rsidR="006719F8" w:rsidRPr="006719F8" w:rsidSect="00270E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88F8" w14:textId="77777777" w:rsidR="00CB1D2F" w:rsidRDefault="00CB1D2F" w:rsidP="00270E1A">
      <w:pPr>
        <w:spacing w:after="0" w:line="240" w:lineRule="auto"/>
      </w:pPr>
      <w:r>
        <w:separator/>
      </w:r>
    </w:p>
  </w:endnote>
  <w:endnote w:type="continuationSeparator" w:id="0">
    <w:p w14:paraId="3506E2FA" w14:textId="77777777" w:rsidR="00CB1D2F" w:rsidRDefault="00CB1D2F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624D" w14:textId="77777777" w:rsidR="00A71027" w:rsidRDefault="00A710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D9B4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0EA4C4B5" w14:textId="77777777" w:rsidR="00270E1A" w:rsidRDefault="00270E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6449" w14:textId="77777777" w:rsidR="00A71027" w:rsidRDefault="00A710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3678" w14:textId="77777777" w:rsidR="00CB1D2F" w:rsidRDefault="00CB1D2F" w:rsidP="00270E1A">
      <w:pPr>
        <w:spacing w:after="0" w:line="240" w:lineRule="auto"/>
      </w:pPr>
      <w:r>
        <w:separator/>
      </w:r>
    </w:p>
  </w:footnote>
  <w:footnote w:type="continuationSeparator" w:id="0">
    <w:p w14:paraId="0E6D56EF" w14:textId="77777777" w:rsidR="00CB1D2F" w:rsidRDefault="00CB1D2F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81620" w14:textId="77777777" w:rsidR="00A71027" w:rsidRDefault="00A710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0F9F" w14:textId="77777777" w:rsidR="00A71027" w:rsidRPr="00A71027" w:rsidRDefault="001E4E06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>
      <w:rPr>
        <w:i/>
        <w:color w:val="5B9BD5" w:themeColor="accent1"/>
      </w:rPr>
      <w:t>Cours C34</w:t>
    </w:r>
    <w:r w:rsidR="00A71027" w:rsidRPr="00A71027">
      <w:rPr>
        <w:i/>
        <w:color w:val="5B9BD5" w:themeColor="accent1"/>
      </w:rPr>
      <w:t xml:space="preserve"> – </w:t>
    </w:r>
    <w:r>
      <w:rPr>
        <w:i/>
        <w:color w:val="5B9BD5" w:themeColor="accent1"/>
      </w:rPr>
      <w:t>Programmation objet 1</w:t>
    </w:r>
  </w:p>
  <w:p w14:paraId="397B154A" w14:textId="77777777" w:rsidR="00A71027" w:rsidRDefault="00A710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4085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6907"/>
    <w:multiLevelType w:val="hybridMultilevel"/>
    <w:tmpl w:val="9D2C373E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69634EBB"/>
    <w:multiLevelType w:val="hybridMultilevel"/>
    <w:tmpl w:val="5CA21EDE"/>
    <w:lvl w:ilvl="0" w:tplc="2A0C9D5C">
      <w:start w:val="2"/>
      <w:numFmt w:val="bullet"/>
      <w:lvlText w:val="-"/>
      <w:lvlJc w:val="left"/>
      <w:pPr>
        <w:ind w:left="1785" w:hanging="360"/>
      </w:pPr>
      <w:rPr>
        <w:rFonts w:ascii="Tw Cen MT" w:eastAsia="Times New Roman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7A526148"/>
    <w:multiLevelType w:val="hybridMultilevel"/>
    <w:tmpl w:val="B836947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CB86F38"/>
    <w:multiLevelType w:val="hybridMultilevel"/>
    <w:tmpl w:val="BA2A5F9C"/>
    <w:lvl w:ilvl="0" w:tplc="0C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F8"/>
    <w:rsid w:val="00006BF1"/>
    <w:rsid w:val="000D2BFA"/>
    <w:rsid w:val="0015657B"/>
    <w:rsid w:val="0017490F"/>
    <w:rsid w:val="001D3CA9"/>
    <w:rsid w:val="001E4E06"/>
    <w:rsid w:val="00270E1A"/>
    <w:rsid w:val="0028397B"/>
    <w:rsid w:val="00355333"/>
    <w:rsid w:val="003E4ABC"/>
    <w:rsid w:val="00462291"/>
    <w:rsid w:val="00630462"/>
    <w:rsid w:val="006719F8"/>
    <w:rsid w:val="008B4A8F"/>
    <w:rsid w:val="00962A15"/>
    <w:rsid w:val="00993D9B"/>
    <w:rsid w:val="009C5E19"/>
    <w:rsid w:val="00A71027"/>
    <w:rsid w:val="00A7627E"/>
    <w:rsid w:val="00AA64CE"/>
    <w:rsid w:val="00B320BB"/>
    <w:rsid w:val="00BD3CDA"/>
    <w:rsid w:val="00BF62E3"/>
    <w:rsid w:val="00C556CF"/>
    <w:rsid w:val="00CB1D2F"/>
    <w:rsid w:val="00CB3280"/>
    <w:rsid w:val="00E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1E0F"/>
  <w15:chartTrackingRefBased/>
  <w15:docId w15:val="{580C2D8D-8887-4094-A106-BDE567E8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character" w:styleId="Textedelespacerserv">
    <w:name w:val="Placeholder Text"/>
    <w:basedOn w:val="Policepardfaut"/>
    <w:uiPriority w:val="99"/>
    <w:semiHidden/>
    <w:rsid w:val="001E4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B8F72D-56A0-4002-B931-F26292BFF757}"/>
      </w:docPartPr>
      <w:docPartBody>
        <w:p w:rsidR="00382E88" w:rsidRDefault="00AC440D">
          <w:r w:rsidRPr="005F1C1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0D"/>
    <w:rsid w:val="00382E88"/>
    <w:rsid w:val="00AC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C44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51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Joinvil Benjamin</cp:lastModifiedBy>
  <cp:revision>11</cp:revision>
  <dcterms:created xsi:type="dcterms:W3CDTF">2023-04-17T19:34:00Z</dcterms:created>
  <dcterms:modified xsi:type="dcterms:W3CDTF">2023-04-17T20:51:00Z</dcterms:modified>
</cp:coreProperties>
</file>